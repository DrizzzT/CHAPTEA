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lang w:val="es-AR"/>
        </w:rPr>
        <w:id w:val="-2045046398"/>
        <w:docPartObj>
          <w:docPartGallery w:val="Cover Pages"/>
          <w:docPartUnique/>
        </w:docPartObj>
      </w:sdtPr>
      <w:sdtEndPr>
        <w:rPr>
          <w:rFonts w:ascii="Calibri" w:hAnsi="Calibri"/>
          <w:noProof/>
        </w:rPr>
      </w:sdtEndPr>
      <w:sdtContent>
        <w:p w14:paraId="0605AF8D" w14:textId="1E7182CE" w:rsidR="00F63082" w:rsidRPr="004619FD" w:rsidRDefault="00A3039C">
          <w:pPr>
            <w:pStyle w:val="Sinespaciado"/>
            <w:rPr>
              <w:lang w:val="es-AR"/>
            </w:rPr>
          </w:pPr>
          <w:r>
            <w:rPr>
              <w:noProof/>
              <w:lang w:val="es-AR" w:eastAsia="es-AR"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7BDB85FD" wp14:editId="4DFDD8C3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489835" cy="10156825"/>
                    <wp:effectExtent l="0" t="0" r="635" b="14605"/>
                    <wp:wrapNone/>
                    <wp:docPr id="2" name="Grup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2489835" cy="10156825"/>
                              <a:chOff x="0" y="0"/>
                              <a:chExt cx="21945" cy="91257"/>
                            </a:xfrm>
                          </wpg:grpSpPr>
                          <wps:wsp>
                            <wps:cNvPr id="4" name="Rectángulo 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45" cy="9125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5" name="Pentágono 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14668"/>
                                <a:ext cx="21945" cy="5521"/>
                              </a:xfrm>
                              <a:prstGeom prst="homePlate">
                                <a:avLst>
                                  <a:gd name="adj" fmla="val 49998"/>
                                </a:avLst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4038EFE" w14:textId="77777777" w:rsidR="00962D49" w:rsidRPr="00F63082" w:rsidRDefault="00AA4725" w:rsidP="00F63082">
                                  <w:pPr>
                                    <w:pStyle w:val="Sinespaciado"/>
                                    <w:jc w:val="center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  <w:lang w:val="es-ES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ES"/>
                                      </w:rPr>
                                      <w:alias w:val="Compañía"/>
                                      <w:tag w:val=""/>
                                      <w:id w:val="-44663247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962D49" w:rsidRPr="00F63082">
                                        <w:rPr>
                                          <w:caps/>
                                          <w:color w:val="595959" w:themeColor="text1" w:themeTint="A6"/>
                                          <w:sz w:val="20"/>
                                          <w:szCs w:val="20"/>
                                          <w:lang w:val="es-ES"/>
                                        </w:rPr>
                                        <w:t>Universidad nacional de jujuy Facultad de Ingeniería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" tIns="0" rIns="182880" bIns="0" anchor="ctr" anchorCtr="0" upright="1">
                              <a:noAutofit/>
                            </wps:bodyPr>
                          </wps:wsp>
                          <wpg:grpSp>
                            <wpg:cNvPr id="6" name="Grupo 5"/>
                            <wpg:cNvGrpSpPr>
                              <a:grpSpLocks/>
                            </wpg:cNvGrpSpPr>
                            <wpg:grpSpPr bwMode="auto">
                              <a:xfrm>
                                <a:off x="762" y="42100"/>
                                <a:ext cx="20574" cy="49103"/>
                                <a:chOff x="806" y="42118"/>
                                <a:chExt cx="13062" cy="31210"/>
                              </a:xfrm>
                            </wpg:grpSpPr>
                            <wpg:grpSp>
                              <wpg:cNvPr id="7" name="Grupo 6"/>
                              <wpg:cNvGrpSpPr>
                                <a:grpSpLocks noChangeAspect="1"/>
                              </wpg:cNvGrpSpPr>
                              <wpg:grpSpPr bwMode="auto">
                                <a:xfrm>
                                  <a:off x="1410" y="42118"/>
                                  <a:ext cx="10478" cy="31210"/>
                                  <a:chOff x="1410" y="42118"/>
                                  <a:chExt cx="10477" cy="31210"/>
                                </a:xfrm>
                              </wpg:grpSpPr>
                              <wps:wsp>
                                <wps:cNvPr id="8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" y="62168"/>
                                    <a:ext cx="1937" cy="6985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61913 w 122"/>
                                      <a:gd name="T3" fmla="*/ 241300 h 440"/>
                                      <a:gd name="T4" fmla="*/ 133350 w 122"/>
                                      <a:gd name="T5" fmla="*/ 482600 h 440"/>
                                      <a:gd name="T6" fmla="*/ 193675 w 122"/>
                                      <a:gd name="T7" fmla="*/ 661988 h 440"/>
                                      <a:gd name="T8" fmla="*/ 193675 w 122"/>
                                      <a:gd name="T9" fmla="*/ 698500 h 440"/>
                                      <a:gd name="T10" fmla="*/ 120650 w 122"/>
                                      <a:gd name="T11" fmla="*/ 485775 h 440"/>
                                      <a:gd name="T12" fmla="*/ 61913 w 122"/>
                                      <a:gd name="T13" fmla="*/ 285750 h 440"/>
                                      <a:gd name="T14" fmla="*/ 9525 w 122"/>
                                      <a:gd name="T15" fmla="*/ 84138 h 440"/>
                                      <a:gd name="T16" fmla="*/ 0 w 122"/>
                                      <a:gd name="T17" fmla="*/ 0 h 440"/>
                                      <a:gd name="T18" fmla="*/ 0 60000 65536"/>
                                      <a:gd name="T19" fmla="*/ 0 60000 65536"/>
                                      <a:gd name="T20" fmla="*/ 0 60000 65536"/>
                                      <a:gd name="T21" fmla="*/ 0 60000 65536"/>
                                      <a:gd name="T22" fmla="*/ 0 60000 65536"/>
                                      <a:gd name="T23" fmla="*/ 0 60000 65536"/>
                                      <a:gd name="T24" fmla="*/ 0 60000 65536"/>
                                      <a:gd name="T25" fmla="*/ 0 60000 65536"/>
                                      <a:gd name="T26" fmla="*/ 0 60000 65536"/>
                                    </a:gdLst>
                                    <a:ahLst/>
                                    <a:cxnLst>
                                      <a:cxn ang="T18">
                                        <a:pos x="T0" y="T1"/>
                                      </a:cxn>
                                      <a:cxn ang="T19">
                                        <a:pos x="T2" y="T3"/>
                                      </a:cxn>
                                      <a:cxn ang="T20">
                                        <a:pos x="T4" y="T5"/>
                                      </a:cxn>
                                      <a:cxn ang="T21">
                                        <a:pos x="T6" y="T7"/>
                                      </a:cxn>
                                      <a:cxn ang="T22">
                                        <a:pos x="T8" y="T9"/>
                                      </a:cxn>
                                      <a:cxn ang="T23">
                                        <a:pos x="T10" y="T11"/>
                                      </a:cxn>
                                      <a:cxn ang="T24">
                                        <a:pos x="T12" y="T13"/>
                                      </a:cxn>
                                      <a:cxn ang="T25">
                                        <a:pos x="T14" y="T15"/>
                                      </a:cxn>
                                      <a:cxn ang="T26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9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" y="69058"/>
                                    <a:ext cx="1842" cy="4270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12700 w 116"/>
                                      <a:gd name="T3" fmla="*/ 30163 h 269"/>
                                      <a:gd name="T4" fmla="*/ 58738 w 116"/>
                                      <a:gd name="T5" fmla="*/ 147638 h 269"/>
                                      <a:gd name="T6" fmla="*/ 106363 w 116"/>
                                      <a:gd name="T7" fmla="*/ 265113 h 269"/>
                                      <a:gd name="T8" fmla="*/ 184150 w 116"/>
                                      <a:gd name="T9" fmla="*/ 427038 h 269"/>
                                      <a:gd name="T10" fmla="*/ 171450 w 116"/>
                                      <a:gd name="T11" fmla="*/ 427038 h 269"/>
                                      <a:gd name="T12" fmla="*/ 95250 w 116"/>
                                      <a:gd name="T13" fmla="*/ 268288 h 269"/>
                                      <a:gd name="T14" fmla="*/ 47625 w 116"/>
                                      <a:gd name="T15" fmla="*/ 155575 h 269"/>
                                      <a:gd name="T16" fmla="*/ 1588 w 116"/>
                                      <a:gd name="T17" fmla="*/ 39688 h 269"/>
                                      <a:gd name="T18" fmla="*/ 0 w 116"/>
                                      <a:gd name="T19" fmla="*/ 0 h 269"/>
                                      <a:gd name="T20" fmla="*/ 0 60000 65536"/>
                                      <a:gd name="T21" fmla="*/ 0 60000 65536"/>
                                      <a:gd name="T22" fmla="*/ 0 60000 65536"/>
                                      <a:gd name="T23" fmla="*/ 0 60000 65536"/>
                                      <a:gd name="T24" fmla="*/ 0 60000 65536"/>
                                      <a:gd name="T25" fmla="*/ 0 60000 65536"/>
                                      <a:gd name="T26" fmla="*/ 0 60000 65536"/>
                                      <a:gd name="T27" fmla="*/ 0 60000 65536"/>
                                      <a:gd name="T28" fmla="*/ 0 60000 65536"/>
                                      <a:gd name="T29" fmla="*/ 0 60000 65536"/>
                                    </a:gdLst>
                                    <a:ahLst/>
                                    <a:cxnLst>
                                      <a:cxn ang="T20">
                                        <a:pos x="T0" y="T1"/>
                                      </a:cxn>
                                      <a:cxn ang="T21">
                                        <a:pos x="T2" y="T3"/>
                                      </a:cxn>
                                      <a:cxn ang="T22">
                                        <a:pos x="T4" y="T5"/>
                                      </a:cxn>
                                      <a:cxn ang="T23">
                                        <a:pos x="T6" y="T7"/>
                                      </a:cxn>
                                      <a:cxn ang="T24">
                                        <a:pos x="T8" y="T9"/>
                                      </a:cxn>
                                      <a:cxn ang="T25">
                                        <a:pos x="T10" y="T11"/>
                                      </a:cxn>
                                      <a:cxn ang="T26">
                                        <a:pos x="T12" y="T13"/>
                                      </a:cxn>
                                      <a:cxn ang="T27">
                                        <a:pos x="T14" y="T15"/>
                                      </a:cxn>
                                      <a:cxn ang="T28">
                                        <a:pos x="T16" y="T17"/>
                                      </a:cxn>
                                      <a:cxn ang="T29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0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" y="42118"/>
                                    <a:ext cx="2223" cy="20193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588 w 140"/>
                                      <a:gd name="T5" fmla="*/ 125413 h 1272"/>
                                      <a:gd name="T6" fmla="*/ 4763 w 140"/>
                                      <a:gd name="T7" fmla="*/ 252413 h 1272"/>
                                      <a:gd name="T8" fmla="*/ 19050 w 140"/>
                                      <a:gd name="T9" fmla="*/ 503238 h 1272"/>
                                      <a:gd name="T10" fmla="*/ 36513 w 140"/>
                                      <a:gd name="T11" fmla="*/ 755650 h 1272"/>
                                      <a:gd name="T12" fmla="*/ 61913 w 140"/>
                                      <a:gd name="T13" fmla="*/ 1006475 h 1272"/>
                                      <a:gd name="T14" fmla="*/ 92075 w 140"/>
                                      <a:gd name="T15" fmla="*/ 1257300 h 1272"/>
                                      <a:gd name="T16" fmla="*/ 131763 w 140"/>
                                      <a:gd name="T17" fmla="*/ 1504950 h 1272"/>
                                      <a:gd name="T18" fmla="*/ 169863 w 140"/>
                                      <a:gd name="T19" fmla="*/ 1724025 h 1272"/>
                                      <a:gd name="T20" fmla="*/ 214313 w 140"/>
                                      <a:gd name="T21" fmla="*/ 1941513 h 1272"/>
                                      <a:gd name="T22" fmla="*/ 222250 w 140"/>
                                      <a:gd name="T23" fmla="*/ 2019300 h 1272"/>
                                      <a:gd name="T24" fmla="*/ 219075 w 140"/>
                                      <a:gd name="T25" fmla="*/ 2003425 h 1272"/>
                                      <a:gd name="T26" fmla="*/ 166688 w 140"/>
                                      <a:gd name="T27" fmla="*/ 1755775 h 1272"/>
                                      <a:gd name="T28" fmla="*/ 122238 w 140"/>
                                      <a:gd name="T29" fmla="*/ 1506538 h 1272"/>
                                      <a:gd name="T30" fmla="*/ 84138 w 140"/>
                                      <a:gd name="T31" fmla="*/ 1257300 h 1272"/>
                                      <a:gd name="T32" fmla="*/ 55563 w 140"/>
                                      <a:gd name="T33" fmla="*/ 1006475 h 1272"/>
                                      <a:gd name="T34" fmla="*/ 31750 w 140"/>
                                      <a:gd name="T35" fmla="*/ 755650 h 1272"/>
                                      <a:gd name="T36" fmla="*/ 14288 w 140"/>
                                      <a:gd name="T37" fmla="*/ 503238 h 1272"/>
                                      <a:gd name="T38" fmla="*/ 3175 w 140"/>
                                      <a:gd name="T39" fmla="*/ 252413 h 1272"/>
                                      <a:gd name="T40" fmla="*/ 0 w 140"/>
                                      <a:gd name="T41" fmla="*/ 125413 h 1272"/>
                                      <a:gd name="T42" fmla="*/ 0 w 140"/>
                                      <a:gd name="T43" fmla="*/ 0 h 1272"/>
                                      <a:gd name="T44" fmla="*/ 0 60000 65536"/>
                                      <a:gd name="T45" fmla="*/ 0 60000 65536"/>
                                      <a:gd name="T46" fmla="*/ 0 60000 65536"/>
                                      <a:gd name="T47" fmla="*/ 0 60000 65536"/>
                                      <a:gd name="T48" fmla="*/ 0 60000 65536"/>
                                      <a:gd name="T49" fmla="*/ 0 60000 65536"/>
                                      <a:gd name="T50" fmla="*/ 0 60000 65536"/>
                                      <a:gd name="T51" fmla="*/ 0 60000 65536"/>
                                      <a:gd name="T52" fmla="*/ 0 60000 65536"/>
                                      <a:gd name="T53" fmla="*/ 0 60000 65536"/>
                                      <a:gd name="T54" fmla="*/ 0 60000 65536"/>
                                      <a:gd name="T55" fmla="*/ 0 60000 65536"/>
                                      <a:gd name="T56" fmla="*/ 0 60000 65536"/>
                                      <a:gd name="T57" fmla="*/ 0 60000 65536"/>
                                      <a:gd name="T58" fmla="*/ 0 60000 65536"/>
                                      <a:gd name="T59" fmla="*/ 0 60000 65536"/>
                                      <a:gd name="T60" fmla="*/ 0 60000 65536"/>
                                      <a:gd name="T61" fmla="*/ 0 60000 65536"/>
                                      <a:gd name="T62" fmla="*/ 0 60000 65536"/>
                                      <a:gd name="T63" fmla="*/ 0 60000 65536"/>
                                      <a:gd name="T64" fmla="*/ 0 60000 65536"/>
                                      <a:gd name="T65" fmla="*/ 0 60000 65536"/>
                                    </a:gdLst>
                                    <a:ahLst/>
                                    <a:cxnLst>
                                      <a:cxn ang="T44">
                                        <a:pos x="T0" y="T1"/>
                                      </a:cxn>
                                      <a:cxn ang="T45">
                                        <a:pos x="T2" y="T3"/>
                                      </a:cxn>
                                      <a:cxn ang="T46">
                                        <a:pos x="T4" y="T5"/>
                                      </a:cxn>
                                      <a:cxn ang="T47">
                                        <a:pos x="T6" y="T7"/>
                                      </a:cxn>
                                      <a:cxn ang="T48">
                                        <a:pos x="T8" y="T9"/>
                                      </a:cxn>
                                      <a:cxn ang="T49">
                                        <a:pos x="T10" y="T11"/>
                                      </a:cxn>
                                      <a:cxn ang="T50">
                                        <a:pos x="T12" y="T13"/>
                                      </a:cxn>
                                      <a:cxn ang="T51">
                                        <a:pos x="T14" y="T15"/>
                                      </a:cxn>
                                      <a:cxn ang="T52">
                                        <a:pos x="T16" y="T17"/>
                                      </a:cxn>
                                      <a:cxn ang="T53">
                                        <a:pos x="T18" y="T19"/>
                                      </a:cxn>
                                      <a:cxn ang="T54">
                                        <a:pos x="T20" y="T21"/>
                                      </a:cxn>
                                      <a:cxn ang="T55">
                                        <a:pos x="T22" y="T23"/>
                                      </a:cxn>
                                      <a:cxn ang="T56">
                                        <a:pos x="T24" y="T25"/>
                                      </a:cxn>
                                      <a:cxn ang="T57">
                                        <a:pos x="T26" y="T27"/>
                                      </a:cxn>
                                      <a:cxn ang="T58">
                                        <a:pos x="T28" y="T29"/>
                                      </a:cxn>
                                      <a:cxn ang="T59">
                                        <a:pos x="T30" y="T31"/>
                                      </a:cxn>
                                      <a:cxn ang="T60">
                                        <a:pos x="T32" y="T33"/>
                                      </a:cxn>
                                      <a:cxn ang="T61">
                                        <a:pos x="T34" y="T35"/>
                                      </a:cxn>
                                      <a:cxn ang="T62">
                                        <a:pos x="T36" y="T37"/>
                                      </a:cxn>
                                      <a:cxn ang="T63">
                                        <a:pos x="T38" y="T39"/>
                                      </a:cxn>
                                      <a:cxn ang="T64">
                                        <a:pos x="T40" y="T41"/>
                                      </a:cxn>
                                      <a:cxn ang="T65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2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" y="48611"/>
                                    <a:ext cx="715" cy="13557"/>
                                  </a:xfrm>
                                  <a:custGeom>
                                    <a:avLst/>
                                    <a:gdLst>
                                      <a:gd name="T0" fmla="*/ 71438 w 45"/>
                                      <a:gd name="T1" fmla="*/ 0 h 854"/>
                                      <a:gd name="T2" fmla="*/ 71438 w 45"/>
                                      <a:gd name="T3" fmla="*/ 0 h 854"/>
                                      <a:gd name="T4" fmla="*/ 55563 w 45"/>
                                      <a:gd name="T5" fmla="*/ 104775 h 854"/>
                                      <a:gd name="T6" fmla="*/ 41275 w 45"/>
                                      <a:gd name="T7" fmla="*/ 211138 h 854"/>
                                      <a:gd name="T8" fmla="*/ 22225 w 45"/>
                                      <a:gd name="T9" fmla="*/ 423863 h 854"/>
                                      <a:gd name="T10" fmla="*/ 9525 w 45"/>
                                      <a:gd name="T11" fmla="*/ 636588 h 854"/>
                                      <a:gd name="T12" fmla="*/ 4763 w 45"/>
                                      <a:gd name="T13" fmla="*/ 847725 h 854"/>
                                      <a:gd name="T14" fmla="*/ 9525 w 45"/>
                                      <a:gd name="T15" fmla="*/ 1062038 h 854"/>
                                      <a:gd name="T16" fmla="*/ 22225 w 45"/>
                                      <a:gd name="T17" fmla="*/ 1274763 h 854"/>
                                      <a:gd name="T18" fmla="*/ 28575 w 45"/>
                                      <a:gd name="T19" fmla="*/ 1355725 h 854"/>
                                      <a:gd name="T20" fmla="*/ 28575 w 45"/>
                                      <a:gd name="T21" fmla="*/ 1350963 h 854"/>
                                      <a:gd name="T22" fmla="*/ 14288 w 45"/>
                                      <a:gd name="T23" fmla="*/ 1292225 h 854"/>
                                      <a:gd name="T24" fmla="*/ 12700 w 45"/>
                                      <a:gd name="T25" fmla="*/ 1274763 h 854"/>
                                      <a:gd name="T26" fmla="*/ 1588 w 45"/>
                                      <a:gd name="T27" fmla="*/ 1062038 h 854"/>
                                      <a:gd name="T28" fmla="*/ 0 w 45"/>
                                      <a:gd name="T29" fmla="*/ 847725 h 854"/>
                                      <a:gd name="T30" fmla="*/ 4763 w 45"/>
                                      <a:gd name="T31" fmla="*/ 636588 h 854"/>
                                      <a:gd name="T32" fmla="*/ 19050 w 45"/>
                                      <a:gd name="T33" fmla="*/ 423863 h 854"/>
                                      <a:gd name="T34" fmla="*/ 39688 w 45"/>
                                      <a:gd name="T35" fmla="*/ 209550 h 854"/>
                                      <a:gd name="T36" fmla="*/ 53975 w 45"/>
                                      <a:gd name="T37" fmla="*/ 104775 h 854"/>
                                      <a:gd name="T38" fmla="*/ 71438 w 45"/>
                                      <a:gd name="T39" fmla="*/ 0 h 854"/>
                                      <a:gd name="T40" fmla="*/ 0 60000 65536"/>
                                      <a:gd name="T41" fmla="*/ 0 60000 65536"/>
                                      <a:gd name="T42" fmla="*/ 0 60000 65536"/>
                                      <a:gd name="T43" fmla="*/ 0 60000 65536"/>
                                      <a:gd name="T44" fmla="*/ 0 60000 65536"/>
                                      <a:gd name="T45" fmla="*/ 0 60000 65536"/>
                                      <a:gd name="T46" fmla="*/ 0 60000 65536"/>
                                      <a:gd name="T47" fmla="*/ 0 60000 65536"/>
                                      <a:gd name="T48" fmla="*/ 0 60000 65536"/>
                                      <a:gd name="T49" fmla="*/ 0 60000 65536"/>
                                      <a:gd name="T50" fmla="*/ 0 60000 65536"/>
                                      <a:gd name="T51" fmla="*/ 0 60000 65536"/>
                                      <a:gd name="T52" fmla="*/ 0 60000 65536"/>
                                      <a:gd name="T53" fmla="*/ 0 60000 65536"/>
                                      <a:gd name="T54" fmla="*/ 0 60000 65536"/>
                                      <a:gd name="T55" fmla="*/ 0 60000 65536"/>
                                      <a:gd name="T56" fmla="*/ 0 60000 65536"/>
                                      <a:gd name="T57" fmla="*/ 0 60000 65536"/>
                                      <a:gd name="T58" fmla="*/ 0 60000 65536"/>
                                      <a:gd name="T59" fmla="*/ 0 60000 65536"/>
                                    </a:gdLst>
                                    <a:ahLst/>
                                    <a:cxnLst>
                                      <a:cxn ang="T40">
                                        <a:pos x="T0" y="T1"/>
                                      </a:cxn>
                                      <a:cxn ang="T41">
                                        <a:pos x="T2" y="T3"/>
                                      </a:cxn>
                                      <a:cxn ang="T42">
                                        <a:pos x="T4" y="T5"/>
                                      </a:cxn>
                                      <a:cxn ang="T43">
                                        <a:pos x="T6" y="T7"/>
                                      </a:cxn>
                                      <a:cxn ang="T44">
                                        <a:pos x="T8" y="T9"/>
                                      </a:cxn>
                                      <a:cxn ang="T45">
                                        <a:pos x="T10" y="T11"/>
                                      </a:cxn>
                                      <a:cxn ang="T46">
                                        <a:pos x="T12" y="T13"/>
                                      </a:cxn>
                                      <a:cxn ang="T47">
                                        <a:pos x="T14" y="T15"/>
                                      </a:cxn>
                                      <a:cxn ang="T48">
                                        <a:pos x="T16" y="T17"/>
                                      </a:cxn>
                                      <a:cxn ang="T49">
                                        <a:pos x="T18" y="T19"/>
                                      </a:cxn>
                                      <a:cxn ang="T50">
                                        <a:pos x="T20" y="T21"/>
                                      </a:cxn>
                                      <a:cxn ang="T51">
                                        <a:pos x="T22" y="T23"/>
                                      </a:cxn>
                                      <a:cxn ang="T52">
                                        <a:pos x="T24" y="T25"/>
                                      </a:cxn>
                                      <a:cxn ang="T53">
                                        <a:pos x="T26" y="T27"/>
                                      </a:cxn>
                                      <a:cxn ang="T54">
                                        <a:pos x="T28" y="T29"/>
                                      </a:cxn>
                                      <a:cxn ang="T55">
                                        <a:pos x="T30" y="T31"/>
                                      </a:cxn>
                                      <a:cxn ang="T56">
                                        <a:pos x="T32" y="T33"/>
                                      </a:cxn>
                                      <a:cxn ang="T57">
                                        <a:pos x="T34" y="T35"/>
                                      </a:cxn>
                                      <a:cxn ang="T58">
                                        <a:pos x="T36" y="T37"/>
                                      </a:cxn>
                                      <a:cxn ang="T59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" y="62311"/>
                                    <a:ext cx="2444" cy="9985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5875 w 154"/>
                                      <a:gd name="T3" fmla="*/ 69850 h 629"/>
                                      <a:gd name="T4" fmla="*/ 33338 w 154"/>
                                      <a:gd name="T5" fmla="*/ 200025 h 629"/>
                                      <a:gd name="T6" fmla="*/ 53975 w 154"/>
                                      <a:gd name="T7" fmla="*/ 328613 h 629"/>
                                      <a:gd name="T8" fmla="*/ 84138 w 154"/>
                                      <a:gd name="T9" fmla="*/ 465138 h 629"/>
                                      <a:gd name="T10" fmla="*/ 119063 w 154"/>
                                      <a:gd name="T11" fmla="*/ 603250 h 629"/>
                                      <a:gd name="T12" fmla="*/ 158750 w 154"/>
                                      <a:gd name="T13" fmla="*/ 739775 h 629"/>
                                      <a:gd name="T14" fmla="*/ 190500 w 154"/>
                                      <a:gd name="T15" fmla="*/ 827088 h 629"/>
                                      <a:gd name="T16" fmla="*/ 223838 w 154"/>
                                      <a:gd name="T17" fmla="*/ 914400 h 629"/>
                                      <a:gd name="T18" fmla="*/ 241300 w 154"/>
                                      <a:gd name="T19" fmla="*/ 981075 h 629"/>
                                      <a:gd name="T20" fmla="*/ 244475 w 154"/>
                                      <a:gd name="T21" fmla="*/ 998538 h 629"/>
                                      <a:gd name="T22" fmla="*/ 222250 w 154"/>
                                      <a:gd name="T23" fmla="*/ 944563 h 629"/>
                                      <a:gd name="T24" fmla="*/ 182563 w 154"/>
                                      <a:gd name="T25" fmla="*/ 844550 h 629"/>
                                      <a:gd name="T26" fmla="*/ 147638 w 154"/>
                                      <a:gd name="T27" fmla="*/ 742950 h 629"/>
                                      <a:gd name="T28" fmla="*/ 106363 w 154"/>
                                      <a:gd name="T29" fmla="*/ 608013 h 629"/>
                                      <a:gd name="T30" fmla="*/ 74613 w 154"/>
                                      <a:gd name="T31" fmla="*/ 468313 h 629"/>
                                      <a:gd name="T32" fmla="*/ 44450 w 154"/>
                                      <a:gd name="T33" fmla="*/ 328613 h 629"/>
                                      <a:gd name="T34" fmla="*/ 19050 w 154"/>
                                      <a:gd name="T35" fmla="*/ 165100 h 629"/>
                                      <a:gd name="T36" fmla="*/ 0 w 154"/>
                                      <a:gd name="T37" fmla="*/ 0 h 629"/>
                                      <a:gd name="T38" fmla="*/ 0 60000 65536"/>
                                      <a:gd name="T39" fmla="*/ 0 60000 65536"/>
                                      <a:gd name="T40" fmla="*/ 0 60000 65536"/>
                                      <a:gd name="T41" fmla="*/ 0 60000 65536"/>
                                      <a:gd name="T42" fmla="*/ 0 60000 65536"/>
                                      <a:gd name="T43" fmla="*/ 0 60000 65536"/>
                                      <a:gd name="T44" fmla="*/ 0 60000 65536"/>
                                      <a:gd name="T45" fmla="*/ 0 60000 65536"/>
                                      <a:gd name="T46" fmla="*/ 0 60000 65536"/>
                                      <a:gd name="T47" fmla="*/ 0 60000 65536"/>
                                      <a:gd name="T48" fmla="*/ 0 60000 65536"/>
                                      <a:gd name="T49" fmla="*/ 0 60000 65536"/>
                                      <a:gd name="T50" fmla="*/ 0 60000 65536"/>
                                      <a:gd name="T51" fmla="*/ 0 60000 65536"/>
                                      <a:gd name="T52" fmla="*/ 0 60000 65536"/>
                                      <a:gd name="T53" fmla="*/ 0 60000 65536"/>
                                      <a:gd name="T54" fmla="*/ 0 60000 65536"/>
                                      <a:gd name="T55" fmla="*/ 0 60000 65536"/>
                                      <a:gd name="T56" fmla="*/ 0 60000 65536"/>
                                    </a:gdLst>
                                    <a:ahLst/>
                                    <a:cxnLst>
                                      <a:cxn ang="T38">
                                        <a:pos x="T0" y="T1"/>
                                      </a:cxn>
                                      <a:cxn ang="T39">
                                        <a:pos x="T2" y="T3"/>
                                      </a:cxn>
                                      <a:cxn ang="T40">
                                        <a:pos x="T4" y="T5"/>
                                      </a:cxn>
                                      <a:cxn ang="T41">
                                        <a:pos x="T6" y="T7"/>
                                      </a:cxn>
                                      <a:cxn ang="T42">
                                        <a:pos x="T8" y="T9"/>
                                      </a:cxn>
                                      <a:cxn ang="T43">
                                        <a:pos x="T10" y="T11"/>
                                      </a:cxn>
                                      <a:cxn ang="T44">
                                        <a:pos x="T12" y="T13"/>
                                      </a:cxn>
                                      <a:cxn ang="T45">
                                        <a:pos x="T14" y="T15"/>
                                      </a:cxn>
                                      <a:cxn ang="T46">
                                        <a:pos x="T16" y="T17"/>
                                      </a:cxn>
                                      <a:cxn ang="T47">
                                        <a:pos x="T18" y="T19"/>
                                      </a:cxn>
                                      <a:cxn ang="T48">
                                        <a:pos x="T20" y="T21"/>
                                      </a:cxn>
                                      <a:cxn ang="T49">
                                        <a:pos x="T22" y="T23"/>
                                      </a:cxn>
                                      <a:cxn ang="T50">
                                        <a:pos x="T24" y="T25"/>
                                      </a:cxn>
                                      <a:cxn ang="T51">
                                        <a:pos x="T26" y="T27"/>
                                      </a:cxn>
                                      <a:cxn ang="T52">
                                        <a:pos x="T28" y="T29"/>
                                      </a:cxn>
                                      <a:cxn ang="T53">
                                        <a:pos x="T30" y="T31"/>
                                      </a:cxn>
                                      <a:cxn ang="T54">
                                        <a:pos x="T32" y="T33"/>
                                      </a:cxn>
                                      <a:cxn ang="T55">
                                        <a:pos x="T34" y="T35"/>
                                      </a:cxn>
                                      <a:cxn ang="T56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4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" y="72233"/>
                                    <a:ext cx="524" cy="1095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52388 w 33"/>
                                      <a:gd name="T3" fmla="*/ 109538 h 69"/>
                                      <a:gd name="T4" fmla="*/ 38100 w 33"/>
                                      <a:gd name="T5" fmla="*/ 109538 h 69"/>
                                      <a:gd name="T6" fmla="*/ 19050 w 33"/>
                                      <a:gd name="T7" fmla="*/ 55563 h 69"/>
                                      <a:gd name="T8" fmla="*/ 0 w 33"/>
                                      <a:gd name="T9" fmla="*/ 0 h 69"/>
                                      <a:gd name="T10" fmla="*/ 0 60000 65536"/>
                                      <a:gd name="T11" fmla="*/ 0 60000 65536"/>
                                      <a:gd name="T12" fmla="*/ 0 60000 65536"/>
                                      <a:gd name="T13" fmla="*/ 0 60000 65536"/>
                                      <a:gd name="T14" fmla="*/ 0 60000 65536"/>
                                    </a:gdLst>
                                    <a:ahLst/>
                                    <a:cxnLst>
                                      <a:cxn ang="T10">
                                        <a:pos x="T0" y="T1"/>
                                      </a:cxn>
                                      <a:cxn ang="T11">
                                        <a:pos x="T2" y="T3"/>
                                      </a:cxn>
                                      <a:cxn ang="T12">
                                        <a:pos x="T4" y="T5"/>
                                      </a:cxn>
                                      <a:cxn ang="T13">
                                        <a:pos x="T6" y="T7"/>
                                      </a:cxn>
                                      <a:cxn ang="T14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5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" y="61533"/>
                                    <a:ext cx="238" cy="1476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14288 w 15"/>
                                      <a:gd name="T3" fmla="*/ 58738 h 93"/>
                                      <a:gd name="T4" fmla="*/ 14288 w 15"/>
                                      <a:gd name="T5" fmla="*/ 63500 h 93"/>
                                      <a:gd name="T6" fmla="*/ 23813 w 15"/>
                                      <a:gd name="T7" fmla="*/ 147638 h 93"/>
                                      <a:gd name="T8" fmla="*/ 7938 w 15"/>
                                      <a:gd name="T9" fmla="*/ 77788 h 93"/>
                                      <a:gd name="T10" fmla="*/ 0 w 15"/>
                                      <a:gd name="T11" fmla="*/ 0 h 93"/>
                                      <a:gd name="T12" fmla="*/ 0 60000 65536"/>
                                      <a:gd name="T13" fmla="*/ 0 60000 65536"/>
                                      <a:gd name="T14" fmla="*/ 0 60000 65536"/>
                                      <a:gd name="T15" fmla="*/ 0 60000 65536"/>
                                      <a:gd name="T16" fmla="*/ 0 60000 65536"/>
                                      <a:gd name="T17" fmla="*/ 0 60000 65536"/>
                                    </a:gdLst>
                                    <a:ahLst/>
                                    <a:cxnLst>
                                      <a:cxn ang="T12">
                                        <a:pos x="T0" y="T1"/>
                                      </a:cxn>
                                      <a:cxn ang="T13">
                                        <a:pos x="T2" y="T3"/>
                                      </a:cxn>
                                      <a:cxn ang="T14">
                                        <a:pos x="T4" y="T5"/>
                                      </a:cxn>
                                      <a:cxn ang="T15">
                                        <a:pos x="T6" y="T7"/>
                                      </a:cxn>
                                      <a:cxn ang="T16">
                                        <a:pos x="T8" y="T9"/>
                                      </a:cxn>
                                      <a:cxn ang="T17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6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" y="56897"/>
                                    <a:ext cx="6255" cy="12161"/>
                                  </a:xfrm>
                                  <a:custGeom>
                                    <a:avLst/>
                                    <a:gdLst>
                                      <a:gd name="T0" fmla="*/ 625475 w 394"/>
                                      <a:gd name="T1" fmla="*/ 0 h 766"/>
                                      <a:gd name="T2" fmla="*/ 625475 w 394"/>
                                      <a:gd name="T3" fmla="*/ 0 h 766"/>
                                      <a:gd name="T4" fmla="*/ 565150 w 394"/>
                                      <a:gd name="T5" fmla="*/ 60325 h 766"/>
                                      <a:gd name="T6" fmla="*/ 506413 w 394"/>
                                      <a:gd name="T7" fmla="*/ 122238 h 766"/>
                                      <a:gd name="T8" fmla="*/ 450850 w 394"/>
                                      <a:gd name="T9" fmla="*/ 185738 h 766"/>
                                      <a:gd name="T10" fmla="*/ 395288 w 394"/>
                                      <a:gd name="T11" fmla="*/ 254000 h 766"/>
                                      <a:gd name="T12" fmla="*/ 328613 w 394"/>
                                      <a:gd name="T13" fmla="*/ 346075 h 766"/>
                                      <a:gd name="T14" fmla="*/ 266700 w 394"/>
                                      <a:gd name="T15" fmla="*/ 438150 h 766"/>
                                      <a:gd name="T16" fmla="*/ 207963 w 394"/>
                                      <a:gd name="T17" fmla="*/ 538163 h 766"/>
                                      <a:gd name="T18" fmla="*/ 155575 w 394"/>
                                      <a:gd name="T19" fmla="*/ 638175 h 766"/>
                                      <a:gd name="T20" fmla="*/ 109538 w 394"/>
                                      <a:gd name="T21" fmla="*/ 741363 h 766"/>
                                      <a:gd name="T22" fmla="*/ 71438 w 394"/>
                                      <a:gd name="T23" fmla="*/ 849313 h 766"/>
                                      <a:gd name="T24" fmla="*/ 41275 w 394"/>
                                      <a:gd name="T25" fmla="*/ 958850 h 766"/>
                                      <a:gd name="T26" fmla="*/ 22225 w 394"/>
                                      <a:gd name="T27" fmla="*/ 1068388 h 766"/>
                                      <a:gd name="T28" fmla="*/ 11113 w 394"/>
                                      <a:gd name="T29" fmla="*/ 1184275 h 766"/>
                                      <a:gd name="T30" fmla="*/ 9525 w 394"/>
                                      <a:gd name="T31" fmla="*/ 1216025 h 766"/>
                                      <a:gd name="T32" fmla="*/ 0 w 394"/>
                                      <a:gd name="T33" fmla="*/ 1189038 h 766"/>
                                      <a:gd name="T34" fmla="*/ 1588 w 394"/>
                                      <a:gd name="T35" fmla="*/ 1181100 h 766"/>
                                      <a:gd name="T36" fmla="*/ 11113 w 394"/>
                                      <a:gd name="T37" fmla="*/ 1068388 h 766"/>
                                      <a:gd name="T38" fmla="*/ 33338 w 394"/>
                                      <a:gd name="T39" fmla="*/ 957263 h 766"/>
                                      <a:gd name="T40" fmla="*/ 63500 w 394"/>
                                      <a:gd name="T41" fmla="*/ 846138 h 766"/>
                                      <a:gd name="T42" fmla="*/ 103188 w 394"/>
                                      <a:gd name="T43" fmla="*/ 739775 h 766"/>
                                      <a:gd name="T44" fmla="*/ 149225 w 394"/>
                                      <a:gd name="T45" fmla="*/ 635000 h 766"/>
                                      <a:gd name="T46" fmla="*/ 201613 w 394"/>
                                      <a:gd name="T47" fmla="*/ 533400 h 766"/>
                                      <a:gd name="T48" fmla="*/ 260350 w 394"/>
                                      <a:gd name="T49" fmla="*/ 436563 h 766"/>
                                      <a:gd name="T50" fmla="*/ 323850 w 394"/>
                                      <a:gd name="T51" fmla="*/ 341313 h 766"/>
                                      <a:gd name="T52" fmla="*/ 393700 w 394"/>
                                      <a:gd name="T53" fmla="*/ 250825 h 766"/>
                                      <a:gd name="T54" fmla="*/ 447675 w 394"/>
                                      <a:gd name="T55" fmla="*/ 184150 h 766"/>
                                      <a:gd name="T56" fmla="*/ 504825 w 394"/>
                                      <a:gd name="T57" fmla="*/ 120650 h 766"/>
                                      <a:gd name="T58" fmla="*/ 561975 w 394"/>
                                      <a:gd name="T59" fmla="*/ 58738 h 766"/>
                                      <a:gd name="T60" fmla="*/ 625475 w 394"/>
                                      <a:gd name="T61" fmla="*/ 0 h 766"/>
                                      <a:gd name="T62" fmla="*/ 0 60000 65536"/>
                                      <a:gd name="T63" fmla="*/ 0 60000 65536"/>
                                      <a:gd name="T64" fmla="*/ 0 60000 65536"/>
                                      <a:gd name="T65" fmla="*/ 0 60000 65536"/>
                                      <a:gd name="T66" fmla="*/ 0 60000 65536"/>
                                      <a:gd name="T67" fmla="*/ 0 60000 65536"/>
                                      <a:gd name="T68" fmla="*/ 0 60000 65536"/>
                                      <a:gd name="T69" fmla="*/ 0 60000 65536"/>
                                      <a:gd name="T70" fmla="*/ 0 60000 65536"/>
                                      <a:gd name="T71" fmla="*/ 0 60000 65536"/>
                                      <a:gd name="T72" fmla="*/ 0 60000 65536"/>
                                      <a:gd name="T73" fmla="*/ 0 60000 65536"/>
                                      <a:gd name="T74" fmla="*/ 0 60000 65536"/>
                                      <a:gd name="T75" fmla="*/ 0 60000 65536"/>
                                      <a:gd name="T76" fmla="*/ 0 60000 65536"/>
                                      <a:gd name="T77" fmla="*/ 0 60000 65536"/>
                                      <a:gd name="T78" fmla="*/ 0 60000 65536"/>
                                      <a:gd name="T79" fmla="*/ 0 60000 65536"/>
                                      <a:gd name="T80" fmla="*/ 0 60000 65536"/>
                                      <a:gd name="T81" fmla="*/ 0 60000 65536"/>
                                      <a:gd name="T82" fmla="*/ 0 60000 65536"/>
                                      <a:gd name="T83" fmla="*/ 0 60000 65536"/>
                                      <a:gd name="T84" fmla="*/ 0 60000 65536"/>
                                      <a:gd name="T85" fmla="*/ 0 60000 65536"/>
                                      <a:gd name="T86" fmla="*/ 0 60000 65536"/>
                                      <a:gd name="T87" fmla="*/ 0 60000 65536"/>
                                      <a:gd name="T88" fmla="*/ 0 60000 65536"/>
                                      <a:gd name="T89" fmla="*/ 0 60000 65536"/>
                                      <a:gd name="T90" fmla="*/ 0 60000 65536"/>
                                      <a:gd name="T91" fmla="*/ 0 60000 65536"/>
                                      <a:gd name="T92" fmla="*/ 0 60000 65536"/>
                                    </a:gdLst>
                                    <a:ahLst/>
                                    <a:cxnLst>
                                      <a:cxn ang="T62">
                                        <a:pos x="T0" y="T1"/>
                                      </a:cxn>
                                      <a:cxn ang="T63">
                                        <a:pos x="T2" y="T3"/>
                                      </a:cxn>
                                      <a:cxn ang="T64">
                                        <a:pos x="T4" y="T5"/>
                                      </a:cxn>
                                      <a:cxn ang="T65">
                                        <a:pos x="T6" y="T7"/>
                                      </a:cxn>
                                      <a:cxn ang="T66">
                                        <a:pos x="T8" y="T9"/>
                                      </a:cxn>
                                      <a:cxn ang="T67">
                                        <a:pos x="T10" y="T11"/>
                                      </a:cxn>
                                      <a:cxn ang="T68">
                                        <a:pos x="T12" y="T13"/>
                                      </a:cxn>
                                      <a:cxn ang="T69">
                                        <a:pos x="T14" y="T15"/>
                                      </a:cxn>
                                      <a:cxn ang="T70">
                                        <a:pos x="T16" y="T17"/>
                                      </a:cxn>
                                      <a:cxn ang="T71">
                                        <a:pos x="T18" y="T19"/>
                                      </a:cxn>
                                      <a:cxn ang="T72">
                                        <a:pos x="T20" y="T21"/>
                                      </a:cxn>
                                      <a:cxn ang="T73">
                                        <a:pos x="T22" y="T23"/>
                                      </a:cxn>
                                      <a:cxn ang="T74">
                                        <a:pos x="T24" y="T25"/>
                                      </a:cxn>
                                      <a:cxn ang="T75">
                                        <a:pos x="T26" y="T27"/>
                                      </a:cxn>
                                      <a:cxn ang="T76">
                                        <a:pos x="T28" y="T29"/>
                                      </a:cxn>
                                      <a:cxn ang="T77">
                                        <a:pos x="T30" y="T31"/>
                                      </a:cxn>
                                      <a:cxn ang="T78">
                                        <a:pos x="T32" y="T33"/>
                                      </a:cxn>
                                      <a:cxn ang="T79">
                                        <a:pos x="T34" y="T35"/>
                                      </a:cxn>
                                      <a:cxn ang="T80">
                                        <a:pos x="T36" y="T37"/>
                                      </a:cxn>
                                      <a:cxn ang="T81">
                                        <a:pos x="T38" y="T39"/>
                                      </a:cxn>
                                      <a:cxn ang="T82">
                                        <a:pos x="T40" y="T41"/>
                                      </a:cxn>
                                      <a:cxn ang="T83">
                                        <a:pos x="T42" y="T43"/>
                                      </a:cxn>
                                      <a:cxn ang="T84">
                                        <a:pos x="T44" y="T45"/>
                                      </a:cxn>
                                      <a:cxn ang="T85">
                                        <a:pos x="T46" y="T47"/>
                                      </a:cxn>
                                      <a:cxn ang="T86">
                                        <a:pos x="T48" y="T49"/>
                                      </a:cxn>
                                      <a:cxn ang="T87">
                                        <a:pos x="T50" y="T51"/>
                                      </a:cxn>
                                      <a:cxn ang="T88">
                                        <a:pos x="T52" y="T53"/>
                                      </a:cxn>
                                      <a:cxn ang="T89">
                                        <a:pos x="T54" y="T55"/>
                                      </a:cxn>
                                      <a:cxn ang="T90">
                                        <a:pos x="T56" y="T57"/>
                                      </a:cxn>
                                      <a:cxn ang="T91">
                                        <a:pos x="T58" y="T59"/>
                                      </a:cxn>
                                      <a:cxn ang="T92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7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" y="69153"/>
                                    <a:ext cx="571" cy="3080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9525 w 36"/>
                                      <a:gd name="T3" fmla="*/ 25400 h 194"/>
                                      <a:gd name="T4" fmla="*/ 11113 w 36"/>
                                      <a:gd name="T5" fmla="*/ 30163 h 194"/>
                                      <a:gd name="T6" fmla="*/ 17463 w 36"/>
                                      <a:gd name="T7" fmla="*/ 127000 h 194"/>
                                      <a:gd name="T8" fmla="*/ 31750 w 36"/>
                                      <a:gd name="T9" fmla="*/ 209550 h 194"/>
                                      <a:gd name="T10" fmla="*/ 52388 w 36"/>
                                      <a:gd name="T11" fmla="*/ 293688 h 194"/>
                                      <a:gd name="T12" fmla="*/ 57150 w 36"/>
                                      <a:gd name="T13" fmla="*/ 307975 h 194"/>
                                      <a:gd name="T14" fmla="*/ 33338 w 36"/>
                                      <a:gd name="T15" fmla="*/ 255588 h 194"/>
                                      <a:gd name="T16" fmla="*/ 23813 w 36"/>
                                      <a:gd name="T17" fmla="*/ 230188 h 194"/>
                                      <a:gd name="T18" fmla="*/ 7938 w 36"/>
                                      <a:gd name="T19" fmla="*/ 128588 h 194"/>
                                      <a:gd name="T20" fmla="*/ 1588 w 36"/>
                                      <a:gd name="T21" fmla="*/ 65088 h 194"/>
                                      <a:gd name="T22" fmla="*/ 0 w 36"/>
                                      <a:gd name="T23" fmla="*/ 0 h 194"/>
                                      <a:gd name="T24" fmla="*/ 0 60000 65536"/>
                                      <a:gd name="T25" fmla="*/ 0 60000 65536"/>
                                      <a:gd name="T26" fmla="*/ 0 60000 65536"/>
                                      <a:gd name="T27" fmla="*/ 0 60000 65536"/>
                                      <a:gd name="T28" fmla="*/ 0 60000 65536"/>
                                      <a:gd name="T29" fmla="*/ 0 60000 65536"/>
                                      <a:gd name="T30" fmla="*/ 0 60000 65536"/>
                                      <a:gd name="T31" fmla="*/ 0 60000 65536"/>
                                      <a:gd name="T32" fmla="*/ 0 60000 65536"/>
                                      <a:gd name="T33" fmla="*/ 0 60000 65536"/>
                                      <a:gd name="T34" fmla="*/ 0 60000 65536"/>
                                      <a:gd name="T35" fmla="*/ 0 60000 65536"/>
                                    </a:gdLst>
                                    <a:ahLst/>
                                    <a:cxnLst>
                                      <a:cxn ang="T24">
                                        <a:pos x="T0" y="T1"/>
                                      </a:cxn>
                                      <a:cxn ang="T25">
                                        <a:pos x="T2" y="T3"/>
                                      </a:cxn>
                                      <a:cxn ang="T26">
                                        <a:pos x="T4" y="T5"/>
                                      </a:cxn>
                                      <a:cxn ang="T27">
                                        <a:pos x="T6" y="T7"/>
                                      </a:cxn>
                                      <a:cxn ang="T28">
                                        <a:pos x="T8" y="T9"/>
                                      </a:cxn>
                                      <a:cxn ang="T29">
                                        <a:pos x="T10" y="T11"/>
                                      </a:cxn>
                                      <a:cxn ang="T30">
                                        <a:pos x="T12" y="T13"/>
                                      </a:cxn>
                                      <a:cxn ang="T31">
                                        <a:pos x="T14" y="T15"/>
                                      </a:cxn>
                                      <a:cxn ang="T32">
                                        <a:pos x="T16" y="T17"/>
                                      </a:cxn>
                                      <a:cxn ang="T33">
                                        <a:pos x="T18" y="T19"/>
                                      </a:cxn>
                                      <a:cxn ang="T34">
                                        <a:pos x="T20" y="T21"/>
                                      </a:cxn>
                                      <a:cxn ang="T35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8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" y="72296"/>
                                    <a:ext cx="493" cy="1032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49213 w 31"/>
                                      <a:gd name="T3" fmla="*/ 103188 h 65"/>
                                      <a:gd name="T4" fmla="*/ 36513 w 31"/>
                                      <a:gd name="T5" fmla="*/ 103188 h 65"/>
                                      <a:gd name="T6" fmla="*/ 0 w 31"/>
                                      <a:gd name="T7" fmla="*/ 0 h 65"/>
                                      <a:gd name="T8" fmla="*/ 0 60000 65536"/>
                                      <a:gd name="T9" fmla="*/ 0 60000 65536"/>
                                      <a:gd name="T10" fmla="*/ 0 60000 65536"/>
                                      <a:gd name="T11" fmla="*/ 0 60000 65536"/>
                                    </a:gdLst>
                                    <a:ahLst/>
                                    <a:cxnLst>
                                      <a:cxn ang="T8">
                                        <a:pos x="T0" y="T1"/>
                                      </a:cxn>
                                      <a:cxn ang="T9">
                                        <a:pos x="T2" y="T3"/>
                                      </a:cxn>
                                      <a:cxn ang="T10">
                                        <a:pos x="T4" y="T5"/>
                                      </a:cxn>
                                      <a:cxn ang="T11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9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" y="68788"/>
                                    <a:ext cx="111" cy="666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9525 w 7"/>
                                      <a:gd name="T3" fmla="*/ 26988 h 42"/>
                                      <a:gd name="T4" fmla="*/ 11113 w 7"/>
                                      <a:gd name="T5" fmla="*/ 66675 h 42"/>
                                      <a:gd name="T6" fmla="*/ 9525 w 7"/>
                                      <a:gd name="T7" fmla="*/ 61913 h 42"/>
                                      <a:gd name="T8" fmla="*/ 0 w 7"/>
                                      <a:gd name="T9" fmla="*/ 36513 h 42"/>
                                      <a:gd name="T10" fmla="*/ 0 w 7"/>
                                      <a:gd name="T11" fmla="*/ 0 h 42"/>
                                      <a:gd name="T12" fmla="*/ 0 60000 65536"/>
                                      <a:gd name="T13" fmla="*/ 0 60000 65536"/>
                                      <a:gd name="T14" fmla="*/ 0 60000 65536"/>
                                      <a:gd name="T15" fmla="*/ 0 60000 65536"/>
                                      <a:gd name="T16" fmla="*/ 0 60000 65536"/>
                                      <a:gd name="T17" fmla="*/ 0 60000 65536"/>
                                    </a:gdLst>
                                    <a:ahLst/>
                                    <a:cxnLst>
                                      <a:cxn ang="T12">
                                        <a:pos x="T0" y="T1"/>
                                      </a:cxn>
                                      <a:cxn ang="T13">
                                        <a:pos x="T2" y="T3"/>
                                      </a:cxn>
                                      <a:cxn ang="T14">
                                        <a:pos x="T4" y="T5"/>
                                      </a:cxn>
                                      <a:cxn ang="T15">
                                        <a:pos x="T6" y="T7"/>
                                      </a:cxn>
                                      <a:cxn ang="T16">
                                        <a:pos x="T8" y="T9"/>
                                      </a:cxn>
                                      <a:cxn ang="T17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0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" y="71455"/>
                                    <a:ext cx="714" cy="1873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9525 w 45"/>
                                      <a:gd name="T3" fmla="*/ 25400 h 118"/>
                                      <a:gd name="T4" fmla="*/ 33338 w 45"/>
                                      <a:gd name="T5" fmla="*/ 77788 h 118"/>
                                      <a:gd name="T6" fmla="*/ 52388 w 45"/>
                                      <a:gd name="T7" fmla="*/ 133350 h 118"/>
                                      <a:gd name="T8" fmla="*/ 71438 w 45"/>
                                      <a:gd name="T9" fmla="*/ 187325 h 118"/>
                                      <a:gd name="T10" fmla="*/ 69850 w 45"/>
                                      <a:gd name="T11" fmla="*/ 187325 h 118"/>
                                      <a:gd name="T12" fmla="*/ 20638 w 45"/>
                                      <a:gd name="T13" fmla="*/ 84138 h 118"/>
                                      <a:gd name="T14" fmla="*/ 17463 w 45"/>
                                      <a:gd name="T15" fmla="*/ 66675 h 118"/>
                                      <a:gd name="T16" fmla="*/ 0 w 45"/>
                                      <a:gd name="T17" fmla="*/ 0 h 118"/>
                                      <a:gd name="T18" fmla="*/ 0 60000 65536"/>
                                      <a:gd name="T19" fmla="*/ 0 60000 65536"/>
                                      <a:gd name="T20" fmla="*/ 0 60000 65536"/>
                                      <a:gd name="T21" fmla="*/ 0 60000 65536"/>
                                      <a:gd name="T22" fmla="*/ 0 60000 65536"/>
                                      <a:gd name="T23" fmla="*/ 0 60000 65536"/>
                                      <a:gd name="T24" fmla="*/ 0 60000 65536"/>
                                      <a:gd name="T25" fmla="*/ 0 60000 65536"/>
                                      <a:gd name="T26" fmla="*/ 0 60000 65536"/>
                                    </a:gdLst>
                                    <a:ahLst/>
                                    <a:cxnLst>
                                      <a:cxn ang="T18">
                                        <a:pos x="T0" y="T1"/>
                                      </a:cxn>
                                      <a:cxn ang="T19">
                                        <a:pos x="T2" y="T3"/>
                                      </a:cxn>
                                      <a:cxn ang="T20">
                                        <a:pos x="T4" y="T5"/>
                                      </a:cxn>
                                      <a:cxn ang="T21">
                                        <a:pos x="T6" y="T7"/>
                                      </a:cxn>
                                      <a:cxn ang="T22">
                                        <a:pos x="T8" y="T9"/>
                                      </a:cxn>
                                      <a:cxn ang="T23">
                                        <a:pos x="T10" y="T11"/>
                                      </a:cxn>
                                      <a:cxn ang="T24">
                                        <a:pos x="T12" y="T13"/>
                                      </a:cxn>
                                      <a:cxn ang="T25">
                                        <a:pos x="T14" y="T15"/>
                                      </a:cxn>
                                      <a:cxn ang="T26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21" name="Grupo 7"/>
                              <wpg:cNvGrpSpPr>
                                <a:grpSpLocks noChangeAspect="1"/>
                              </wpg:cNvGrpSpPr>
                              <wpg:grpSpPr bwMode="auto">
                                <a:xfrm>
                                  <a:off x="806" y="48269"/>
                                  <a:ext cx="13063" cy="25059"/>
                                  <a:chOff x="806" y="46499"/>
                                  <a:chExt cx="8747" cy="16779"/>
                                </a:xfrm>
                              </wpg:grpSpPr>
                              <wps:wsp>
                                <wps:cNvPr id="22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" y="51897"/>
                                    <a:ext cx="1984" cy="7143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65088 w 125"/>
                                      <a:gd name="T3" fmla="*/ 246063 h 450"/>
                                      <a:gd name="T4" fmla="*/ 136525 w 125"/>
                                      <a:gd name="T5" fmla="*/ 490538 h 450"/>
                                      <a:gd name="T6" fmla="*/ 198438 w 125"/>
                                      <a:gd name="T7" fmla="*/ 674688 h 450"/>
                                      <a:gd name="T8" fmla="*/ 198438 w 125"/>
                                      <a:gd name="T9" fmla="*/ 714375 h 450"/>
                                      <a:gd name="T10" fmla="*/ 125413 w 125"/>
                                      <a:gd name="T11" fmla="*/ 493713 h 450"/>
                                      <a:gd name="T12" fmla="*/ 65088 w 125"/>
                                      <a:gd name="T13" fmla="*/ 290513 h 450"/>
                                      <a:gd name="T14" fmla="*/ 11113 w 125"/>
                                      <a:gd name="T15" fmla="*/ 85725 h 450"/>
                                      <a:gd name="T16" fmla="*/ 0 w 125"/>
                                      <a:gd name="T17" fmla="*/ 0 h 450"/>
                                      <a:gd name="T18" fmla="*/ 0 60000 65536"/>
                                      <a:gd name="T19" fmla="*/ 0 60000 65536"/>
                                      <a:gd name="T20" fmla="*/ 0 60000 65536"/>
                                      <a:gd name="T21" fmla="*/ 0 60000 65536"/>
                                      <a:gd name="T22" fmla="*/ 0 60000 65536"/>
                                      <a:gd name="T23" fmla="*/ 0 60000 65536"/>
                                      <a:gd name="T24" fmla="*/ 0 60000 65536"/>
                                      <a:gd name="T25" fmla="*/ 0 60000 65536"/>
                                      <a:gd name="T26" fmla="*/ 0 60000 65536"/>
                                    </a:gdLst>
                                    <a:ahLst/>
                                    <a:cxnLst>
                                      <a:cxn ang="T18">
                                        <a:pos x="T0" y="T1"/>
                                      </a:cxn>
                                      <a:cxn ang="T19">
                                        <a:pos x="T2" y="T3"/>
                                      </a:cxn>
                                      <a:cxn ang="T20">
                                        <a:pos x="T4" y="T5"/>
                                      </a:cxn>
                                      <a:cxn ang="T21">
                                        <a:pos x="T6" y="T7"/>
                                      </a:cxn>
                                      <a:cxn ang="T22">
                                        <a:pos x="T8" y="T9"/>
                                      </a:cxn>
                                      <a:cxn ang="T23">
                                        <a:pos x="T10" y="T11"/>
                                      </a:cxn>
                                      <a:cxn ang="T24">
                                        <a:pos x="T12" y="T13"/>
                                      </a:cxn>
                                      <a:cxn ang="T25">
                                        <a:pos x="T14" y="T15"/>
                                      </a:cxn>
                                      <a:cxn ang="T26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3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" y="58913"/>
                                    <a:ext cx="1874" cy="4366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12700 w 118"/>
                                      <a:gd name="T3" fmla="*/ 31750 h 275"/>
                                      <a:gd name="T4" fmla="*/ 58738 w 118"/>
                                      <a:gd name="T5" fmla="*/ 152400 h 275"/>
                                      <a:gd name="T6" fmla="*/ 109538 w 118"/>
                                      <a:gd name="T7" fmla="*/ 269875 h 275"/>
                                      <a:gd name="T8" fmla="*/ 187325 w 118"/>
                                      <a:gd name="T9" fmla="*/ 436563 h 275"/>
                                      <a:gd name="T10" fmla="*/ 173038 w 118"/>
                                      <a:gd name="T11" fmla="*/ 436563 h 275"/>
                                      <a:gd name="T12" fmla="*/ 96838 w 118"/>
                                      <a:gd name="T13" fmla="*/ 276225 h 275"/>
                                      <a:gd name="T14" fmla="*/ 47625 w 118"/>
                                      <a:gd name="T15" fmla="*/ 158750 h 275"/>
                                      <a:gd name="T16" fmla="*/ 0 w 118"/>
                                      <a:gd name="T17" fmla="*/ 41275 h 275"/>
                                      <a:gd name="T18" fmla="*/ 0 w 118"/>
                                      <a:gd name="T19" fmla="*/ 0 h 275"/>
                                      <a:gd name="T20" fmla="*/ 0 60000 65536"/>
                                      <a:gd name="T21" fmla="*/ 0 60000 65536"/>
                                      <a:gd name="T22" fmla="*/ 0 60000 65536"/>
                                      <a:gd name="T23" fmla="*/ 0 60000 65536"/>
                                      <a:gd name="T24" fmla="*/ 0 60000 65536"/>
                                      <a:gd name="T25" fmla="*/ 0 60000 65536"/>
                                      <a:gd name="T26" fmla="*/ 0 60000 65536"/>
                                      <a:gd name="T27" fmla="*/ 0 60000 65536"/>
                                      <a:gd name="T28" fmla="*/ 0 60000 65536"/>
                                      <a:gd name="T29" fmla="*/ 0 60000 65536"/>
                                    </a:gdLst>
                                    <a:ahLst/>
                                    <a:cxnLst>
                                      <a:cxn ang="T20">
                                        <a:pos x="T0" y="T1"/>
                                      </a:cxn>
                                      <a:cxn ang="T21">
                                        <a:pos x="T2" y="T3"/>
                                      </a:cxn>
                                      <a:cxn ang="T22">
                                        <a:pos x="T4" y="T5"/>
                                      </a:cxn>
                                      <a:cxn ang="T23">
                                        <a:pos x="T6" y="T7"/>
                                      </a:cxn>
                                      <a:cxn ang="T24">
                                        <a:pos x="T8" y="T9"/>
                                      </a:cxn>
                                      <a:cxn ang="T25">
                                        <a:pos x="T10" y="T11"/>
                                      </a:cxn>
                                      <a:cxn ang="T26">
                                        <a:pos x="T12" y="T13"/>
                                      </a:cxn>
                                      <a:cxn ang="T27">
                                        <a:pos x="T14" y="T15"/>
                                      </a:cxn>
                                      <a:cxn ang="T28">
                                        <a:pos x="T16" y="T17"/>
                                      </a:cxn>
                                      <a:cxn ang="T29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4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" y="50103"/>
                                    <a:ext cx="317" cy="1921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25400 w 20"/>
                                      <a:gd name="T3" fmla="*/ 114300 h 121"/>
                                      <a:gd name="T4" fmla="*/ 31750 w 20"/>
                                      <a:gd name="T5" fmla="*/ 192088 h 121"/>
                                      <a:gd name="T6" fmla="*/ 28575 w 20"/>
                                      <a:gd name="T7" fmla="*/ 177800 h 121"/>
                                      <a:gd name="T8" fmla="*/ 0 w 20"/>
                                      <a:gd name="T9" fmla="*/ 49213 h 121"/>
                                      <a:gd name="T10" fmla="*/ 0 w 20"/>
                                      <a:gd name="T11" fmla="*/ 0 h 121"/>
                                      <a:gd name="T12" fmla="*/ 0 60000 65536"/>
                                      <a:gd name="T13" fmla="*/ 0 60000 65536"/>
                                      <a:gd name="T14" fmla="*/ 0 60000 65536"/>
                                      <a:gd name="T15" fmla="*/ 0 60000 65536"/>
                                      <a:gd name="T16" fmla="*/ 0 60000 65536"/>
                                      <a:gd name="T17" fmla="*/ 0 60000 65536"/>
                                    </a:gdLst>
                                    <a:ahLst/>
                                    <a:cxnLst>
                                      <a:cxn ang="T12">
                                        <a:pos x="T0" y="T1"/>
                                      </a:cxn>
                                      <a:cxn ang="T13">
                                        <a:pos x="T2" y="T3"/>
                                      </a:cxn>
                                      <a:cxn ang="T14">
                                        <a:pos x="T4" y="T5"/>
                                      </a:cxn>
                                      <a:cxn ang="T15">
                                        <a:pos x="T6" y="T7"/>
                                      </a:cxn>
                                      <a:cxn ang="T16">
                                        <a:pos x="T8" y="T9"/>
                                      </a:cxn>
                                      <a:cxn ang="T17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5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" y="52024"/>
                                    <a:ext cx="2509" cy="10207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7463 w 158"/>
                                      <a:gd name="T3" fmla="*/ 73025 h 643"/>
                                      <a:gd name="T4" fmla="*/ 34925 w 158"/>
                                      <a:gd name="T5" fmla="*/ 204788 h 643"/>
                                      <a:gd name="T6" fmla="*/ 57150 w 158"/>
                                      <a:gd name="T7" fmla="*/ 334963 h 643"/>
                                      <a:gd name="T8" fmla="*/ 87313 w 158"/>
                                      <a:gd name="T9" fmla="*/ 477838 h 643"/>
                                      <a:gd name="T10" fmla="*/ 120650 w 158"/>
                                      <a:gd name="T11" fmla="*/ 617538 h 643"/>
                                      <a:gd name="T12" fmla="*/ 163513 w 158"/>
                                      <a:gd name="T13" fmla="*/ 755650 h 643"/>
                                      <a:gd name="T14" fmla="*/ 195263 w 158"/>
                                      <a:gd name="T15" fmla="*/ 846138 h 643"/>
                                      <a:gd name="T16" fmla="*/ 228600 w 158"/>
                                      <a:gd name="T17" fmla="*/ 933450 h 643"/>
                                      <a:gd name="T18" fmla="*/ 246063 w 158"/>
                                      <a:gd name="T19" fmla="*/ 1003300 h 643"/>
                                      <a:gd name="T20" fmla="*/ 250825 w 158"/>
                                      <a:gd name="T21" fmla="*/ 1020763 h 643"/>
                                      <a:gd name="T22" fmla="*/ 225425 w 158"/>
                                      <a:gd name="T23" fmla="*/ 965200 h 643"/>
                                      <a:gd name="T24" fmla="*/ 187325 w 158"/>
                                      <a:gd name="T25" fmla="*/ 863600 h 643"/>
                                      <a:gd name="T26" fmla="*/ 150813 w 158"/>
                                      <a:gd name="T27" fmla="*/ 758825 h 643"/>
                                      <a:gd name="T28" fmla="*/ 109538 w 158"/>
                                      <a:gd name="T29" fmla="*/ 620713 h 643"/>
                                      <a:gd name="T30" fmla="*/ 74613 w 158"/>
                                      <a:gd name="T31" fmla="*/ 479425 h 643"/>
                                      <a:gd name="T32" fmla="*/ 46038 w 158"/>
                                      <a:gd name="T33" fmla="*/ 336550 h 643"/>
                                      <a:gd name="T34" fmla="*/ 20638 w 158"/>
                                      <a:gd name="T35" fmla="*/ 169863 h 643"/>
                                      <a:gd name="T36" fmla="*/ 0 w 158"/>
                                      <a:gd name="T37" fmla="*/ 0 h 643"/>
                                      <a:gd name="T38" fmla="*/ 0 60000 65536"/>
                                      <a:gd name="T39" fmla="*/ 0 60000 65536"/>
                                      <a:gd name="T40" fmla="*/ 0 60000 65536"/>
                                      <a:gd name="T41" fmla="*/ 0 60000 65536"/>
                                      <a:gd name="T42" fmla="*/ 0 60000 65536"/>
                                      <a:gd name="T43" fmla="*/ 0 60000 65536"/>
                                      <a:gd name="T44" fmla="*/ 0 60000 65536"/>
                                      <a:gd name="T45" fmla="*/ 0 60000 65536"/>
                                      <a:gd name="T46" fmla="*/ 0 60000 65536"/>
                                      <a:gd name="T47" fmla="*/ 0 60000 65536"/>
                                      <a:gd name="T48" fmla="*/ 0 60000 65536"/>
                                      <a:gd name="T49" fmla="*/ 0 60000 65536"/>
                                      <a:gd name="T50" fmla="*/ 0 60000 65536"/>
                                      <a:gd name="T51" fmla="*/ 0 60000 65536"/>
                                      <a:gd name="T52" fmla="*/ 0 60000 65536"/>
                                      <a:gd name="T53" fmla="*/ 0 60000 65536"/>
                                      <a:gd name="T54" fmla="*/ 0 60000 65536"/>
                                      <a:gd name="T55" fmla="*/ 0 60000 65536"/>
                                      <a:gd name="T56" fmla="*/ 0 60000 65536"/>
                                    </a:gdLst>
                                    <a:ahLst/>
                                    <a:cxnLst>
                                      <a:cxn ang="T38">
                                        <a:pos x="T0" y="T1"/>
                                      </a:cxn>
                                      <a:cxn ang="T39">
                                        <a:pos x="T2" y="T3"/>
                                      </a:cxn>
                                      <a:cxn ang="T40">
                                        <a:pos x="T4" y="T5"/>
                                      </a:cxn>
                                      <a:cxn ang="T41">
                                        <a:pos x="T6" y="T7"/>
                                      </a:cxn>
                                      <a:cxn ang="T42">
                                        <a:pos x="T8" y="T9"/>
                                      </a:cxn>
                                      <a:cxn ang="T43">
                                        <a:pos x="T10" y="T11"/>
                                      </a:cxn>
                                      <a:cxn ang="T44">
                                        <a:pos x="T12" y="T13"/>
                                      </a:cxn>
                                      <a:cxn ang="T45">
                                        <a:pos x="T14" y="T15"/>
                                      </a:cxn>
                                      <a:cxn ang="T46">
                                        <a:pos x="T16" y="T17"/>
                                      </a:cxn>
                                      <a:cxn ang="T47">
                                        <a:pos x="T18" y="T19"/>
                                      </a:cxn>
                                      <a:cxn ang="T48">
                                        <a:pos x="T20" y="T21"/>
                                      </a:cxn>
                                      <a:cxn ang="T49">
                                        <a:pos x="T22" y="T23"/>
                                      </a:cxn>
                                      <a:cxn ang="T50">
                                        <a:pos x="T24" y="T25"/>
                                      </a:cxn>
                                      <a:cxn ang="T51">
                                        <a:pos x="T26" y="T27"/>
                                      </a:cxn>
                                      <a:cxn ang="T52">
                                        <a:pos x="T28" y="T29"/>
                                      </a:cxn>
                                      <a:cxn ang="T53">
                                        <a:pos x="T30" y="T31"/>
                                      </a:cxn>
                                      <a:cxn ang="T54">
                                        <a:pos x="T32" y="T33"/>
                                      </a:cxn>
                                      <a:cxn ang="T55">
                                        <a:pos x="T34" y="T35"/>
                                      </a:cxn>
                                      <a:cxn ang="T56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6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" y="62152"/>
                                    <a:ext cx="524" cy="1127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52388 w 33"/>
                                      <a:gd name="T3" fmla="*/ 112713 h 71"/>
                                      <a:gd name="T4" fmla="*/ 38100 w 33"/>
                                      <a:gd name="T5" fmla="*/ 112713 h 71"/>
                                      <a:gd name="T6" fmla="*/ 17463 w 33"/>
                                      <a:gd name="T7" fmla="*/ 57150 h 71"/>
                                      <a:gd name="T8" fmla="*/ 0 w 33"/>
                                      <a:gd name="T9" fmla="*/ 0 h 71"/>
                                      <a:gd name="T10" fmla="*/ 0 60000 65536"/>
                                      <a:gd name="T11" fmla="*/ 0 60000 65536"/>
                                      <a:gd name="T12" fmla="*/ 0 60000 65536"/>
                                      <a:gd name="T13" fmla="*/ 0 60000 65536"/>
                                      <a:gd name="T14" fmla="*/ 0 60000 65536"/>
                                    </a:gdLst>
                                    <a:ahLst/>
                                    <a:cxnLst>
                                      <a:cxn ang="T10">
                                        <a:pos x="T0" y="T1"/>
                                      </a:cxn>
                                      <a:cxn ang="T11">
                                        <a:pos x="T2" y="T3"/>
                                      </a:cxn>
                                      <a:cxn ang="T12">
                                        <a:pos x="T4" y="T5"/>
                                      </a:cxn>
                                      <a:cxn ang="T13">
                                        <a:pos x="T6" y="T7"/>
                                      </a:cxn>
                                      <a:cxn ang="T14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7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" y="51246"/>
                                    <a:ext cx="238" cy="150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12700 w 15"/>
                                      <a:gd name="T3" fmla="*/ 58738 h 95"/>
                                      <a:gd name="T4" fmla="*/ 12700 w 15"/>
                                      <a:gd name="T5" fmla="*/ 65088 h 95"/>
                                      <a:gd name="T6" fmla="*/ 23813 w 15"/>
                                      <a:gd name="T7" fmla="*/ 150813 h 95"/>
                                      <a:gd name="T8" fmla="*/ 6350 w 15"/>
                                      <a:gd name="T9" fmla="*/ 77788 h 95"/>
                                      <a:gd name="T10" fmla="*/ 0 w 15"/>
                                      <a:gd name="T11" fmla="*/ 0 h 95"/>
                                      <a:gd name="T12" fmla="*/ 0 60000 65536"/>
                                      <a:gd name="T13" fmla="*/ 0 60000 65536"/>
                                      <a:gd name="T14" fmla="*/ 0 60000 65536"/>
                                      <a:gd name="T15" fmla="*/ 0 60000 65536"/>
                                      <a:gd name="T16" fmla="*/ 0 60000 65536"/>
                                      <a:gd name="T17" fmla="*/ 0 60000 65536"/>
                                    </a:gdLst>
                                    <a:ahLst/>
                                    <a:cxnLst>
                                      <a:cxn ang="T12">
                                        <a:pos x="T0" y="T1"/>
                                      </a:cxn>
                                      <a:cxn ang="T13">
                                        <a:pos x="T2" y="T3"/>
                                      </a:cxn>
                                      <a:cxn ang="T14">
                                        <a:pos x="T4" y="T5"/>
                                      </a:cxn>
                                      <a:cxn ang="T15">
                                        <a:pos x="T6" y="T7"/>
                                      </a:cxn>
                                      <a:cxn ang="T16">
                                        <a:pos x="T8" y="T9"/>
                                      </a:cxn>
                                      <a:cxn ang="T17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8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" y="46499"/>
                                    <a:ext cx="6382" cy="12414"/>
                                  </a:xfrm>
                                  <a:custGeom>
                                    <a:avLst/>
                                    <a:gdLst>
                                      <a:gd name="T0" fmla="*/ 638175 w 402"/>
                                      <a:gd name="T1" fmla="*/ 0 h 782"/>
                                      <a:gd name="T2" fmla="*/ 638175 w 402"/>
                                      <a:gd name="T3" fmla="*/ 1588 h 782"/>
                                      <a:gd name="T4" fmla="*/ 576263 w 402"/>
                                      <a:gd name="T5" fmla="*/ 61913 h 782"/>
                                      <a:gd name="T6" fmla="*/ 515938 w 402"/>
                                      <a:gd name="T7" fmla="*/ 125413 h 782"/>
                                      <a:gd name="T8" fmla="*/ 460375 w 402"/>
                                      <a:gd name="T9" fmla="*/ 192088 h 782"/>
                                      <a:gd name="T10" fmla="*/ 404813 w 402"/>
                                      <a:gd name="T11" fmla="*/ 260350 h 782"/>
                                      <a:gd name="T12" fmla="*/ 334963 w 402"/>
                                      <a:gd name="T13" fmla="*/ 352425 h 782"/>
                                      <a:gd name="T14" fmla="*/ 271463 w 402"/>
                                      <a:gd name="T15" fmla="*/ 450850 h 782"/>
                                      <a:gd name="T16" fmla="*/ 211138 w 402"/>
                                      <a:gd name="T17" fmla="*/ 549275 h 782"/>
                                      <a:gd name="T18" fmla="*/ 158750 w 402"/>
                                      <a:gd name="T19" fmla="*/ 652463 h 782"/>
                                      <a:gd name="T20" fmla="*/ 112713 w 402"/>
                                      <a:gd name="T21" fmla="*/ 758825 h 782"/>
                                      <a:gd name="T22" fmla="*/ 71438 w 402"/>
                                      <a:gd name="T23" fmla="*/ 866775 h 782"/>
                                      <a:gd name="T24" fmla="*/ 42863 w 402"/>
                                      <a:gd name="T25" fmla="*/ 979488 h 782"/>
                                      <a:gd name="T26" fmla="*/ 20638 w 402"/>
                                      <a:gd name="T27" fmla="*/ 1093788 h 782"/>
                                      <a:gd name="T28" fmla="*/ 11113 w 402"/>
                                      <a:gd name="T29" fmla="*/ 1208088 h 782"/>
                                      <a:gd name="T30" fmla="*/ 11113 w 402"/>
                                      <a:gd name="T31" fmla="*/ 1241425 h 782"/>
                                      <a:gd name="T32" fmla="*/ 0 w 402"/>
                                      <a:gd name="T33" fmla="*/ 1214438 h 782"/>
                                      <a:gd name="T34" fmla="*/ 1588 w 402"/>
                                      <a:gd name="T35" fmla="*/ 1208088 h 782"/>
                                      <a:gd name="T36" fmla="*/ 11113 w 402"/>
                                      <a:gd name="T37" fmla="*/ 1092200 h 782"/>
                                      <a:gd name="T38" fmla="*/ 33338 w 402"/>
                                      <a:gd name="T39" fmla="*/ 977900 h 782"/>
                                      <a:gd name="T40" fmla="*/ 63500 w 402"/>
                                      <a:gd name="T41" fmla="*/ 865188 h 782"/>
                                      <a:gd name="T42" fmla="*/ 104775 w 402"/>
                                      <a:gd name="T43" fmla="*/ 754063 h 782"/>
                                      <a:gd name="T44" fmla="*/ 150813 w 402"/>
                                      <a:gd name="T45" fmla="*/ 649288 h 782"/>
                                      <a:gd name="T46" fmla="*/ 206375 w 402"/>
                                      <a:gd name="T47" fmla="*/ 544513 h 782"/>
                                      <a:gd name="T48" fmla="*/ 265113 w 402"/>
                                      <a:gd name="T49" fmla="*/ 446088 h 782"/>
                                      <a:gd name="T50" fmla="*/ 331788 w 402"/>
                                      <a:gd name="T51" fmla="*/ 349250 h 782"/>
                                      <a:gd name="T52" fmla="*/ 401638 w 402"/>
                                      <a:gd name="T53" fmla="*/ 258763 h 782"/>
                                      <a:gd name="T54" fmla="*/ 455613 w 402"/>
                                      <a:gd name="T55" fmla="*/ 190500 h 782"/>
                                      <a:gd name="T56" fmla="*/ 514350 w 402"/>
                                      <a:gd name="T57" fmla="*/ 123825 h 782"/>
                                      <a:gd name="T58" fmla="*/ 574675 w 402"/>
                                      <a:gd name="T59" fmla="*/ 60325 h 782"/>
                                      <a:gd name="T60" fmla="*/ 638175 w 402"/>
                                      <a:gd name="T61" fmla="*/ 0 h 782"/>
                                      <a:gd name="T62" fmla="*/ 0 60000 65536"/>
                                      <a:gd name="T63" fmla="*/ 0 60000 65536"/>
                                      <a:gd name="T64" fmla="*/ 0 60000 65536"/>
                                      <a:gd name="T65" fmla="*/ 0 60000 65536"/>
                                      <a:gd name="T66" fmla="*/ 0 60000 65536"/>
                                      <a:gd name="T67" fmla="*/ 0 60000 65536"/>
                                      <a:gd name="T68" fmla="*/ 0 60000 65536"/>
                                      <a:gd name="T69" fmla="*/ 0 60000 65536"/>
                                      <a:gd name="T70" fmla="*/ 0 60000 65536"/>
                                      <a:gd name="T71" fmla="*/ 0 60000 65536"/>
                                      <a:gd name="T72" fmla="*/ 0 60000 65536"/>
                                      <a:gd name="T73" fmla="*/ 0 60000 65536"/>
                                      <a:gd name="T74" fmla="*/ 0 60000 65536"/>
                                      <a:gd name="T75" fmla="*/ 0 60000 65536"/>
                                      <a:gd name="T76" fmla="*/ 0 60000 65536"/>
                                      <a:gd name="T77" fmla="*/ 0 60000 65536"/>
                                      <a:gd name="T78" fmla="*/ 0 60000 65536"/>
                                      <a:gd name="T79" fmla="*/ 0 60000 65536"/>
                                      <a:gd name="T80" fmla="*/ 0 60000 65536"/>
                                      <a:gd name="T81" fmla="*/ 0 60000 65536"/>
                                      <a:gd name="T82" fmla="*/ 0 60000 65536"/>
                                      <a:gd name="T83" fmla="*/ 0 60000 65536"/>
                                      <a:gd name="T84" fmla="*/ 0 60000 65536"/>
                                      <a:gd name="T85" fmla="*/ 0 60000 65536"/>
                                      <a:gd name="T86" fmla="*/ 0 60000 65536"/>
                                      <a:gd name="T87" fmla="*/ 0 60000 65536"/>
                                      <a:gd name="T88" fmla="*/ 0 60000 65536"/>
                                      <a:gd name="T89" fmla="*/ 0 60000 65536"/>
                                      <a:gd name="T90" fmla="*/ 0 60000 65536"/>
                                      <a:gd name="T91" fmla="*/ 0 60000 65536"/>
                                      <a:gd name="T92" fmla="*/ 0 60000 65536"/>
                                    </a:gdLst>
                                    <a:ahLst/>
                                    <a:cxnLst>
                                      <a:cxn ang="T62">
                                        <a:pos x="T0" y="T1"/>
                                      </a:cxn>
                                      <a:cxn ang="T63">
                                        <a:pos x="T2" y="T3"/>
                                      </a:cxn>
                                      <a:cxn ang="T64">
                                        <a:pos x="T4" y="T5"/>
                                      </a:cxn>
                                      <a:cxn ang="T65">
                                        <a:pos x="T6" y="T7"/>
                                      </a:cxn>
                                      <a:cxn ang="T66">
                                        <a:pos x="T8" y="T9"/>
                                      </a:cxn>
                                      <a:cxn ang="T67">
                                        <a:pos x="T10" y="T11"/>
                                      </a:cxn>
                                      <a:cxn ang="T68">
                                        <a:pos x="T12" y="T13"/>
                                      </a:cxn>
                                      <a:cxn ang="T69">
                                        <a:pos x="T14" y="T15"/>
                                      </a:cxn>
                                      <a:cxn ang="T70">
                                        <a:pos x="T16" y="T17"/>
                                      </a:cxn>
                                      <a:cxn ang="T71">
                                        <a:pos x="T18" y="T19"/>
                                      </a:cxn>
                                      <a:cxn ang="T72">
                                        <a:pos x="T20" y="T21"/>
                                      </a:cxn>
                                      <a:cxn ang="T73">
                                        <a:pos x="T22" y="T23"/>
                                      </a:cxn>
                                      <a:cxn ang="T74">
                                        <a:pos x="T24" y="T25"/>
                                      </a:cxn>
                                      <a:cxn ang="T75">
                                        <a:pos x="T26" y="T27"/>
                                      </a:cxn>
                                      <a:cxn ang="T76">
                                        <a:pos x="T28" y="T29"/>
                                      </a:cxn>
                                      <a:cxn ang="T77">
                                        <a:pos x="T30" y="T31"/>
                                      </a:cxn>
                                      <a:cxn ang="T78">
                                        <a:pos x="T32" y="T33"/>
                                      </a:cxn>
                                      <a:cxn ang="T79">
                                        <a:pos x="T34" y="T35"/>
                                      </a:cxn>
                                      <a:cxn ang="T80">
                                        <a:pos x="T36" y="T37"/>
                                      </a:cxn>
                                      <a:cxn ang="T81">
                                        <a:pos x="T38" y="T39"/>
                                      </a:cxn>
                                      <a:cxn ang="T82">
                                        <a:pos x="T40" y="T41"/>
                                      </a:cxn>
                                      <a:cxn ang="T83">
                                        <a:pos x="T42" y="T43"/>
                                      </a:cxn>
                                      <a:cxn ang="T84">
                                        <a:pos x="T44" y="T45"/>
                                      </a:cxn>
                                      <a:cxn ang="T85">
                                        <a:pos x="T46" y="T47"/>
                                      </a:cxn>
                                      <a:cxn ang="T86">
                                        <a:pos x="T48" y="T49"/>
                                      </a:cxn>
                                      <a:cxn ang="T87">
                                        <a:pos x="T50" y="T51"/>
                                      </a:cxn>
                                      <a:cxn ang="T88">
                                        <a:pos x="T52" y="T53"/>
                                      </a:cxn>
                                      <a:cxn ang="T89">
                                        <a:pos x="T54" y="T55"/>
                                      </a:cxn>
                                      <a:cxn ang="T90">
                                        <a:pos x="T56" y="T57"/>
                                      </a:cxn>
                                      <a:cxn ang="T91">
                                        <a:pos x="T58" y="T59"/>
                                      </a:cxn>
                                      <a:cxn ang="T92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9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" y="59040"/>
                                    <a:ext cx="588" cy="3112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9525 w 37"/>
                                      <a:gd name="T3" fmla="*/ 23813 h 196"/>
                                      <a:gd name="T4" fmla="*/ 11113 w 37"/>
                                      <a:gd name="T5" fmla="*/ 28575 h 196"/>
                                      <a:gd name="T6" fmla="*/ 19050 w 37"/>
                                      <a:gd name="T7" fmla="*/ 127000 h 196"/>
                                      <a:gd name="T8" fmla="*/ 33338 w 37"/>
                                      <a:gd name="T9" fmla="*/ 212725 h 196"/>
                                      <a:gd name="T10" fmla="*/ 52388 w 37"/>
                                      <a:gd name="T11" fmla="*/ 298450 h 196"/>
                                      <a:gd name="T12" fmla="*/ 58738 w 37"/>
                                      <a:gd name="T13" fmla="*/ 311150 h 196"/>
                                      <a:gd name="T14" fmla="*/ 34925 w 37"/>
                                      <a:gd name="T15" fmla="*/ 257175 h 196"/>
                                      <a:gd name="T16" fmla="*/ 23813 w 37"/>
                                      <a:gd name="T17" fmla="*/ 231775 h 196"/>
                                      <a:gd name="T18" fmla="*/ 7938 w 37"/>
                                      <a:gd name="T19" fmla="*/ 128588 h 196"/>
                                      <a:gd name="T20" fmla="*/ 1588 w 37"/>
                                      <a:gd name="T21" fmla="*/ 63500 h 196"/>
                                      <a:gd name="T22" fmla="*/ 0 w 37"/>
                                      <a:gd name="T23" fmla="*/ 0 h 196"/>
                                      <a:gd name="T24" fmla="*/ 0 60000 65536"/>
                                      <a:gd name="T25" fmla="*/ 0 60000 65536"/>
                                      <a:gd name="T26" fmla="*/ 0 60000 65536"/>
                                      <a:gd name="T27" fmla="*/ 0 60000 65536"/>
                                      <a:gd name="T28" fmla="*/ 0 60000 65536"/>
                                      <a:gd name="T29" fmla="*/ 0 60000 65536"/>
                                      <a:gd name="T30" fmla="*/ 0 60000 65536"/>
                                      <a:gd name="T31" fmla="*/ 0 60000 65536"/>
                                      <a:gd name="T32" fmla="*/ 0 60000 65536"/>
                                      <a:gd name="T33" fmla="*/ 0 60000 65536"/>
                                      <a:gd name="T34" fmla="*/ 0 60000 65536"/>
                                      <a:gd name="T35" fmla="*/ 0 60000 65536"/>
                                    </a:gdLst>
                                    <a:ahLst/>
                                    <a:cxnLst>
                                      <a:cxn ang="T24">
                                        <a:pos x="T0" y="T1"/>
                                      </a:cxn>
                                      <a:cxn ang="T25">
                                        <a:pos x="T2" y="T3"/>
                                      </a:cxn>
                                      <a:cxn ang="T26">
                                        <a:pos x="T4" y="T5"/>
                                      </a:cxn>
                                      <a:cxn ang="T27">
                                        <a:pos x="T6" y="T7"/>
                                      </a:cxn>
                                      <a:cxn ang="T28">
                                        <a:pos x="T8" y="T9"/>
                                      </a:cxn>
                                      <a:cxn ang="T29">
                                        <a:pos x="T10" y="T11"/>
                                      </a:cxn>
                                      <a:cxn ang="T30">
                                        <a:pos x="T12" y="T13"/>
                                      </a:cxn>
                                      <a:cxn ang="T31">
                                        <a:pos x="T14" y="T15"/>
                                      </a:cxn>
                                      <a:cxn ang="T32">
                                        <a:pos x="T16" y="T17"/>
                                      </a:cxn>
                                      <a:cxn ang="T33">
                                        <a:pos x="T18" y="T19"/>
                                      </a:cxn>
                                      <a:cxn ang="T34">
                                        <a:pos x="T20" y="T21"/>
                                      </a:cxn>
                                      <a:cxn ang="T35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0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" y="62231"/>
                                    <a:ext cx="492" cy="104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49213 w 31"/>
                                      <a:gd name="T3" fmla="*/ 104775 h 66"/>
                                      <a:gd name="T4" fmla="*/ 38100 w 31"/>
                                      <a:gd name="T5" fmla="*/ 104775 h 66"/>
                                      <a:gd name="T6" fmla="*/ 0 w 31"/>
                                      <a:gd name="T7" fmla="*/ 0 h 66"/>
                                      <a:gd name="T8" fmla="*/ 0 60000 65536"/>
                                      <a:gd name="T9" fmla="*/ 0 60000 65536"/>
                                      <a:gd name="T10" fmla="*/ 0 60000 65536"/>
                                      <a:gd name="T11" fmla="*/ 0 60000 65536"/>
                                    </a:gdLst>
                                    <a:ahLst/>
                                    <a:cxnLst>
                                      <a:cxn ang="T8">
                                        <a:pos x="T0" y="T1"/>
                                      </a:cxn>
                                      <a:cxn ang="T9">
                                        <a:pos x="T2" y="T3"/>
                                      </a:cxn>
                                      <a:cxn ang="T10">
                                        <a:pos x="T4" y="T5"/>
                                      </a:cxn>
                                      <a:cxn ang="T11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1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" y="58644"/>
                                    <a:ext cx="111" cy="682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11113 w 7"/>
                                      <a:gd name="T3" fmla="*/ 26988 h 43"/>
                                      <a:gd name="T4" fmla="*/ 11113 w 7"/>
                                      <a:gd name="T5" fmla="*/ 68263 h 43"/>
                                      <a:gd name="T6" fmla="*/ 9525 w 7"/>
                                      <a:gd name="T7" fmla="*/ 63500 h 43"/>
                                      <a:gd name="T8" fmla="*/ 0 w 7"/>
                                      <a:gd name="T9" fmla="*/ 39688 h 43"/>
                                      <a:gd name="T10" fmla="*/ 0 w 7"/>
                                      <a:gd name="T11" fmla="*/ 0 h 43"/>
                                      <a:gd name="T12" fmla="*/ 0 60000 65536"/>
                                      <a:gd name="T13" fmla="*/ 0 60000 65536"/>
                                      <a:gd name="T14" fmla="*/ 0 60000 65536"/>
                                      <a:gd name="T15" fmla="*/ 0 60000 65536"/>
                                      <a:gd name="T16" fmla="*/ 0 60000 65536"/>
                                      <a:gd name="T17" fmla="*/ 0 60000 65536"/>
                                    </a:gdLst>
                                    <a:ahLst/>
                                    <a:cxnLst>
                                      <a:cxn ang="T12">
                                        <a:pos x="T0" y="T1"/>
                                      </a:cxn>
                                      <a:cxn ang="T13">
                                        <a:pos x="T2" y="T3"/>
                                      </a:cxn>
                                      <a:cxn ang="T14">
                                        <a:pos x="T4" y="T5"/>
                                      </a:cxn>
                                      <a:cxn ang="T15">
                                        <a:pos x="T6" y="T7"/>
                                      </a:cxn>
                                      <a:cxn ang="T16">
                                        <a:pos x="T8" y="T9"/>
                                      </a:cxn>
                                      <a:cxn ang="T17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4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" y="61358"/>
                                    <a:ext cx="731" cy="1921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11113 w 46"/>
                                      <a:gd name="T3" fmla="*/ 25400 h 121"/>
                                      <a:gd name="T4" fmla="*/ 34925 w 46"/>
                                      <a:gd name="T5" fmla="*/ 79375 h 121"/>
                                      <a:gd name="T6" fmla="*/ 52388 w 46"/>
                                      <a:gd name="T7" fmla="*/ 136525 h 121"/>
                                      <a:gd name="T8" fmla="*/ 73025 w 46"/>
                                      <a:gd name="T9" fmla="*/ 192088 h 121"/>
                                      <a:gd name="T10" fmla="*/ 71438 w 46"/>
                                      <a:gd name="T11" fmla="*/ 192088 h 121"/>
                                      <a:gd name="T12" fmla="*/ 22225 w 46"/>
                                      <a:gd name="T13" fmla="*/ 87313 h 121"/>
                                      <a:gd name="T14" fmla="*/ 17463 w 46"/>
                                      <a:gd name="T15" fmla="*/ 69850 h 121"/>
                                      <a:gd name="T16" fmla="*/ 0 w 46"/>
                                      <a:gd name="T17" fmla="*/ 0 h 121"/>
                                      <a:gd name="T18" fmla="*/ 0 60000 65536"/>
                                      <a:gd name="T19" fmla="*/ 0 60000 65536"/>
                                      <a:gd name="T20" fmla="*/ 0 60000 65536"/>
                                      <a:gd name="T21" fmla="*/ 0 60000 65536"/>
                                      <a:gd name="T22" fmla="*/ 0 60000 65536"/>
                                      <a:gd name="T23" fmla="*/ 0 60000 65536"/>
                                      <a:gd name="T24" fmla="*/ 0 60000 65536"/>
                                      <a:gd name="T25" fmla="*/ 0 60000 65536"/>
                                      <a:gd name="T26" fmla="*/ 0 60000 65536"/>
                                    </a:gdLst>
                                    <a:ahLst/>
                                    <a:cxnLst>
                                      <a:cxn ang="T18">
                                        <a:pos x="T0" y="T1"/>
                                      </a:cxn>
                                      <a:cxn ang="T19">
                                        <a:pos x="T2" y="T3"/>
                                      </a:cxn>
                                      <a:cxn ang="T20">
                                        <a:pos x="T4" y="T5"/>
                                      </a:cxn>
                                      <a:cxn ang="T21">
                                        <a:pos x="T6" y="T7"/>
                                      </a:cxn>
                                      <a:cxn ang="T22">
                                        <a:pos x="T8" y="T9"/>
                                      </a:cxn>
                                      <a:cxn ang="T23">
                                        <a:pos x="T10" y="T11"/>
                                      </a:cxn>
                                      <a:cxn ang="T24">
                                        <a:pos x="T12" y="T13"/>
                                      </a:cxn>
                                      <a:cxn ang="T25">
                                        <a:pos x="T14" y="T15"/>
                                      </a:cxn>
                                      <a:cxn ang="T26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7BDB85FD" id="Grupo 2" o:spid="_x0000_s1026" style="position:absolute;left:0;text-align:left;margin-left:0;margin-top:0;width:196.05pt;height:799.75pt;z-index:-251658240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">
                    <v:rect id="Rectángulo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937MUA&#10;AADaAAAADwAAAGRycy9kb3ducmV2LnhtbESPQWvCQBSE7wX/w/KE3upGKV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T3fsxQAAANoAAAAPAAAAAAAAAAAAAAAAAJgCAABkcnMv&#10;ZG93bnJldi54bWxQSwUGAAAAAAQABAD1AAAAigMAAAAA&#10;" fillcolor="#323232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g2o8QA&#10;AADaAAAADwAAAGRycy9kb3ducmV2LnhtbESP3WrCQBSE74W+w3IE7+omi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24NqPEAAAA2gAAAA8AAAAAAAAAAAAAAAAAmAIAAGRycy9k&#10;b3ducmV2LnhtbFBLBQYAAAAABAAEAPUAAACJAwAAAAA=&#10;" adj="18883" fillcolor="#f07f09 [3204]" stroked="f" strokeweight="1pt">
                      <v:textbox inset=",0,14.4pt,0">
                        <w:txbxContent>
                          <w:p w14:paraId="74038EFE" w14:textId="77777777" w:rsidR="00962D49" w:rsidRPr="00F63082" w:rsidRDefault="00732454" w:rsidP="00F63082">
                            <w:pPr>
                              <w:pStyle w:val="Sinespaciado"/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  <w:lang w:val="es-ES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  <w:lang w:val="es-ES"/>
                                </w:rPr>
                                <w:alias w:val="Compañía"/>
                                <w:tag w:val=""/>
                                <w:id w:val="-44663247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962D49" w:rsidRPr="00F63082"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  <w:t>Universidad nacional de jujuy Facultad de Ingeniería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<v:group id="Grupo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8nd7sA&#10;AADaAAAADwAAAGRycy9kb3ducmV2LnhtbERPuwrCMBTdBf8hXMFFNNVBpBpFRKmOvvZLc22rzU1p&#10;Yq1+vRkEx8N5L1atKUVDtSssKxiPIhDEqdUFZwou591wBsJ5ZI2lZVLwJgerZbezwFjbFx+pOflM&#10;hBB2MSrIva9iKV2ak0E3shVx4G62NugDrDOpa3yFcFPKSRRNpcGCQ0OOFW1ySh+np1GgP+fENibJ&#10;NoPrYXtbJ7N9cndK9Xvteg7CU+v/4p97rxWEreFKuAFy+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HgPJ3e7AAAA2gAAAA8AAAAAAAAAAAAAAAAAmAIAAGRycy9kb3ducmV2Lnht&#10;bFBLBQYAAAAABAAEAPUAAACAAwAAAAA=&#10;" path="m,l39,152,84,304r38,113l122,440,76,306,39,180,6,53,,xe" fillcolor="#323232 [3215]" strokecolor="#323232 [3215]" strokeweight="0">
                          <v:path arrowok="t" o:connecttype="custom" o:connectlocs="0,0;982996,3830638;2117205,7661275;3074988,10509060;3074988,11088688;1915566,7711678;982996,4536281;151229,1335691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Ae5cMA&#10;AADaAAAADwAAAGRycy9kb3ducmV2LnhtbESPwW7CMBBE70j8g7VIvYFDJRBNcVBAasWlB2g/YBsv&#10;cZp4HdmGpH9fV0LiOJqZN5rtbrSduJEPjWMFy0UGgrhyuuFawdfn23wDIkRkjZ1jUvBLAXbFdLLF&#10;XLuBT3Q7x1okCIccFZgY+1zKUBmyGBauJ07exXmLMUlfS+1xSHDbyecsW0uLDacFgz0dDFXt+WoV&#10;XPX68L5aje3P9+BKf/nYl0dnlHqajeUriEhjfITv7aNW8AL/V9INk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qAe5cMAAADaAAAADwAAAAAAAAAAAAAAAACYAgAAZHJzL2Rv&#10;d25yZXYueG1sUEsFBgAAAAAEAAQA9QAAAIgDAAAAAA==&#10;" path="m,l8,19,37,93r30,74l116,269r-8,l60,169,30,98,1,25,,xe" fillcolor="#323232 [3215]" strokecolor="#323232 [3215]" strokeweight="0">
                          <v:path arrowok="t" o:connecttype="custom" o:connectlocs="0,0;201667,478796;932719,2343547;1688971,4208299;2924175,6778633;2722508,6778633;1512504,4258698;756252,2469536;25216,629992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jYdcQA&#10;AADbAAAADwAAAGRycy9kb3ducmV2LnhtbESPQWsCQQyF7wX/wxDBW51VSymro0ihoCIUtQjewk7c&#10;Xd3JLDOjrv++ORR6S3gv732ZLTrXqDuFWHs2MBpmoIgLb2suDfwcvl4/QMWEbLHxTAaeFGEx773M&#10;MLf+wTu671OpJIRjjgaqlNpc61hU5DAOfUss2tkHh0nWUGob8CHhrtHjLHvXDmuWhgpb+qyouO5v&#10;zsD32/OC65vbjSeHbB1w2642x5Mxg363nIJK1KV/89/1ygq+0MsvMoCe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Eo2HXEAAAA2wAAAA8AAAAAAAAAAAAAAAAAmAIAAGRycy9k&#10;b3ducmV2LnhtbFBLBQYAAAAABAAEAPUAAACJAwAAAAA=&#10;" path="m,l,,1,79r2,80l12,317,23,476,39,634,58,792,83,948r24,138l135,1223r5,49l138,1262,105,1106,77,949,53,792,35,634,20,476,9,317,2,159,,79,,xe" fillcolor="#323232 [3215]" strokecolor="#323232 [3215]" strokeweight="0">
                          <v:path arrowok="t" o:connecttype="custom" o:connectlocs="0,0;0,0;25215,1990931;75630,4007056;302487,7988903;579774,11995944;983090,15977791;1462019,19959638;2092208,23891081;2697182,27368897;3402984,30821519;3529013,32056388;3478598,31804372;2646767,27872928;1940965,23916291;1335991,19959638;882261,15977791;504145,11995944;226873,7988903;50414,4007056;0,1990931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rCksMA&#10;AADbAAAADwAAAGRycy9kb3ducmV2LnhtbESPQWuDQBCF74H+h2UKucVVDyEY11AKpTnkEpOQ6+BO&#10;VerOWnebqL++WwjkNsN78943+W40nbjR4FrLCpIoBkFcWd1yreB8+lhtQDiPrLGzTAomcrArXhY5&#10;Ztre+Ui30tcihLDLUEHjfZ9J6aqGDLrI9sRB+7KDQR/WoZZ6wHsIN51M43gtDbYcGhrs6b2h6rv8&#10;NQqu9Rz36Y9Pks/LFMDmVu8Pk1LL1/FtC8LT6J/mx/VeB/wU/n8JA8ji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TrCksMAAADbAAAADwAAAAAAAAAAAAAAAACYAgAAZHJzL2Rv&#10;d25yZXYueG1sUEsFBgAAAAAEAAQA9QAAAIgDAAAAAA==&#10;" path="m45,r,l35,66r-9,67l14,267,6,401,3,534,6,669r8,134l18,854r,-3l9,814,8,803,1,669,,534,3,401,12,267,25,132,34,66,45,xe" fillcolor="#323232 [3215]" strokecolor="#323232 [3215]" strokeweight="0">
                          <v:path arrowok="t" o:connecttype="custom" o:connectlocs="1135070,0;1135070,0;882834,1663272;655814,3351754;353131,6728701;151342,10105648;75679,13457386;151342,16859542;353131,20236489;454025,21521738;454025,21446142;227020,20513694;201789,20236489;25232,16859542;0,13457386;75679,10105648;302683,6728701;630598,3326545;857603,1663272;1135070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Cg8MAA&#10;AADbAAAADwAAAGRycy9kb3ducmV2LnhtbERPS2sCMRC+F/wPYYTealbF12oUERRpTz4QvI2b2Qdu&#10;JkuS6vrvm0Kht/n4nrNYtaYWD3K+sqyg30tAEGdWV1woOJ+2H1MQPiBrrC2Tghd5WC07bwtMtX3y&#10;gR7HUIgYwj5FBWUITSqlz0oy6Hu2IY5cbp3BEKErpHb4jOGmloMkGUuDFceGEhvalJTdj99GgZXk&#10;crpMqtng04y/wnWXj25Gqfduu56DCNSGf/Gfe6/j/CH8/hIPkM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DCg8MAAAADbAAAADwAAAAAAAAAAAAAAAACYAgAAZHJzL2Rvd25y&#10;ZXYueG1sUEsFBgAAAAAEAAQA9QAAAIUDAAAAAA==&#10;" path="m,l10,44r11,82l34,207r19,86l75,380r25,86l120,521r21,55l152,618r2,11l140,595,115,532,93,468,67,383,47,295,28,207,12,104,,xe" fillcolor="#323232 [3215]" strokecolor="#323232 [3215]" strokeweight="0">
                          <v:path arrowok="t" o:connecttype="custom" o:connectlocs="0,0;251938,1108827;529078,3175278;856590,5216535;1335281,7383788;1889545,9576234;2519383,11743487;3023260,13129529;3552338,14515555;3829462,15573981;3879850,15851195;3527136,14994374;2897299,13406728;2343034,11793888;1687995,9651844;1184118,7434190;705427,5216535;302326,2620864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BbVr8A&#10;AADbAAAADwAAAGRycy9kb3ducmV2LnhtbERPTWsCMRC9F/wPYQRvNVvRIlujVEGwx1r1PG6mm7Cb&#10;yZJE3f77RhC8zeN9zmLVu1ZcKUTrWcHbuABBXHltuVZw+Nm+zkHEhKyx9UwK/ijCajl4WWCp/Y2/&#10;6bpPtcghHEtUYFLqSiljZchhHPuOOHO/PjhMGYZa6oC3HO5aOSmKd+nQcm4w2NHGUNXsL05BMGnd&#10;HGZhPW02p6/t2drz0VulRsP+8wNEoj49xQ/3Tuf5U7j/kg+Qy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M8FtWvwAAANsAAAAPAAAAAAAAAAAAAAAAAJgCAABkcnMvZG93bnJl&#10;di54bWxQSwUGAAAAAAQABAD1AAAAhAMAAAAA&#10;" path="m,l33,69r-9,l12,35,,xe" fillcolor="#323232 [3215]" strokecolor="#323232 [3215]" strokeweight="0">
                          <v:path arrowok="t" o:connecttype="custom" o:connectlocs="0,0;831858,1738320;604982,1738320;302491,881761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4HR8AA&#10;AADbAAAADwAAAGRycy9kb3ducmV2LnhtbERP3WrCMBS+H/gO4QjejJlO2BhdU5mC1jux7gEOzbEt&#10;S05KktX69kYY7O58fL+nWE/WiJF86B0reF1mIIgbp3tuFXyfdy8fIEJE1mgck4IbBViXs6cCc+2u&#10;fKKxjq1IIRxyVNDFOORShqYji2HpBuLEXZy3GBP0rdQeryncGrnKsndpsefU0OFA246an/rXKjD1&#10;s9ufB2qP46Fy5rapLuQrpRbz6esTRKQp/ov/3Aed5r/B45d0gCz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+4HR8AAAADbAAAADwAAAAAAAAAAAAAAAACYAgAAZHJzL2Rvd25y&#10;ZXYueG1sUEsFBgAAAAAEAAQA9QAAAIUDAAAAAA==&#10;" path="m,l9,37r,3l15,93,5,49,,xe" fillcolor="#323232 [3215]" strokecolor="#323232 [3215]" strokeweight="0">
                          <v:path arrowok="t" o:connecttype="custom" o:connectlocs="0,0;226703,932229;226703,1007806;377833,2343158;125950,1234571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19V8AA&#10;AADbAAAADwAAAGRycy9kb3ducmV2LnhtbERPTUsDMRC9C/6HMII3m63gImvTYlsET4pVEG/DZpqs&#10;biYhiZvtvzeC4G0e73NWm9mNYqKYBs8KlosGBHHv9cBGwdvrw9UtiJSRNY6eScGJEmzW52cr7LQv&#10;/ELTIRtRQzh1qMDmHDopU2/JYVr4QFy5o48Oc4XRSB2x1HA3yuumaaXDgWuDxUA7S/3X4dspeG9N&#10;CTfFfnyGsj2Z5/3xKdpJqcuL+f4ORKY5/4v/3I+6zm/h95d6gFz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Q19V8AAAADbAAAADwAAAAAAAAAAAAAAAACYAgAAZHJzL2Rvd25y&#10;ZXYueG1sUEsFBgAAAAAEAAQA9QAAAIUDAAAAAA==&#10;" path="m394,r,l356,38,319,77r-35,40l249,160r-42,58l168,276r-37,63l98,402,69,467,45,535,26,604,14,673,7,746,6,766,,749r1,-5l7,673,21,603,40,533,65,466,94,400r33,-64l164,275r40,-60l248,158r34,-42l318,76,354,37,394,xe" fillcolor="#323232 [3215]" strokecolor="#323232 [3215]" strokeweight="0">
                          <v:path arrowok="t" o:connecttype="custom" o:connectlocs="9929813,0;9929813,0;8972115,957718;8039628,1940648;7157530,2948773;6275448,4032499;5216940,5494279;4234032,6956060;3301545,8543865;2469852,10131653;1738985,11769864;1134124,13483675;655267,15222683;352836,16961706;176426,18801525;151215,19305588;0,18877142;25211,18751119;176426,16961706;529262,15197487;1008103,13433269;1638175,11744652;2369042,10081247;3200734,8468247;4133221,6930865;5141324,5418678;6250237,3982092;7107125,2923562;8014417,1915437;8921710,932523;9929813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ePtMUA&#10;AADbAAAADwAAAGRycy9kb3ducmV2LnhtbERPS2vCQBC+F/wPywheim6aQyvRVaRFLS2F+EDwNmbH&#10;JDQ7G7KrJv313ULB23x8z5nOW1OJKzWutKzgaRSBIM6sLjlXsN8th2MQziNrrCyTgo4czGe9hykm&#10;2t54Q9etz0UIYZeggsL7OpHSZQUZdCNbEwfubBuDPsAml7rBWwg3lYyj6FkaLDk0FFjTa0HZ9/Zi&#10;FHx9+CM/pukp/lmv3lbdIf5Mu1ipQb9dTEB4av1d/O9+12H+C/z9Eg6Q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x4+0xQAAANsAAAAPAAAAAAAAAAAAAAAAAJgCAABkcnMv&#10;ZG93bnJldi54bWxQSwUGAAAAAAQABAD1AAAAigMAAAAA&#10;" path="m,l6,16r1,3l11,80r9,52l33,185r3,9l21,161,15,145,5,81,1,41,,xe" fillcolor="#323232 [3215]" strokecolor="#323232 [3215]" strokeweight="0">
                          <v:path arrowok="t" o:connecttype="custom" o:connectlocs="0,0;151077,403258;176265,478876;276983,2016289;503590,3326876;830932,4662675;906463,4889500;528778,4057789;377701,3654531;125906,2041500;25187,1033356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fHmcUA&#10;AADbAAAADwAAAGRycy9kb3ducmV2LnhtbESPQW/CMAyF75P2HyJP2m2kQ9OECgHBpLFxmigcys1q&#10;TFPROKXJoPv38wGJm633/N7n2WLwrbpQH5vABl5HGSjiKtiGawP73efLBFRMyBbbwGTgjyIs5o8P&#10;M8xtuPKWLkWqlYRwzNGAS6nLtY6VI49xFDpi0Y6h95hk7Wtte7xKuG/1OMvetceGpcFhRx+OqlPx&#10;6w2cl+uN/Tq8HX6KybZcuXO5Hm9KY56fhuUUVKIh3c23628r+AIrv8gAev4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x8eZxQAAANsAAAAPAAAAAAAAAAAAAAAAAJgCAABkcnMv&#10;ZG93bnJldi54bWxQSwUGAAAAAAQABAD1AAAAigMAAAAA&#10;" path="m,l31,65r-8,l,xe" fillcolor="#323232 [3215]" strokecolor="#323232 [3215]" strokeweight="0">
                          <v:path arrowok="t" o:connecttype="custom" o:connectlocs="0,0;782645,1638308;580674,163830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2Fu08MA&#10;AADbAAAADwAAAGRycy9kb3ducmV2LnhtbERPTWvCQBC9C/0PyxS81U09aBNdQ1MQPBU0tuBtyI5J&#10;NDub7q6a9td3CwVv83ifs8wH04krOd9aVvA8SUAQV1a3XCvYl+unFxA+IGvsLJOCb/KQrx5GS8y0&#10;vfGWrrtQixjCPkMFTQh9JqWvGjLoJ7YnjtzROoMhQldL7fAWw00np0kykwZbjg0N9vTWUHXeXYyC&#10;0+aHD+/zYv3Vp9wW9an8+HSlUuPH4XUBItAQ7uJ/90bH+Sn8/RIP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2Fu08MAAADbAAAADwAAAAAAAAAAAAAAAACYAgAAZHJzL2Rv&#10;d25yZXYueG1sUEsFBgAAAAAEAAQA9QAAAIgDAAAAAA==&#10;" path="m,l6,17,7,42,6,39,,23,,xe" fillcolor="#323232 [3215]" strokecolor="#323232 [3215]" strokeweight="0">
                          <v:path arrowok="t" o:connecttype="custom" o:connectlocs="0,0;151039,427953;176220,1057275;151039,981763;0,578992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5OBcAA&#10;AADbAAAADwAAAGRycy9kb3ducmV2LnhtbERPTYvCMBC9C/6HMII3Te1BlmoUFUQRhF13L96GZmyr&#10;zaQm0VZ//eawsMfH+54vO1OLJzlfWVYwGScgiHOrKy4U/HxvRx8gfEDWWFsmBS/ysFz0e3PMtG35&#10;i56nUIgYwj5DBWUITSalz0sy6Me2IY7cxTqDIUJXSO2wjeGmlmmSTKXBimNDiQ1tSspvp4dRYNv8&#10;sXbnGu+rq9m9L8c2Pbw/lRoOutUMRKAu/Iv/3HutII3r45f4A+Ti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j5OBcAAAADbAAAADwAAAAAAAAAAAAAAAACYAgAAZHJzL2Rvd25y&#10;ZXYueG1sUEsFBgAAAAAEAAQA9QAAAIUDAAAAAA==&#10;" path="m,l6,16,21,49,33,84r12,34l44,118,13,53,11,42,,xe" fillcolor="#323232 [3215]" strokecolor="#323232 [3215]" strokeweight="0">
                          <v:path arrowok="t" o:connecttype="custom" o:connectlocs="0,0;151130,403171;528963,1234720;831223,2116649;1133483,2973388;1108287,2973388;327456,1335512;277080,1058324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ZfZcYA&#10;AADbAAAADwAAAGRycy9kb3ducmV2LnhtbESPT2vCQBTE7wW/w/KE3urGHEpJXUUKag9V6z/w+Mg+&#10;k9Ts2zS70W0/vSsUehxm5jfMaBJMLS7UusqyguEgAUGcW11xoWC/mz29gHAeWWNtmRT8kIPJuPcw&#10;wkzbK2/osvWFiBB2GSoovW8yKV1ekkE3sA1x9E62NeijbAupW7xGuKllmiTP0mDFcaHEht5Kys/b&#10;zihYLX+P68VnN/v6COa7O6zCfLkOSj32w/QVhKfg/8N/7XetIE3h/iX+ADm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/ZfZcYAAADbAAAADwAAAAAAAAAAAAAAAACYAgAAZHJz&#10;L2Rvd25yZXYueG1sUEsFBgAAAAAEAAQA9QAAAIsDAAAAAA==&#10;" path="m,l41,155,86,309r39,116l125,450,79,311,41,183,7,54,,xe" fillcolor="#323232 [3215]" strokecolor="#323232 [3215]" strokeweight="0">
                          <v:fill opacity="13107f"/>
                          <v:stroke opacity="13107f"/>
                          <v:path arrowok="t" o:connecttype="custom" o:connectlocs="0,0;1033077,3905840;2166925,7786473;3149608,10709548;3149608,11339513;1990555,7836871;1033077,4611410;176386,1360742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aEA8MA&#10;AADbAAAADwAAAGRycy9kb3ducmV2LnhtbESP3YrCMBSE7xd8h3AEb5Y1raJIt1HEXdErxeoDHJrT&#10;H2xOShO1vr0RFvZymJlvmHTVm0bcqXO1ZQXxOAJBnFtdc6ngct5+LUA4j6yxsUwKnuRgtRx8pJho&#10;++AT3TNfigBhl6CCyvs2kdLlFRl0Y9sSB6+wnUEfZFdK3eEjwE0jJ1E0lwZrDgsVtrSpKL9mN6Mg&#10;O/Ct/Z3x5fhz/OzNbh6bYhMrNRr2628Qnnr/H/5r77WCyRTeX8IPkM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qaEA8MAAADbAAAADwAAAAAAAAAAAAAAAACYAgAAZHJzL2Rv&#10;d25yZXYueG1sUEsFBgAAAAAEAAQA9QAAAIgDAAAAAA==&#10;" path="m,l8,20,37,96r32,74l118,275r-9,l61,174,30,100,,26,,xe" fillcolor="#323232 [3215]" strokecolor="#323232 [3215]" strokeweight="0">
                          <v:fill opacity="13107f"/>
                          <v:stroke opacity="13107f"/>
                          <v:path arrowok="t" o:connecttype="custom" o:connectlocs="0,0;201693,504075;932839,2419558;1739612,4284634;2974975,6931033;2748078,6931033;1537919,4385449;756350,2520373;0,655297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H+YcUA&#10;AADbAAAADwAAAGRycy9kb3ducmV2LnhtbESPzWsCMRTE70L/h/AKvWm2KiJbo4hg7WmpH4ceXzdv&#10;P3DzEjbR3frXN4LgcZiZ3zCLVW8acaXW15YVvI8SEMS51TWXCk7H7XAOwgdkjY1lUvBHHlbLl8EC&#10;U2073tP1EEoRIexTVFCF4FIpfV6RQT+yjjh6hW0NhijbUuoWuwg3jRwnyUwarDkuVOhoU1F+PlyM&#10;guLz+2x2P8Vt/nvpdpN1lrmJy5R6e+3XHyAC9eEZfrS/tILxFO5f4g+Qy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wf5hxQAAANsAAAAPAAAAAAAAAAAAAAAAAJgCAABkcnMv&#10;ZG93bnJldi54bWxQSwUGAAAAAAQABAD1AAAAigMAAAAA&#10;" path="m,l16,72r4,49l18,112,,31,,xe" fillcolor="#323232 [3215]" strokecolor="#323232 [3215]" strokeweight="0">
                          <v:fill opacity="13107f"/>
                          <v:stroke opacity="13107f"/>
                          <v:path arrowok="t" o:connecttype="custom" o:connectlocs="0,0;402590,1814631;503238,3049595;452914,2822759;0,781307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0ILcIA&#10;AADbAAAADwAAAGRycy9kb3ducmV2LnhtbESPT2sCMRTE74V+h/CE3mriUv+wNUopWIrgwVXvj83r&#10;ZnHzsmxSd/32RhA8DjPzG2a5HlwjLtSF2rOGyViBIC69qbnScDxs3hcgQkQ22HgmDVcKsF69viwx&#10;N77nPV2KWIkE4ZCjBhtjm0sZSksOw9i3xMn7853DmGRXSdNhn+CukZlSM+mw5rRgsaVvS+W5+Hca&#10;eJsFy31QZrZbfFznPyc12Zy0fhsNX58gIg3xGX60f42GbAr3L+kHyN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/QgtwgAAANsAAAAPAAAAAAAAAAAAAAAAAJgCAABkcnMvZG93&#10;bnJldi54bWxQSwUGAAAAAAQABAD1AAAAhwMAAAAA&#10;" path="m,l11,46r11,83l36,211r19,90l76,389r27,87l123,533r21,55l155,632r3,11l142,608,118,544,95,478,69,391,47,302,29,212,13,107,,xe" fillcolor="#323232 [3215]" strokecolor="#323232 [3215]" strokeweight="0">
                          <v:fill opacity="13107f"/>
                          <v:stroke opacity="13107f"/>
                          <v:path arrowok="t" o:connecttype="custom" o:connectlocs="0,0;277308,1159201;554600,3250810;907528,5317212;1386508,7585214;1915891,9802815;2596545,11995209;3100727,13431618;3630110,14817611;3907418,15926412;3983038,16203620;3579692,15321612;2974674,13708811;2394872,12045609;1739436,9853216;1184836,7610406;731072,5342404;327726,2696410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yn88UA&#10;AADbAAAADwAAAGRycy9kb3ducmV2LnhtbESPQWuDQBSE74X+h+UVeqtrPASxbkKSUgi9NE0qxNvD&#10;fVGJ+1bcbdR/ny0Uehxm5hsmX0+mEzcaXGtZwSKKQRBXVrdcK/g+vb+kIJxH1thZJgUzOVivHh9y&#10;zLQd+YtuR1+LAGGXoYLG+z6T0lUNGXSR7YmDd7GDQR/kUEs94BjgppNJHC+lwZbDQoM97Rqqrscf&#10;o6A/bN/GXek+2iJJJz8X+8+yPiv1/DRtXkF4mvx/+K+91wqSJfx+CT9Ar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nKfzxQAAANsAAAAPAAAAAAAAAAAAAAAAAJgCAABkcnMv&#10;ZG93bnJldi54bWxQSwUGAAAAAAQABAD1AAAAigMAAAAA&#10;" path="m,l33,71r-9,l11,36,,xe" fillcolor="#323232 [3215]" strokecolor="#323232 [3215]" strokeweight="0">
                          <v:fill opacity="13107f"/>
                          <v:stroke opacity="13107f"/>
                          <v:path arrowok="t" o:connecttype="custom" o:connectlocs="0,0;831858,1789120;604982,1789120;277291,907156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aH6MMA&#10;AADbAAAADwAAAGRycy9kb3ducmV2LnhtbESPT4vCMBTE78J+h/AWvNnUCirVKLIgLHgQ/8Hu7dk8&#10;22LzUpKo3W+/EQSPw8z8hpkvO9OIOzlfW1YwTFIQxIXVNZcKjof1YArCB2SNjWVS8EcelouP3hxz&#10;bR+8o/s+lCJC2OeooAqhzaX0RUUGfWJb4uhdrDMYonSl1A4fEW4amaXpWBqsOS5U2NJXRcV1fzMK&#10;Tputa3X2uz6PR6vDj7QbTbuzUv3PbjUDEagL7/Cr/a0VZBN4fok/QC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/aH6MMAAADbAAAADwAAAAAAAAAAAAAAAACYAgAAZHJzL2Rv&#10;d25yZXYueG1sUEsFBgAAAAAEAAQA9QAAAIgDAAAAAA==&#10;" path="m,l8,37r,4l15,95,4,49,,xe" fillcolor="#323232 [3215]" strokecolor="#323232 [3215]" strokeweight="0">
                          <v:fill opacity="13107f"/>
                          <v:stroke opacity="13107f"/>
                          <v:path arrowok="t" o:connecttype="custom" o:connectlocs="0,0;201507,932388;201507,1033186;377833,2393958;100753,1234782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Cj+sEA&#10;AADbAAAADwAAAGRycy9kb3ducmV2LnhtbERPy4rCMBTdC/MP4Q7MzqYWEalGGZwHwwiC1Y27S3Nt&#10;6jQ3pYna8evNQnB5OO/5sreNuFDna8cKRkkKgrh0uuZKwX73NZyC8AFZY+OYFPyTh+XiZTDHXLsr&#10;b+lShErEEPY5KjAhtLmUvjRk0SeuJY7c0XUWQ4RdJXWH1xhuG5ml6URarDk2GGxpZaj8K85WwXj1&#10;e759bjL9UYxZn77XZrQ5GKXeXvv3GYhAfXiKH+4frSCLY+OX+APk4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Dgo/rBAAAA2wAAAA8AAAAAAAAAAAAAAAAAmAIAAGRycy9kb3du&#10;cmV2LnhtbFBLBQYAAAAABAAEAPUAAACGAwAAAAA=&#10;" path="m402,r,1l363,39,325,79r-35,42l255,164r-44,58l171,284r-38,62l100,411,71,478,45,546,27,617,13,689,7,761r,21l,765r1,-4l7,688,21,616,40,545,66,475,95,409r35,-66l167,281r42,-61l253,163r34,-43l324,78,362,38,402,xe" fillcolor="#323232 [3215]" strokecolor="#323232 [3215]" strokeweight="0">
                          <v:fill opacity="13107f"/>
                          <v:stroke opacity="13107f"/>
                          <v:path arrowok="t" o:connecttype="custom" o:connectlocs="10131425,0;10131425,25209;9148533,982849;8190837,1990891;7308739,3049336;6426658,4132973;5317746,5594634;4309644,7157100;3351947,8719565;2520255,10357642;1789389,12046104;1134123,13759776;680477,15549059;327641,17363535;176426,19178011;176426,19707225;0,19278815;25210,19178011;176426,17338326;529261,15523850;1008102,13734583;1663368,11970509;2394250,10307239;3276331,8643970;4208834,7081504;5267341,5544232;6376253,4107780;7233140,3024127;8165626,1965682;9123323,957640;1013142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817MQA&#10;AADbAAAADwAAAGRycy9kb3ducmV2LnhtbESPzW7CMBCE75X6DtYicQMHRCFJMQhBK3HpgYQH2Mbb&#10;JGq8TmPnp29fV6rU42h2vtnZHyfTiIE6V1tWsFpGIIgLq2suFdzz10UMwnlkjY1lUvBNDo6Hx4c9&#10;ptqOfKMh86UIEHYpKqi8b1MpXVGRQbe0LXHwPmxn0AfZlVJ3OAa4aeQ6irbSYM2hocKWzhUVn1lv&#10;whv44uPNrvyi0/B06fP35PpWJ0rNZ9PpGYSnyf8f/6WvWsE6gd8tAQDy8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lvNezEAAAA2wAAAA8AAAAAAAAAAAAAAAAAmAIAAGRycy9k&#10;b3ducmV2LnhtbFBLBQYAAAAABAAEAPUAAACJAwAAAAA=&#10;" path="m,l6,15r1,3l12,80r9,54l33,188r4,8l22,162,15,146,5,81,1,40,,xe" fillcolor="#323232 [3215]" strokecolor="#323232 [3215]" strokeweight="0">
                          <v:fill opacity="13107f"/>
                          <v:stroke opacity="13107f"/>
                          <v:path arrowok="t" o:connecttype="custom" o:connectlocs="0,0;151370,378092;176607,453701;302741,2016449;529804,3377552;832544,4738655;933458,4940300;555024,4083309;378434,3680019;126150,2041663;25236,1008224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IoTMIA&#10;AADbAAAADwAAAGRycy9kb3ducmV2LnhtbERPz2vCMBS+C/4P4Qm7jJluA3XVKEMc20VEDWPeHsmz&#10;LTYvpYm1+++Xw8Djx/d7sepdLTpqQ+VZwfM4A0FsvK24UKCPH08zECEiW6w9k4JfCrBaDgcLzK2/&#10;8Z66QyxECuGQo4IyxiaXMpiSHIaxb4gTd/atw5hgW0jb4i2Fu1q+ZNlEOqw4NZTY0LokczlcnQL6&#10;6d62u1Nlpqw3Wn/TVX+aR6UeRv37HESkPt7F/+4vq+A1rU9f0g+Qy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cihMwgAAANsAAAAPAAAAAAAAAAAAAAAAAJgCAABkcnMvZG93&#10;bnJldi54bWxQSwUGAAAAAAQABAD1AAAAhwMAAAAA&#10;" path="m,l31,66r-7,l,xe" fillcolor="#323232 [3215]" strokecolor="#323232 [3215]" strokeweight="0">
                          <v:fill opacity="13107f"/>
                          <v:stroke opacity="13107f"/>
                          <v:path arrowok="t" o:connecttype="custom" o:connectlocs="0,0;781058,1663700;604684,1663700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hRT8MA&#10;AADbAAAADwAAAGRycy9kb3ducmV2LnhtbESPQWvCQBSE7wX/w/IEb3VjC6VENyJiwUuhtQoeH7vP&#10;bGL2bciuSeyv7xYKPQ4z8w2zWo+uET11ofKsYDHPQBBrbyouFRy/3h5fQYSIbLDxTAruFGBdTB5W&#10;mBs/8Cf1h1iKBOGQowIbY5tLGbQlh2HuW+LkXXznMCbZldJ0OCS4a+RTlr1IhxWnBYstbS3p6+Hm&#10;FFS2xvfTtw54kruj1/XHWVKp1Gw6bpYgIo3xP/zX3hsFzwv4/ZJ+gCx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bhRT8MAAADbAAAADwAAAAAAAAAAAAAAAACYAgAAZHJzL2Rv&#10;d25yZXYueG1sUEsFBgAAAAAEAAQA9QAAAIgDAAAAAA==&#10;" path="m,l7,17r,26l6,40,,25,,xe" fillcolor="#323232 [3215]" strokecolor="#323232 [3215]" strokeweight="0">
                          <v:fill opacity="13107f"/>
                          <v:stroke opacity="13107f"/>
                          <v:path arrowok="t" o:connecttype="custom" o:connectlocs="0,0;176220,428042;176220,1082683;151039,1007140;0,629470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n6/8QA&#10;AADbAAAADwAAAGRycy9kb3ducmV2LnhtbESPQWvCQBSE7wX/w/IKvdVNrEgb3YgKBWlOpoLX1+wz&#10;G5p9u2RXTf99Vyj0OMzMN8xqPdpeXGkInWMF+TQDQdw43XGr4Pj5/vwKIkRkjb1jUvBDAdbl5GGF&#10;hXY3PtC1jq1IEA4FKjAx+kLK0BiyGKbOEyfv7AaLMcmhlXrAW4LbXs6ybCEtdpwWDHraGWq+64tV&#10;UG3NW9cePvJqKxf+y1en/eZ4UurpcdwsQUQa43/4r73XCl7mcP+SfoAs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s5+v/EAAAA2wAAAA8AAAAAAAAAAAAAAAAAmAIAAGRycy9k&#10;b3ducmV2LnhtbFBLBQYAAAAABAAEAPUAAACJAwAAAAA=&#10;" path="m,l7,16,22,50,33,86r13,35l45,121,14,55,11,44,,xe" fillcolor="#323232 [3215]" strokecolor="#323232 [3215]" strokeweight="0">
                          <v:fill opacity="13107f"/>
                          <v:stroke opacity="13107f"/>
                          <v:path arrowok="t" o:connecttype="custom" o:connectlocs="0,0;176600,403251;555004,1260160;832514,2167475;1160463,3049595;1135243,3049595;353184,1386184;277510,1108941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232C6CB8" w14:textId="1819C34E" w:rsidR="00F63082" w:rsidRPr="004619FD" w:rsidRDefault="00A3039C" w:rsidP="003D0EA5">
          <w:pPr>
            <w:spacing w:before="240"/>
            <w:rPr>
              <w:rFonts w:ascii="Calibri" w:hAnsi="Calibri"/>
              <w:noProof/>
            </w:rPr>
          </w:pPr>
          <w:r>
            <w:rPr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2FB03E7C" wp14:editId="0D33D25C">
                    <wp:simplePos x="0" y="0"/>
                    <wp:positionH relativeFrom="page">
                      <wp:posOffset>2924175</wp:posOffset>
                    </wp:positionH>
                    <wp:positionV relativeFrom="page">
                      <wp:posOffset>1762125</wp:posOffset>
                    </wp:positionV>
                    <wp:extent cx="3533775" cy="2895600"/>
                    <wp:effectExtent l="0" t="0" r="9525" b="0"/>
                    <wp:wrapNone/>
                    <wp:docPr id="1" name="Cuadro de texto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3533775" cy="28956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7A6FF59" w14:textId="2DDC2C69" w:rsidR="00962D49" w:rsidRPr="00F63082" w:rsidRDefault="00AA4725" w:rsidP="00F63082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olor w:val="262626" w:themeColor="text1" w:themeTint="D9"/>
                                    <w:sz w:val="48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color w:val="262626" w:themeColor="text1" w:themeTint="D9"/>
                                      <w:sz w:val="48"/>
                                      <w:szCs w:val="72"/>
                                      <w:lang w:val="es-ES"/>
                                    </w:rPr>
                                    <w:alias w:val="Título"/>
                                    <w:tag w:val=""/>
                                    <w:id w:val="176110044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57438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olor w:val="262626" w:themeColor="text1" w:themeTint="D9"/>
                                        <w:sz w:val="48"/>
                                        <w:szCs w:val="72"/>
                                        <w:lang w:val="es-ES"/>
                                      </w:rPr>
                                      <w:t>Informe de Avance</w:t>
                                    </w:r>
                                  </w:sdtContent>
                                </w:sdt>
                              </w:p>
                              <w:p w14:paraId="1C9EC037" w14:textId="4681CB2C" w:rsidR="00962D49" w:rsidRPr="00F63082" w:rsidRDefault="00AA4725" w:rsidP="00F63082">
                                <w:pPr>
                                  <w:spacing w:before="120"/>
                                  <w:jc w:val="center"/>
                                  <w:rPr>
                                    <w:color w:val="404040" w:themeColor="text1" w:themeTint="BF"/>
                                    <w:sz w:val="28"/>
                                    <w:szCs w:val="36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40"/>
                                      <w:szCs w:val="72"/>
                                      <w:lang w:val="es-ES"/>
                                    </w:rPr>
                                    <w:alias w:val="Subtítulo"/>
                                    <w:tag w:val=""/>
                                    <w:id w:val="16628850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62D49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40"/>
                                        <w:szCs w:val="72"/>
                                      </w:rPr>
                                      <w:t>Tema: “Comunicación Hablada y Autodidacta para Personas con Trastorno del Espectro Autista” CHAPTEA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FB03E7C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55" type="#_x0000_t202" style="position:absolute;left:0;text-align:left;margin-left:230.25pt;margin-top:138.75pt;width:278.25pt;height:228pt;z-index:25165824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" filled="f" stroked="f" strokeweight=".5pt">
                    <v:path arrowok="t"/>
                    <v:textbox inset="0,0,0,0">
                      <w:txbxContent>
                        <w:p w14:paraId="37A6FF59" w14:textId="2DDC2C69" w:rsidR="00962D49" w:rsidRPr="00F63082" w:rsidRDefault="00732454" w:rsidP="00F63082">
                          <w:pPr>
                            <w:pStyle w:val="Sinespaciado"/>
                            <w:jc w:val="center"/>
                            <w:rPr>
                              <w:rFonts w:asciiTheme="majorHAnsi" w:eastAsiaTheme="majorEastAsia" w:hAnsiTheme="majorHAnsi" w:cstheme="majorBidi"/>
                              <w:b/>
                              <w:color w:val="262626" w:themeColor="text1" w:themeTint="D9"/>
                              <w:sz w:val="48"/>
                              <w:lang w:val="es-ES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color w:val="262626" w:themeColor="text1" w:themeTint="D9"/>
                                <w:sz w:val="48"/>
                                <w:szCs w:val="72"/>
                                <w:lang w:val="es-ES"/>
                              </w:rPr>
                              <w:alias w:val="Título"/>
                              <w:tag w:val=""/>
                              <w:id w:val="176110044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157438">
                                <w:rPr>
                                  <w:rFonts w:asciiTheme="majorHAnsi" w:eastAsiaTheme="majorEastAsia" w:hAnsiTheme="majorHAnsi" w:cstheme="majorBidi"/>
                                  <w:b/>
                                  <w:color w:val="262626" w:themeColor="text1" w:themeTint="D9"/>
                                  <w:sz w:val="48"/>
                                  <w:szCs w:val="72"/>
                                  <w:lang w:val="es-ES"/>
                                </w:rPr>
                                <w:t>Informe de Avance</w:t>
                              </w:r>
                            </w:sdtContent>
                          </w:sdt>
                        </w:p>
                        <w:p w14:paraId="1C9EC037" w14:textId="4681CB2C" w:rsidR="00962D49" w:rsidRPr="00F63082" w:rsidRDefault="00732454" w:rsidP="00F63082">
                          <w:pPr>
                            <w:spacing w:before="120"/>
                            <w:jc w:val="center"/>
                            <w:rPr>
                              <w:color w:val="404040" w:themeColor="text1" w:themeTint="BF"/>
                              <w:sz w:val="28"/>
                              <w:szCs w:val="36"/>
                              <w:lang w:val="es-ES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40"/>
                                <w:szCs w:val="72"/>
                                <w:lang w:val="es-ES"/>
                              </w:rPr>
                              <w:alias w:val="Subtítulo"/>
                              <w:tag w:val=""/>
                              <w:id w:val="16628850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962D49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40"/>
                                  <w:szCs w:val="72"/>
                                </w:rPr>
                                <w:t>Tema: “Comunicación Hablada y Autodidacta para Personas con Trastorno del Espectro Autista” CHAPTEA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1759F364" wp14:editId="70038C64">
                    <wp:simplePos x="0" y="0"/>
                    <wp:positionH relativeFrom="page">
                      <wp:posOffset>2181225</wp:posOffset>
                    </wp:positionH>
                    <wp:positionV relativeFrom="page">
                      <wp:posOffset>8345805</wp:posOffset>
                    </wp:positionV>
                    <wp:extent cx="4248150" cy="1038860"/>
                    <wp:effectExtent l="0" t="0" r="0" b="8890"/>
                    <wp:wrapNone/>
                    <wp:docPr id="32" name="Cuadro de texto 3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4248150" cy="10388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EAD3014" w14:textId="77777777" w:rsidR="00962D49" w:rsidRDefault="00962D49" w:rsidP="00F63082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color w:val="000000"/>
                                    <w:szCs w:val="36"/>
                                  </w:rPr>
                                </w:pPr>
                                <w:r w:rsidRPr="00CD1C2D"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color w:val="000000"/>
                                    <w:szCs w:val="36"/>
                                  </w:rPr>
                                  <w:t>Alumnos:</w:t>
                                </w:r>
                              </w:p>
                              <w:p w14:paraId="551A7829" w14:textId="77777777" w:rsidR="00962D49" w:rsidRPr="00CD1C2D" w:rsidRDefault="00962D49" w:rsidP="00F63082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sz w:val="18"/>
                                  </w:rPr>
                                </w:pPr>
                              </w:p>
                              <w:p w14:paraId="73809156" w14:textId="77777777" w:rsidR="00962D49" w:rsidRPr="00CD1C2D" w:rsidRDefault="00962D49" w:rsidP="00F63082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color w:val="000000"/>
                                    <w:szCs w:val="36"/>
                                  </w:rPr>
                                  <w:t xml:space="preserve">   </w:t>
                                </w:r>
                                <w:r w:rsidRPr="00CD1C2D"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color w:val="000000"/>
                                    <w:szCs w:val="36"/>
                                  </w:rPr>
                                  <w:t>Argañaraz Azua, Fabio Damián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color w:val="000000"/>
                                    <w:szCs w:val="36"/>
                                  </w:rPr>
                                  <w:tab/>
                                </w:r>
                                <w:r w:rsidRPr="00CD1C2D"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color w:val="000000"/>
                                    <w:szCs w:val="36"/>
                                  </w:rPr>
                                  <w:t>Ing. Inf.  LU: 6032</w:t>
                                </w:r>
                              </w:p>
                              <w:p w14:paraId="26548548" w14:textId="77777777" w:rsidR="00962D49" w:rsidRPr="00CD1C2D" w:rsidRDefault="00962D49" w:rsidP="00F63082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color w:val="000000"/>
                                    <w:szCs w:val="36"/>
                                  </w:rPr>
                                  <w:t xml:space="preserve">   </w:t>
                                </w:r>
                                <w:r w:rsidRPr="00CD1C2D"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color w:val="000000"/>
                                    <w:szCs w:val="36"/>
                                  </w:rPr>
                                  <w:t>Córdoba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color w:val="000000"/>
                                    <w:szCs w:val="36"/>
                                  </w:rPr>
                                  <w:t>, I. Rafaela Mercedes</w:t>
                                </w:r>
                                <w:r w:rsidRPr="00CD1C2D">
                                  <w:rPr>
                                    <w:rStyle w:val="apple-tab-span"/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color w:val="000000"/>
                                    <w:szCs w:val="36"/>
                                  </w:rPr>
                                  <w:tab/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color w:val="000000"/>
                                    <w:szCs w:val="36"/>
                                  </w:rPr>
                                  <w:t>Ing. Inf.  </w:t>
                                </w:r>
                                <w:r w:rsidRPr="00CD1C2D"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color w:val="000000"/>
                                    <w:szCs w:val="36"/>
                                  </w:rPr>
                                  <w:t>LU: 5921</w:t>
                                </w:r>
                              </w:p>
                              <w:p w14:paraId="1389EA82" w14:textId="77777777" w:rsidR="00962D49" w:rsidRPr="00F63082" w:rsidRDefault="00962D49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759F364" id="Cuadro de texto 32" o:spid="_x0000_s1056" type="#_x0000_t202" style="position:absolute;left:0;text-align:left;margin-left:171.75pt;margin-top:657.15pt;width:334.5pt;height:81.8pt;z-index:25165824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" filled="f" stroked="f" strokeweight=".5pt">
                    <v:path arrowok="t"/>
                    <v:textbox inset="0,0,0,0">
                      <w:txbxContent>
                        <w:p w14:paraId="7EAD3014" w14:textId="77777777" w:rsidR="00962D49" w:rsidRDefault="00962D49" w:rsidP="00F63082">
                          <w:pPr>
                            <w:pStyle w:val="NormalWeb"/>
                            <w:spacing w:before="0" w:beforeAutospacing="0" w:after="0" w:afterAutospacing="0"/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color w:val="000000"/>
                              <w:szCs w:val="36"/>
                            </w:rPr>
                          </w:pPr>
                          <w:r w:rsidRPr="00CD1C2D"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color w:val="000000"/>
                              <w:szCs w:val="36"/>
                            </w:rPr>
                            <w:t>Alumnos:</w:t>
                          </w:r>
                        </w:p>
                        <w:p w14:paraId="551A7829" w14:textId="77777777" w:rsidR="00962D49" w:rsidRPr="00CD1C2D" w:rsidRDefault="00962D49" w:rsidP="00F63082">
                          <w:pPr>
                            <w:pStyle w:val="NormalWeb"/>
                            <w:spacing w:before="0" w:beforeAutospacing="0" w:after="0" w:afterAutospacing="0"/>
                            <w:rPr>
                              <w:sz w:val="18"/>
                            </w:rPr>
                          </w:pPr>
                        </w:p>
                        <w:p w14:paraId="73809156" w14:textId="77777777" w:rsidR="00962D49" w:rsidRPr="00CD1C2D" w:rsidRDefault="00962D49" w:rsidP="00F63082">
                          <w:pPr>
                            <w:pStyle w:val="NormalWeb"/>
                            <w:spacing w:before="0" w:beforeAutospacing="0" w:after="0" w:afterAutospacing="0"/>
                            <w:rPr>
                              <w:sz w:val="18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color w:val="000000"/>
                              <w:szCs w:val="36"/>
                            </w:rPr>
                            <w:t xml:space="preserve">   </w:t>
                          </w:r>
                          <w:r w:rsidRPr="00CD1C2D"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color w:val="000000"/>
                              <w:szCs w:val="36"/>
                            </w:rPr>
                            <w:t>Argañaraz Azua, Fabio Damián</w: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color w:val="000000"/>
                              <w:szCs w:val="36"/>
                            </w:rPr>
                            <w:tab/>
                          </w:r>
                          <w:r w:rsidRPr="00CD1C2D"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color w:val="000000"/>
                              <w:szCs w:val="36"/>
                            </w:rPr>
                            <w:t>Ing. Inf.  LU: 6032</w:t>
                          </w:r>
                        </w:p>
                        <w:p w14:paraId="26548548" w14:textId="77777777" w:rsidR="00962D49" w:rsidRPr="00CD1C2D" w:rsidRDefault="00962D49" w:rsidP="00F63082">
                          <w:pPr>
                            <w:pStyle w:val="NormalWeb"/>
                            <w:spacing w:before="0" w:beforeAutospacing="0" w:after="0" w:afterAutospacing="0"/>
                            <w:rPr>
                              <w:sz w:val="18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color w:val="000000"/>
                              <w:szCs w:val="36"/>
                            </w:rPr>
                            <w:t xml:space="preserve">   </w:t>
                          </w:r>
                          <w:r w:rsidRPr="00CD1C2D"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color w:val="000000"/>
                              <w:szCs w:val="36"/>
                            </w:rPr>
                            <w:t>Córdoba</w: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color w:val="000000"/>
                              <w:szCs w:val="36"/>
                            </w:rPr>
                            <w:t>, I. Rafaela Mercedes</w:t>
                          </w:r>
                          <w:r w:rsidRPr="00CD1C2D">
                            <w:rPr>
                              <w:rStyle w:val="apple-tab-span"/>
                              <w:rFonts w:ascii="Arial" w:hAnsi="Arial" w:cs="Arial"/>
                              <w:b/>
                              <w:bCs/>
                              <w:i/>
                              <w:iCs/>
                              <w:color w:val="000000"/>
                              <w:szCs w:val="36"/>
                            </w:rPr>
                            <w:tab/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color w:val="000000"/>
                              <w:szCs w:val="36"/>
                            </w:rPr>
                            <w:t>Ing. Inf.  </w:t>
                          </w:r>
                          <w:r w:rsidRPr="00CD1C2D"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color w:val="000000"/>
                              <w:szCs w:val="36"/>
                            </w:rPr>
                            <w:t>LU: 5921</w:t>
                          </w:r>
                        </w:p>
                        <w:p w14:paraId="1389EA82" w14:textId="77777777" w:rsidR="00962D49" w:rsidRPr="00F63082" w:rsidRDefault="00962D49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FF2E74">
            <w:rPr>
              <w:noProof/>
              <w:lang w:eastAsia="es-AR"/>
            </w:rPr>
            <w:drawing>
              <wp:anchor distT="0" distB="0" distL="114300" distR="114300" simplePos="0" relativeHeight="251658752" behindDoc="1" locked="0" layoutInCell="1" allowOverlap="1" wp14:anchorId="70DAFCB8" wp14:editId="1C1E244B">
                <wp:simplePos x="0" y="0"/>
                <wp:positionH relativeFrom="column">
                  <wp:posOffset>3150137</wp:posOffset>
                </wp:positionH>
                <wp:positionV relativeFrom="paragraph">
                  <wp:posOffset>3275330</wp:posOffset>
                </wp:positionV>
                <wp:extent cx="2200275" cy="3284855"/>
                <wp:effectExtent l="0" t="0" r="0" b="0"/>
                <wp:wrapTight wrapText="bothSides">
                  <wp:wrapPolygon edited="0">
                    <wp:start x="0" y="0"/>
                    <wp:lineTo x="0" y="21420"/>
                    <wp:lineTo x="21506" y="21420"/>
                    <wp:lineTo x="21506" y="0"/>
                    <wp:lineTo x="0" y="0"/>
                  </wp:wrapPolygon>
                </wp:wrapTight>
                <wp:docPr id="11" name="Imagen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00275" cy="3284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F63082" w:rsidRPr="004619FD">
            <w:rPr>
              <w:rFonts w:ascii="Calibri" w:hAnsi="Calibri"/>
              <w:noProof/>
            </w:rPr>
            <w:br w:type="page"/>
          </w:r>
        </w:p>
      </w:sdtContent>
    </w:sdt>
    <w:p w14:paraId="2AEA5C16" w14:textId="79DE7026" w:rsidR="0030663E" w:rsidRDefault="00E12294" w:rsidP="00E12294">
      <w:pPr>
        <w:pStyle w:val="Puesto"/>
        <w:rPr>
          <w:lang w:val="es-ES"/>
        </w:rPr>
      </w:pPr>
      <w:r>
        <w:rPr>
          <w:lang w:val="es-ES"/>
        </w:rPr>
        <w:lastRenderedPageBreak/>
        <w:t>Índice</w:t>
      </w:r>
    </w:p>
    <w:p w14:paraId="1733279D" w14:textId="77777777" w:rsidR="00E12294" w:rsidRDefault="00E12294" w:rsidP="00E12294">
      <w:pPr>
        <w:rPr>
          <w:noProof/>
          <w:lang w:val="es-ES"/>
        </w:rPr>
        <w:sectPr w:rsidR="00E12294" w:rsidSect="00E12294">
          <w:headerReference w:type="default" r:id="rId12"/>
          <w:footerReference w:type="default" r:id="rId13"/>
          <w:type w:val="continuous"/>
          <w:pgSz w:w="11907" w:h="16839" w:code="9"/>
          <w:pgMar w:top="1440" w:right="1080" w:bottom="1440" w:left="1080" w:header="720" w:footer="720" w:gutter="0"/>
          <w:pgNumType w:start="0"/>
          <w:cols w:space="720"/>
          <w:titlePg/>
          <w:docGrid w:linePitch="299"/>
        </w:sectPr>
      </w:pPr>
      <w:r>
        <w:rPr>
          <w:lang w:val="es-ES"/>
        </w:rPr>
        <w:fldChar w:fldCharType="begin"/>
      </w:r>
      <w:r>
        <w:rPr>
          <w:lang w:val="es-ES"/>
        </w:rPr>
        <w:instrText xml:space="preserve"> INDEX \e "</w:instrText>
      </w:r>
      <w:r>
        <w:rPr>
          <w:lang w:val="es-ES"/>
        </w:rPr>
        <w:tab/>
        <w:instrText xml:space="preserve">" \c "1" \z "11274" </w:instrText>
      </w:r>
      <w:r>
        <w:rPr>
          <w:lang w:val="es-ES"/>
        </w:rPr>
        <w:fldChar w:fldCharType="separate"/>
      </w:r>
    </w:p>
    <w:p w14:paraId="28892F18" w14:textId="77777777" w:rsidR="00E12294" w:rsidRDefault="00E12294" w:rsidP="00E12294">
      <w:pPr>
        <w:pStyle w:val="ndice1"/>
        <w:tabs>
          <w:tab w:val="right" w:leader="dot" w:pos="9737"/>
        </w:tabs>
        <w:rPr>
          <w:noProof/>
        </w:rPr>
      </w:pPr>
      <w:r>
        <w:rPr>
          <w:noProof/>
        </w:rPr>
        <w:lastRenderedPageBreak/>
        <w:t>Introducción</w:t>
      </w:r>
      <w:r>
        <w:rPr>
          <w:noProof/>
        </w:rPr>
        <w:tab/>
        <w:t>2</w:t>
      </w:r>
    </w:p>
    <w:p w14:paraId="0624E0AB" w14:textId="77777777" w:rsidR="00E12294" w:rsidRDefault="00E12294" w:rsidP="00E12294">
      <w:pPr>
        <w:pStyle w:val="ndice1"/>
        <w:tabs>
          <w:tab w:val="right" w:leader="dot" w:pos="9737"/>
        </w:tabs>
        <w:rPr>
          <w:noProof/>
        </w:rPr>
      </w:pPr>
      <w:r>
        <w:rPr>
          <w:noProof/>
        </w:rPr>
        <w:t>Temas Abarcados</w:t>
      </w:r>
      <w:r>
        <w:rPr>
          <w:noProof/>
        </w:rPr>
        <w:tab/>
        <w:t>2</w:t>
      </w:r>
    </w:p>
    <w:p w14:paraId="20835E2C" w14:textId="77777777" w:rsidR="00E12294" w:rsidRDefault="00E12294">
      <w:pPr>
        <w:pStyle w:val="ndice1"/>
        <w:tabs>
          <w:tab w:val="right" w:leader="dot" w:pos="9737"/>
        </w:tabs>
        <w:rPr>
          <w:noProof/>
        </w:rPr>
      </w:pPr>
      <w:r>
        <w:rPr>
          <w:noProof/>
        </w:rPr>
        <w:t>Cronograma Previsto en el Anteproyecto</w:t>
      </w:r>
      <w:r>
        <w:rPr>
          <w:noProof/>
        </w:rPr>
        <w:tab/>
        <w:t>2</w:t>
      </w:r>
    </w:p>
    <w:p w14:paraId="2BCEDB4A" w14:textId="77777777" w:rsidR="00E12294" w:rsidRDefault="00E12294">
      <w:pPr>
        <w:pStyle w:val="ndice1"/>
        <w:tabs>
          <w:tab w:val="right" w:leader="dot" w:pos="9737"/>
        </w:tabs>
        <w:rPr>
          <w:noProof/>
        </w:rPr>
      </w:pPr>
      <w:r>
        <w:rPr>
          <w:noProof/>
        </w:rPr>
        <w:t>Temario Desarrollado</w:t>
      </w:r>
      <w:r>
        <w:rPr>
          <w:noProof/>
        </w:rPr>
        <w:tab/>
        <w:t>2</w:t>
      </w:r>
    </w:p>
    <w:p w14:paraId="39BF71A3" w14:textId="77777777" w:rsidR="00E12294" w:rsidRDefault="00E12294">
      <w:pPr>
        <w:pStyle w:val="ndice1"/>
        <w:tabs>
          <w:tab w:val="right" w:leader="dot" w:pos="9737"/>
        </w:tabs>
        <w:rPr>
          <w:noProof/>
        </w:rPr>
      </w:pPr>
      <w:r>
        <w:rPr>
          <w:noProof/>
        </w:rPr>
        <w:t>Temas a Desarrollar</w:t>
      </w:r>
      <w:r>
        <w:rPr>
          <w:noProof/>
        </w:rPr>
        <w:tab/>
        <w:t>2</w:t>
      </w:r>
    </w:p>
    <w:p w14:paraId="7ACCA6AE" w14:textId="77777777" w:rsidR="00E12294" w:rsidRDefault="00E12294">
      <w:pPr>
        <w:pStyle w:val="ndice1"/>
        <w:tabs>
          <w:tab w:val="right" w:leader="dot" w:pos="9737"/>
        </w:tabs>
        <w:rPr>
          <w:noProof/>
        </w:rPr>
      </w:pPr>
      <w:r>
        <w:rPr>
          <w:noProof/>
        </w:rPr>
        <w:t>Temas Desarrollados</w:t>
      </w:r>
      <w:r>
        <w:rPr>
          <w:noProof/>
        </w:rPr>
        <w:tab/>
        <w:t>2</w:t>
      </w:r>
    </w:p>
    <w:p w14:paraId="7A93E7DE" w14:textId="77777777" w:rsidR="00E12294" w:rsidRDefault="00E12294" w:rsidP="00E12294">
      <w:pPr>
        <w:rPr>
          <w:noProof/>
          <w:lang w:val="es-ES"/>
        </w:rPr>
        <w:sectPr w:rsidR="00E12294" w:rsidSect="00E12294">
          <w:type w:val="continuous"/>
          <w:pgSz w:w="11907" w:h="16839" w:code="9"/>
          <w:pgMar w:top="1440" w:right="1080" w:bottom="1440" w:left="1080" w:header="720" w:footer="720" w:gutter="0"/>
          <w:cols w:space="720"/>
          <w:titlePg/>
          <w:docGrid w:linePitch="299"/>
        </w:sectPr>
      </w:pPr>
    </w:p>
    <w:p w14:paraId="30BB8AF2" w14:textId="77777777" w:rsidR="00E12294" w:rsidRDefault="00E12294" w:rsidP="00E12294">
      <w:pPr>
        <w:pStyle w:val="ndice1"/>
        <w:tabs>
          <w:tab w:val="right" w:leader="dot" w:pos="9737"/>
        </w:tabs>
        <w:rPr>
          <w:noProof/>
        </w:rPr>
      </w:pPr>
      <w:r>
        <w:rPr>
          <w:lang w:val="es-ES"/>
        </w:rPr>
        <w:lastRenderedPageBreak/>
        <w:fldChar w:fldCharType="end"/>
      </w:r>
      <w:r>
        <w:rPr>
          <w:noProof/>
        </w:rPr>
        <w:t>Estimaciones y Proyecciones</w:t>
      </w:r>
      <w:r>
        <w:rPr>
          <w:noProof/>
        </w:rPr>
        <w:tab/>
        <w:t>2</w:t>
      </w:r>
    </w:p>
    <w:p w14:paraId="1A6C2767" w14:textId="77777777" w:rsidR="00E12294" w:rsidRPr="00E12294" w:rsidRDefault="00E12294" w:rsidP="00E12294">
      <w:pPr>
        <w:rPr>
          <w:lang w:val="es-ES"/>
        </w:rPr>
      </w:pPr>
    </w:p>
    <w:p w14:paraId="65815F4F" w14:textId="2F323D21" w:rsidR="00E12294" w:rsidRDefault="00E12294">
      <w:pPr>
        <w:rPr>
          <w:lang w:val="es-ES"/>
        </w:rPr>
      </w:pPr>
      <w:r>
        <w:rPr>
          <w:lang w:val="es-ES"/>
        </w:rPr>
        <w:br w:type="page"/>
      </w:r>
    </w:p>
    <w:p w14:paraId="355FF640" w14:textId="0E52C2FE" w:rsidR="00E12294" w:rsidRDefault="00E12294" w:rsidP="00E12294">
      <w:pPr>
        <w:pStyle w:val="Ttulo1"/>
        <w:rPr>
          <w:lang w:val="es-ES"/>
        </w:rPr>
      </w:pPr>
      <w:r>
        <w:rPr>
          <w:lang w:val="es-ES"/>
        </w:rPr>
        <w:lastRenderedPageBreak/>
        <w:t>Introducción</w:t>
      </w:r>
      <w:r>
        <w:rPr>
          <w:lang w:val="es-ES"/>
        </w:rPr>
        <w:fldChar w:fldCharType="begin"/>
      </w:r>
      <w:r>
        <w:instrText xml:space="preserve"> XE "</w:instrText>
      </w:r>
      <w:r w:rsidRPr="004C2292">
        <w:rPr>
          <w:lang w:val="es-ES"/>
        </w:rPr>
        <w:instrText>Introducción</w:instrText>
      </w:r>
      <w:r>
        <w:instrText xml:space="preserve">" </w:instrText>
      </w:r>
      <w:r>
        <w:rPr>
          <w:lang w:val="es-ES"/>
        </w:rPr>
        <w:fldChar w:fldCharType="end"/>
      </w:r>
    </w:p>
    <w:p w14:paraId="7B012642" w14:textId="1C21FE29" w:rsidR="00E12294" w:rsidRDefault="00E12294" w:rsidP="00E12294">
      <w:pPr>
        <w:ind w:firstLine="708"/>
        <w:jc w:val="left"/>
      </w:pPr>
      <w:r w:rsidRPr="00E12294">
        <w:t>El presente documento fue elaborado con el objeto de informar sobre el</w:t>
      </w:r>
      <w:r>
        <w:t xml:space="preserve"> </w:t>
      </w:r>
      <w:r w:rsidRPr="00E12294">
        <w:t>desarrollo del proyecto final “</w:t>
      </w:r>
      <w:r w:rsidRPr="00E12294">
        <w:rPr>
          <w:lang w:val="es-ES"/>
        </w:rPr>
        <w:t>Comunicación Hablada y Autodidacta para Personas con T</w:t>
      </w:r>
      <w:r w:rsidR="00B2248E">
        <w:rPr>
          <w:lang w:val="es-ES"/>
        </w:rPr>
        <w:t xml:space="preserve">rastornos del </w:t>
      </w:r>
      <w:r w:rsidRPr="00E12294">
        <w:rPr>
          <w:lang w:val="es-ES"/>
        </w:rPr>
        <w:t>E</w:t>
      </w:r>
      <w:r w:rsidR="00B2248E">
        <w:rPr>
          <w:lang w:val="es-ES"/>
        </w:rPr>
        <w:t xml:space="preserve">spectro </w:t>
      </w:r>
      <w:r w:rsidRPr="00E12294">
        <w:rPr>
          <w:lang w:val="es-ES"/>
        </w:rPr>
        <w:t>A</w:t>
      </w:r>
      <w:r w:rsidR="00B2248E">
        <w:rPr>
          <w:lang w:val="es-ES"/>
        </w:rPr>
        <w:t>utista</w:t>
      </w:r>
      <w:r w:rsidRPr="00E12294">
        <w:t>”.</w:t>
      </w:r>
    </w:p>
    <w:p w14:paraId="055A7E44" w14:textId="77777777" w:rsidR="00E12294" w:rsidRDefault="00E12294" w:rsidP="00E12294">
      <w:pPr>
        <w:ind w:firstLine="708"/>
        <w:jc w:val="left"/>
      </w:pPr>
      <w:r w:rsidRPr="00E12294">
        <w:t>Se informa acerca del estado en que se encuentra el mismo: las etapas</w:t>
      </w:r>
      <w:r>
        <w:t xml:space="preserve"> </w:t>
      </w:r>
      <w:r w:rsidRPr="00E12294">
        <w:t>desarrolladas, las que se están desarrollando y las que faltan por desarrollar.</w:t>
      </w:r>
    </w:p>
    <w:p w14:paraId="008AD02B" w14:textId="77777777" w:rsidR="00E12294" w:rsidRDefault="00E12294" w:rsidP="00E12294">
      <w:pPr>
        <w:ind w:firstLine="708"/>
        <w:jc w:val="left"/>
      </w:pPr>
      <w:r w:rsidRPr="00E12294">
        <w:t>Se hace una breve descripción de los temas abordados como también de las</w:t>
      </w:r>
      <w:r>
        <w:t xml:space="preserve"> </w:t>
      </w:r>
      <w:r w:rsidRPr="00E12294">
        <w:t>herramientas y metodologías implementadas hasta el momento.</w:t>
      </w:r>
    </w:p>
    <w:p w14:paraId="319C77CA" w14:textId="5F202556" w:rsidR="00E12294" w:rsidRDefault="00E12294" w:rsidP="00E12294">
      <w:pPr>
        <w:ind w:firstLine="708"/>
        <w:jc w:val="left"/>
        <w:rPr>
          <w:lang w:val="es-ES"/>
        </w:rPr>
      </w:pPr>
      <w:r w:rsidRPr="00E12294">
        <w:t xml:space="preserve">Al final se incluye un </w:t>
      </w:r>
      <w:bookmarkStart w:id="0" w:name="_GoBack"/>
      <w:bookmarkEnd w:id="0"/>
      <w:r w:rsidRPr="00E12294">
        <w:t>breve temario acerca de los temas involucrados</w:t>
      </w:r>
      <w:r>
        <w:t xml:space="preserve"> </w:t>
      </w:r>
      <w:r w:rsidRPr="00E12294">
        <w:t>dentro del proyecto como también las metodologías que se están implementando</w:t>
      </w:r>
      <w:r>
        <w:t xml:space="preserve"> </w:t>
      </w:r>
      <w:r w:rsidRPr="00E12294">
        <w:t>hasta el momento.</w:t>
      </w:r>
    </w:p>
    <w:p w14:paraId="5AAC447E" w14:textId="143E7FAE" w:rsidR="00E12294" w:rsidRDefault="00E12294" w:rsidP="00E12294">
      <w:pPr>
        <w:pStyle w:val="Ttulo1"/>
        <w:rPr>
          <w:lang w:val="es-ES"/>
        </w:rPr>
      </w:pPr>
      <w:r>
        <w:rPr>
          <w:lang w:val="es-ES"/>
        </w:rPr>
        <w:t>Temas Abarcados</w:t>
      </w:r>
      <w:r>
        <w:rPr>
          <w:lang w:val="es-ES"/>
        </w:rPr>
        <w:fldChar w:fldCharType="begin"/>
      </w:r>
      <w:r>
        <w:instrText xml:space="preserve"> XE "</w:instrText>
      </w:r>
      <w:r w:rsidRPr="000F1F5E">
        <w:rPr>
          <w:lang w:val="es-ES"/>
        </w:rPr>
        <w:instrText>Temas Abarcados</w:instrText>
      </w:r>
      <w:r>
        <w:instrText xml:space="preserve">" </w:instrText>
      </w:r>
      <w:r>
        <w:rPr>
          <w:lang w:val="es-ES"/>
        </w:rPr>
        <w:fldChar w:fldCharType="end"/>
      </w:r>
    </w:p>
    <w:p w14:paraId="47868456" w14:textId="0591F9B0" w:rsidR="00E12294" w:rsidRDefault="004E3878" w:rsidP="004E3878">
      <w:pPr>
        <w:ind w:firstLine="708"/>
      </w:pPr>
      <w:r w:rsidRPr="004E3878">
        <w:t>El presente proyecto está siendo elaborado en base a los siguientes temas:</w:t>
      </w:r>
    </w:p>
    <w:p w14:paraId="32CE2272" w14:textId="15725166" w:rsidR="004E3878" w:rsidRDefault="004E3878" w:rsidP="004E3878">
      <w:pPr>
        <w:pStyle w:val="Prrafodelista"/>
        <w:numPr>
          <w:ilvl w:val="0"/>
          <w:numId w:val="44"/>
        </w:numPr>
        <w:rPr>
          <w:lang w:val="es-ES"/>
        </w:rPr>
      </w:pPr>
      <w:r>
        <w:rPr>
          <w:lang w:val="es-ES"/>
        </w:rPr>
        <w:t>Uno</w:t>
      </w:r>
    </w:p>
    <w:p w14:paraId="58E3D947" w14:textId="28956FB8" w:rsidR="004E3878" w:rsidRDefault="004E3878" w:rsidP="004E3878">
      <w:pPr>
        <w:pStyle w:val="Prrafodelista"/>
        <w:numPr>
          <w:ilvl w:val="0"/>
          <w:numId w:val="44"/>
        </w:numPr>
        <w:rPr>
          <w:lang w:val="es-ES"/>
        </w:rPr>
      </w:pPr>
      <w:r>
        <w:rPr>
          <w:lang w:val="es-ES"/>
        </w:rPr>
        <w:t>Dos</w:t>
      </w:r>
    </w:p>
    <w:p w14:paraId="5DA96B2D" w14:textId="4FBFA9F2" w:rsidR="004E3878" w:rsidRDefault="004E3878" w:rsidP="004E3878">
      <w:pPr>
        <w:pStyle w:val="Prrafodelista"/>
        <w:numPr>
          <w:ilvl w:val="0"/>
          <w:numId w:val="44"/>
        </w:numPr>
        <w:rPr>
          <w:lang w:val="es-ES"/>
        </w:rPr>
      </w:pPr>
      <w:r>
        <w:rPr>
          <w:lang w:val="es-ES"/>
        </w:rPr>
        <w:t>Tres</w:t>
      </w:r>
    </w:p>
    <w:p w14:paraId="07EBB0DA" w14:textId="778BC689" w:rsidR="004E3878" w:rsidRPr="004E3878" w:rsidRDefault="004E3878" w:rsidP="004E3878">
      <w:pPr>
        <w:ind w:firstLine="708"/>
        <w:rPr>
          <w:lang w:val="es-ES"/>
        </w:rPr>
      </w:pPr>
      <w:r>
        <w:rPr>
          <w:lang w:val="es-ES"/>
        </w:rPr>
        <w:t>Etc</w:t>
      </w:r>
      <w:proofErr w:type="gramStart"/>
      <w:r>
        <w:rPr>
          <w:lang w:val="es-ES"/>
        </w:rPr>
        <w:t>… :D</w:t>
      </w:r>
      <w:proofErr w:type="gramEnd"/>
    </w:p>
    <w:p w14:paraId="0E8FABEA" w14:textId="3A96597D" w:rsidR="00E12294" w:rsidRDefault="00E12294" w:rsidP="00E12294">
      <w:pPr>
        <w:pStyle w:val="Ttulo1"/>
        <w:rPr>
          <w:lang w:val="es-ES"/>
        </w:rPr>
      </w:pPr>
      <w:r>
        <w:rPr>
          <w:lang w:val="es-ES"/>
        </w:rPr>
        <w:t>Cronograma Previsto en el Anteproyecto</w:t>
      </w:r>
      <w:r>
        <w:rPr>
          <w:lang w:val="es-ES"/>
        </w:rPr>
        <w:fldChar w:fldCharType="begin"/>
      </w:r>
      <w:r>
        <w:instrText xml:space="preserve"> XE "</w:instrText>
      </w:r>
      <w:r w:rsidRPr="00B4026D">
        <w:rPr>
          <w:lang w:val="es-ES"/>
        </w:rPr>
        <w:instrText>Cronograma Previsto en el Anteproyecto</w:instrText>
      </w:r>
      <w:r>
        <w:instrText xml:space="preserve">" </w:instrText>
      </w:r>
      <w:r>
        <w:rPr>
          <w:lang w:val="es-ES"/>
        </w:rPr>
        <w:fldChar w:fldCharType="end"/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17"/>
        <w:gridCol w:w="545"/>
        <w:gridCol w:w="493"/>
        <w:gridCol w:w="485"/>
        <w:gridCol w:w="483"/>
        <w:gridCol w:w="483"/>
        <w:gridCol w:w="483"/>
        <w:gridCol w:w="485"/>
        <w:gridCol w:w="485"/>
        <w:gridCol w:w="574"/>
        <w:gridCol w:w="485"/>
        <w:gridCol w:w="481"/>
        <w:gridCol w:w="438"/>
      </w:tblGrid>
      <w:tr w:rsidR="004E3878" w:rsidRPr="004619FD" w14:paraId="6F8AD8B8" w14:textId="77777777" w:rsidTr="008A200B">
        <w:trPr>
          <w:trHeight w:val="510"/>
          <w:jc w:val="center"/>
        </w:trPr>
        <w:tc>
          <w:tcPr>
            <w:tcW w:w="1960" w:type="pct"/>
          </w:tcPr>
          <w:p w14:paraId="052429BA" w14:textId="77777777" w:rsidR="004E3878" w:rsidRPr="006526B4" w:rsidRDefault="004E3878" w:rsidP="008A200B">
            <w:pPr>
              <w:jc w:val="right"/>
              <w:rPr>
                <w:b/>
                <w:shd w:val="clear" w:color="auto" w:fill="FFFFFF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 wp14:anchorId="60257D9E" wp14:editId="195102AC">
                      <wp:simplePos x="0" y="0"/>
                      <wp:positionH relativeFrom="column">
                        <wp:posOffset>-56515</wp:posOffset>
                      </wp:positionH>
                      <wp:positionV relativeFrom="paragraph">
                        <wp:posOffset>3175</wp:posOffset>
                      </wp:positionV>
                      <wp:extent cx="2333625" cy="533400"/>
                      <wp:effectExtent l="0" t="0" r="28575" b="19050"/>
                      <wp:wrapNone/>
                      <wp:docPr id="33" name="Conector recto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333625" cy="5334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5F24430" id="Conector recto 33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45pt,.25pt" to="179.3pt,4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"/>
                  </w:pict>
                </mc:Fallback>
              </mc:AlternateContent>
            </w:r>
            <w:r w:rsidRPr="00507E5C">
              <w:rPr>
                <w:rFonts w:ascii="Arial" w:eastAsia="Arial" w:hAnsi="Arial" w:cs="Arial"/>
                <w:b/>
                <w:bCs/>
                <w:sz w:val="16"/>
                <w:szCs w:val="16"/>
              </w:rPr>
              <w:t xml:space="preserve">     </w:t>
            </w:r>
            <w:r w:rsidRPr="006526B4">
              <w:rPr>
                <w:rFonts w:ascii="Arial" w:eastAsia="Arial" w:hAnsi="Arial" w:cs="Arial"/>
                <w:b/>
                <w:bCs/>
                <w:sz w:val="16"/>
                <w:szCs w:val="16"/>
              </w:rPr>
              <w:t xml:space="preserve">    </w:t>
            </w:r>
            <w:r w:rsidRPr="006526B4">
              <w:rPr>
                <w:b/>
                <w:shd w:val="clear" w:color="auto" w:fill="FFFFFF"/>
              </w:rPr>
              <w:t xml:space="preserve"> SEMANAS</w:t>
            </w:r>
          </w:p>
          <w:p w14:paraId="57617EF0" w14:textId="77777777" w:rsidR="004E3878" w:rsidRPr="004619FD" w:rsidRDefault="004E3878" w:rsidP="008A200B">
            <w:pPr>
              <w:jc w:val="left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526B4">
              <w:rPr>
                <w:b/>
                <w:shd w:val="clear" w:color="auto" w:fill="FFFFFF"/>
              </w:rPr>
              <w:t>PROCESOS</w:t>
            </w:r>
          </w:p>
        </w:tc>
        <w:tc>
          <w:tcPr>
            <w:tcW w:w="280" w:type="pct"/>
            <w:vAlign w:val="center"/>
          </w:tcPr>
          <w:p w14:paraId="524FAA22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07E5C">
              <w:rPr>
                <w:rFonts w:ascii="Arial" w:eastAsia="Arial" w:hAnsi="Arial" w:cs="Arial"/>
                <w:sz w:val="16"/>
                <w:szCs w:val="16"/>
              </w:rPr>
              <w:t xml:space="preserve">1   </w:t>
            </w:r>
          </w:p>
        </w:tc>
        <w:tc>
          <w:tcPr>
            <w:tcW w:w="253" w:type="pct"/>
            <w:vAlign w:val="center"/>
          </w:tcPr>
          <w:p w14:paraId="553EB83C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07E5C">
              <w:rPr>
                <w:rFonts w:ascii="Arial" w:eastAsia="Arial" w:hAnsi="Arial" w:cs="Arial"/>
                <w:sz w:val="16"/>
                <w:szCs w:val="16"/>
              </w:rPr>
              <w:t>2</w:t>
            </w:r>
          </w:p>
        </w:tc>
        <w:tc>
          <w:tcPr>
            <w:tcW w:w="249" w:type="pct"/>
            <w:vAlign w:val="center"/>
          </w:tcPr>
          <w:p w14:paraId="622EC67D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07E5C">
              <w:rPr>
                <w:rFonts w:ascii="Arial" w:eastAsia="Arial" w:hAnsi="Arial" w:cs="Arial"/>
                <w:sz w:val="16"/>
                <w:szCs w:val="16"/>
              </w:rPr>
              <w:t>3</w:t>
            </w:r>
          </w:p>
        </w:tc>
        <w:tc>
          <w:tcPr>
            <w:tcW w:w="248" w:type="pct"/>
            <w:vAlign w:val="center"/>
          </w:tcPr>
          <w:p w14:paraId="37818A71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07E5C">
              <w:rPr>
                <w:rFonts w:ascii="Arial" w:eastAsia="Arial" w:hAnsi="Arial" w:cs="Arial"/>
                <w:sz w:val="16"/>
                <w:szCs w:val="16"/>
              </w:rPr>
              <w:t>4</w:t>
            </w:r>
          </w:p>
        </w:tc>
        <w:tc>
          <w:tcPr>
            <w:tcW w:w="248" w:type="pct"/>
            <w:vAlign w:val="center"/>
          </w:tcPr>
          <w:p w14:paraId="7FA8F381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07E5C">
              <w:rPr>
                <w:rFonts w:ascii="Arial" w:eastAsia="Arial" w:hAnsi="Arial" w:cs="Arial"/>
                <w:sz w:val="16"/>
                <w:szCs w:val="16"/>
              </w:rPr>
              <w:t>5</w:t>
            </w:r>
          </w:p>
        </w:tc>
        <w:tc>
          <w:tcPr>
            <w:tcW w:w="248" w:type="pct"/>
            <w:vAlign w:val="center"/>
          </w:tcPr>
          <w:p w14:paraId="0F928FA1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07E5C">
              <w:rPr>
                <w:rFonts w:ascii="Arial" w:eastAsia="Arial" w:hAnsi="Arial" w:cs="Arial"/>
                <w:sz w:val="16"/>
                <w:szCs w:val="16"/>
              </w:rPr>
              <w:t>6</w:t>
            </w:r>
          </w:p>
        </w:tc>
        <w:tc>
          <w:tcPr>
            <w:tcW w:w="249" w:type="pct"/>
            <w:vAlign w:val="center"/>
          </w:tcPr>
          <w:p w14:paraId="049CDF65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07E5C">
              <w:rPr>
                <w:rFonts w:ascii="Arial" w:eastAsia="Arial" w:hAnsi="Arial" w:cs="Arial"/>
                <w:sz w:val="16"/>
                <w:szCs w:val="16"/>
              </w:rPr>
              <w:t>7</w:t>
            </w:r>
          </w:p>
        </w:tc>
        <w:tc>
          <w:tcPr>
            <w:tcW w:w="249" w:type="pct"/>
            <w:vAlign w:val="center"/>
          </w:tcPr>
          <w:p w14:paraId="1132D93F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07E5C">
              <w:rPr>
                <w:rFonts w:ascii="Arial" w:eastAsia="Arial" w:hAnsi="Arial" w:cs="Arial"/>
                <w:sz w:val="16"/>
                <w:szCs w:val="16"/>
              </w:rPr>
              <w:t>8</w:t>
            </w:r>
          </w:p>
        </w:tc>
        <w:tc>
          <w:tcPr>
            <w:tcW w:w="295" w:type="pct"/>
            <w:vAlign w:val="center"/>
          </w:tcPr>
          <w:p w14:paraId="66C4F829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07E5C">
              <w:rPr>
                <w:rFonts w:ascii="Arial" w:eastAsia="Arial" w:hAnsi="Arial" w:cs="Arial"/>
                <w:sz w:val="16"/>
                <w:szCs w:val="16"/>
              </w:rPr>
              <w:t>9</w:t>
            </w:r>
          </w:p>
        </w:tc>
        <w:tc>
          <w:tcPr>
            <w:tcW w:w="249" w:type="pct"/>
            <w:vAlign w:val="center"/>
          </w:tcPr>
          <w:p w14:paraId="2D713887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07E5C">
              <w:rPr>
                <w:rFonts w:ascii="Arial" w:eastAsia="Arial" w:hAnsi="Arial" w:cs="Arial"/>
                <w:sz w:val="16"/>
                <w:szCs w:val="16"/>
              </w:rPr>
              <w:t>10</w:t>
            </w:r>
          </w:p>
        </w:tc>
        <w:tc>
          <w:tcPr>
            <w:tcW w:w="247" w:type="pct"/>
            <w:vAlign w:val="center"/>
          </w:tcPr>
          <w:p w14:paraId="6B9261A4" w14:textId="77777777" w:rsidR="004E3878" w:rsidRPr="00507E5C" w:rsidRDefault="004E3878" w:rsidP="008A200B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507E5C">
              <w:rPr>
                <w:rFonts w:ascii="Arial" w:eastAsia="Arial" w:hAnsi="Arial" w:cs="Arial"/>
                <w:sz w:val="16"/>
                <w:szCs w:val="16"/>
              </w:rPr>
              <w:t>1</w:t>
            </w:r>
            <w:r>
              <w:rPr>
                <w:rFonts w:ascii="Arial" w:eastAsia="Arial" w:hAnsi="Arial" w:cs="Arial"/>
                <w:sz w:val="16"/>
                <w:szCs w:val="16"/>
              </w:rPr>
              <w:t>1</w:t>
            </w:r>
          </w:p>
        </w:tc>
        <w:tc>
          <w:tcPr>
            <w:tcW w:w="226" w:type="pct"/>
            <w:vAlign w:val="center"/>
          </w:tcPr>
          <w:p w14:paraId="69B8BF2C" w14:textId="77777777" w:rsidR="004E3878" w:rsidRPr="00507E5C" w:rsidRDefault="004E3878" w:rsidP="008A200B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12</w:t>
            </w:r>
          </w:p>
        </w:tc>
      </w:tr>
      <w:tr w:rsidR="004E3878" w:rsidRPr="004619FD" w14:paraId="69CB2268" w14:textId="77777777" w:rsidTr="008A200B">
        <w:trPr>
          <w:trHeight w:val="510"/>
          <w:jc w:val="center"/>
        </w:trPr>
        <w:tc>
          <w:tcPr>
            <w:tcW w:w="1960" w:type="pct"/>
            <w:vAlign w:val="center"/>
          </w:tcPr>
          <w:p w14:paraId="3CA8ED9A" w14:textId="77777777" w:rsidR="004E3878" w:rsidRPr="00E256CB" w:rsidRDefault="004E3878" w:rsidP="008A20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256CB">
              <w:rPr>
                <w:shd w:val="clear" w:color="auto" w:fill="FFFFFF"/>
              </w:rPr>
              <w:t>Identificación y Análisis</w:t>
            </w:r>
          </w:p>
        </w:tc>
        <w:tc>
          <w:tcPr>
            <w:tcW w:w="280" w:type="pct"/>
            <w:vAlign w:val="center"/>
          </w:tcPr>
          <w:p w14:paraId="37AFF002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  <w:r w:rsidRPr="00507E5C">
              <w:rPr>
                <w:rFonts w:ascii="Arial" w:eastAsia="Arial" w:hAnsi="Arial" w:cs="Arial"/>
                <w:b/>
                <w:bCs/>
              </w:rPr>
              <w:t>X</w:t>
            </w:r>
          </w:p>
        </w:tc>
        <w:tc>
          <w:tcPr>
            <w:tcW w:w="253" w:type="pct"/>
            <w:vAlign w:val="center"/>
          </w:tcPr>
          <w:p w14:paraId="73974601" w14:textId="77777777" w:rsidR="004E3878" w:rsidRPr="004619FD" w:rsidRDefault="004E3878" w:rsidP="008A200B">
            <w:pPr>
              <w:ind w:left="708" w:hanging="708"/>
              <w:jc w:val="center"/>
              <w:rPr>
                <w:rFonts w:ascii="Arial" w:hAnsi="Arial" w:cs="Arial"/>
                <w:b/>
                <w:bCs/>
              </w:rPr>
            </w:pPr>
            <w:r w:rsidRPr="00507E5C">
              <w:rPr>
                <w:rFonts w:ascii="Arial" w:eastAsia="Arial" w:hAnsi="Arial" w:cs="Arial"/>
                <w:b/>
                <w:bCs/>
              </w:rPr>
              <w:t>X</w:t>
            </w:r>
          </w:p>
        </w:tc>
        <w:tc>
          <w:tcPr>
            <w:tcW w:w="249" w:type="pct"/>
            <w:vAlign w:val="center"/>
          </w:tcPr>
          <w:p w14:paraId="0D6586EF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X</w:t>
            </w:r>
          </w:p>
        </w:tc>
        <w:tc>
          <w:tcPr>
            <w:tcW w:w="248" w:type="pct"/>
            <w:vAlign w:val="center"/>
          </w:tcPr>
          <w:p w14:paraId="0AF627F7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X</w:t>
            </w:r>
          </w:p>
        </w:tc>
        <w:tc>
          <w:tcPr>
            <w:tcW w:w="248" w:type="pct"/>
            <w:vAlign w:val="center"/>
          </w:tcPr>
          <w:p w14:paraId="2067D77E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8" w:type="pct"/>
            <w:vAlign w:val="center"/>
          </w:tcPr>
          <w:p w14:paraId="4AC2CF6B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9" w:type="pct"/>
            <w:vAlign w:val="center"/>
          </w:tcPr>
          <w:p w14:paraId="2E9C2320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9" w:type="pct"/>
            <w:vAlign w:val="center"/>
          </w:tcPr>
          <w:p w14:paraId="36FC41A4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95" w:type="pct"/>
            <w:vAlign w:val="center"/>
          </w:tcPr>
          <w:p w14:paraId="066F0134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9" w:type="pct"/>
            <w:vAlign w:val="center"/>
          </w:tcPr>
          <w:p w14:paraId="6B8DEC73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7" w:type="pct"/>
          </w:tcPr>
          <w:p w14:paraId="3EB4D956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6" w:type="pct"/>
          </w:tcPr>
          <w:p w14:paraId="3B027EE6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4E3878" w:rsidRPr="004619FD" w14:paraId="56B6306D" w14:textId="77777777" w:rsidTr="008A200B">
        <w:trPr>
          <w:trHeight w:val="510"/>
          <w:jc w:val="center"/>
        </w:trPr>
        <w:tc>
          <w:tcPr>
            <w:tcW w:w="1960" w:type="pct"/>
            <w:vAlign w:val="center"/>
          </w:tcPr>
          <w:p w14:paraId="30F3DC5B" w14:textId="77777777" w:rsidR="004E3878" w:rsidRPr="004619FD" w:rsidRDefault="00AA4725" w:rsidP="008A20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hyperlink r:id="rId14" w:history="1">
              <w:r w:rsidR="004E3878" w:rsidRPr="00507E5C">
                <w:t>Conceptualización</w:t>
              </w:r>
            </w:hyperlink>
          </w:p>
        </w:tc>
        <w:tc>
          <w:tcPr>
            <w:tcW w:w="280" w:type="pct"/>
            <w:vAlign w:val="center"/>
          </w:tcPr>
          <w:p w14:paraId="16594A1B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53" w:type="pct"/>
            <w:vAlign w:val="center"/>
          </w:tcPr>
          <w:p w14:paraId="7A7CA660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X</w:t>
            </w:r>
          </w:p>
        </w:tc>
        <w:tc>
          <w:tcPr>
            <w:tcW w:w="249" w:type="pct"/>
            <w:vAlign w:val="center"/>
          </w:tcPr>
          <w:p w14:paraId="1B07B666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8" w:type="pct"/>
            <w:vAlign w:val="center"/>
          </w:tcPr>
          <w:p w14:paraId="11ED34E9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X</w:t>
            </w:r>
          </w:p>
        </w:tc>
        <w:tc>
          <w:tcPr>
            <w:tcW w:w="248" w:type="pct"/>
            <w:vAlign w:val="center"/>
          </w:tcPr>
          <w:p w14:paraId="5413778E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8" w:type="pct"/>
            <w:vAlign w:val="center"/>
          </w:tcPr>
          <w:p w14:paraId="09DE632C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9" w:type="pct"/>
            <w:vAlign w:val="center"/>
          </w:tcPr>
          <w:p w14:paraId="338F47A2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9" w:type="pct"/>
            <w:vAlign w:val="center"/>
          </w:tcPr>
          <w:p w14:paraId="1ABBD19E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95" w:type="pct"/>
            <w:vAlign w:val="center"/>
          </w:tcPr>
          <w:p w14:paraId="326563FB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9" w:type="pct"/>
            <w:vAlign w:val="center"/>
          </w:tcPr>
          <w:p w14:paraId="76B955E5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7" w:type="pct"/>
          </w:tcPr>
          <w:p w14:paraId="3F21177F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6" w:type="pct"/>
          </w:tcPr>
          <w:p w14:paraId="738F2CCA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4E3878" w:rsidRPr="004619FD" w14:paraId="2111D54B" w14:textId="77777777" w:rsidTr="008A200B">
        <w:trPr>
          <w:trHeight w:val="510"/>
          <w:jc w:val="center"/>
        </w:trPr>
        <w:tc>
          <w:tcPr>
            <w:tcW w:w="1960" w:type="pct"/>
            <w:vAlign w:val="center"/>
          </w:tcPr>
          <w:p w14:paraId="266CA6EE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7E5C">
              <w:rPr>
                <w:shd w:val="clear" w:color="auto" w:fill="FFFFFF"/>
              </w:rPr>
              <w:t>Formalización</w:t>
            </w:r>
            <w:r w:rsidRPr="00507E5C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80" w:type="pct"/>
            <w:vAlign w:val="center"/>
          </w:tcPr>
          <w:p w14:paraId="314CD06E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53" w:type="pct"/>
            <w:vAlign w:val="center"/>
          </w:tcPr>
          <w:p w14:paraId="6AE4C8E0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9" w:type="pct"/>
            <w:vAlign w:val="center"/>
          </w:tcPr>
          <w:p w14:paraId="65FB2D10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X</w:t>
            </w:r>
          </w:p>
        </w:tc>
        <w:tc>
          <w:tcPr>
            <w:tcW w:w="248" w:type="pct"/>
            <w:vAlign w:val="center"/>
          </w:tcPr>
          <w:p w14:paraId="6FFCAA08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8" w:type="pct"/>
            <w:vAlign w:val="center"/>
          </w:tcPr>
          <w:p w14:paraId="4B13F256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X</w:t>
            </w:r>
          </w:p>
        </w:tc>
        <w:tc>
          <w:tcPr>
            <w:tcW w:w="248" w:type="pct"/>
            <w:vAlign w:val="center"/>
          </w:tcPr>
          <w:p w14:paraId="5744A9C7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9" w:type="pct"/>
            <w:vAlign w:val="center"/>
          </w:tcPr>
          <w:p w14:paraId="00321DA6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9" w:type="pct"/>
            <w:vAlign w:val="center"/>
          </w:tcPr>
          <w:p w14:paraId="1DA8216E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95" w:type="pct"/>
            <w:vAlign w:val="center"/>
          </w:tcPr>
          <w:p w14:paraId="56172E4F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9" w:type="pct"/>
            <w:vAlign w:val="center"/>
          </w:tcPr>
          <w:p w14:paraId="52588183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7" w:type="pct"/>
          </w:tcPr>
          <w:p w14:paraId="286D5F40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6" w:type="pct"/>
          </w:tcPr>
          <w:p w14:paraId="06EBD9DE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4E3878" w:rsidRPr="004619FD" w14:paraId="63A6C193" w14:textId="77777777" w:rsidTr="008A200B">
        <w:trPr>
          <w:trHeight w:val="510"/>
          <w:jc w:val="center"/>
        </w:trPr>
        <w:tc>
          <w:tcPr>
            <w:tcW w:w="1960" w:type="pct"/>
            <w:vAlign w:val="center"/>
          </w:tcPr>
          <w:p w14:paraId="44306833" w14:textId="77777777" w:rsidR="004E3878" w:rsidRPr="00507E5C" w:rsidRDefault="004E3878" w:rsidP="008A200B">
            <w:pPr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Aprendizaje y profundización en el uso de las herramientas de programación</w:t>
            </w:r>
          </w:p>
        </w:tc>
        <w:tc>
          <w:tcPr>
            <w:tcW w:w="280" w:type="pct"/>
            <w:vAlign w:val="center"/>
          </w:tcPr>
          <w:p w14:paraId="101A5116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X</w:t>
            </w:r>
          </w:p>
        </w:tc>
        <w:tc>
          <w:tcPr>
            <w:tcW w:w="253" w:type="pct"/>
            <w:vAlign w:val="center"/>
          </w:tcPr>
          <w:p w14:paraId="5CA56353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X</w:t>
            </w:r>
          </w:p>
        </w:tc>
        <w:tc>
          <w:tcPr>
            <w:tcW w:w="249" w:type="pct"/>
            <w:vAlign w:val="center"/>
          </w:tcPr>
          <w:p w14:paraId="4FE0590B" w14:textId="77777777" w:rsidR="004E3878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X</w:t>
            </w:r>
          </w:p>
        </w:tc>
        <w:tc>
          <w:tcPr>
            <w:tcW w:w="248" w:type="pct"/>
            <w:vAlign w:val="center"/>
          </w:tcPr>
          <w:p w14:paraId="6CC4D86E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X</w:t>
            </w:r>
          </w:p>
        </w:tc>
        <w:tc>
          <w:tcPr>
            <w:tcW w:w="248" w:type="pct"/>
            <w:vAlign w:val="center"/>
          </w:tcPr>
          <w:p w14:paraId="56AFE135" w14:textId="77777777" w:rsidR="004E3878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8" w:type="pct"/>
            <w:vAlign w:val="center"/>
          </w:tcPr>
          <w:p w14:paraId="345F81CD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9" w:type="pct"/>
            <w:vAlign w:val="center"/>
          </w:tcPr>
          <w:p w14:paraId="4F035D41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9" w:type="pct"/>
            <w:vAlign w:val="center"/>
          </w:tcPr>
          <w:p w14:paraId="4F1D60E7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95" w:type="pct"/>
            <w:vAlign w:val="center"/>
          </w:tcPr>
          <w:p w14:paraId="351B530A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9" w:type="pct"/>
            <w:vAlign w:val="center"/>
          </w:tcPr>
          <w:p w14:paraId="744D674B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7" w:type="pct"/>
          </w:tcPr>
          <w:p w14:paraId="58809F15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6" w:type="pct"/>
          </w:tcPr>
          <w:p w14:paraId="5963C5C3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4E3878" w:rsidRPr="004619FD" w14:paraId="33855189" w14:textId="77777777" w:rsidTr="008A200B">
        <w:trPr>
          <w:trHeight w:val="510"/>
          <w:jc w:val="center"/>
        </w:trPr>
        <w:tc>
          <w:tcPr>
            <w:tcW w:w="1960" w:type="pct"/>
            <w:vAlign w:val="center"/>
          </w:tcPr>
          <w:p w14:paraId="0F5D0849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7E5C">
              <w:rPr>
                <w:shd w:val="clear" w:color="auto" w:fill="FFFFFF"/>
              </w:rPr>
              <w:t>Implementación</w:t>
            </w:r>
            <w:r w:rsidRPr="00507E5C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80" w:type="pct"/>
            <w:vAlign w:val="center"/>
          </w:tcPr>
          <w:p w14:paraId="7F1390DD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53" w:type="pct"/>
            <w:vAlign w:val="center"/>
          </w:tcPr>
          <w:p w14:paraId="2CA95EE7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9" w:type="pct"/>
            <w:vAlign w:val="center"/>
          </w:tcPr>
          <w:p w14:paraId="78AA9E0E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8" w:type="pct"/>
            <w:vAlign w:val="center"/>
          </w:tcPr>
          <w:p w14:paraId="447E6CA2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8" w:type="pct"/>
            <w:vAlign w:val="center"/>
          </w:tcPr>
          <w:p w14:paraId="411A4BE8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X</w:t>
            </w:r>
          </w:p>
        </w:tc>
        <w:tc>
          <w:tcPr>
            <w:tcW w:w="248" w:type="pct"/>
            <w:vAlign w:val="center"/>
          </w:tcPr>
          <w:p w14:paraId="28DEE0F1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X</w:t>
            </w:r>
          </w:p>
        </w:tc>
        <w:tc>
          <w:tcPr>
            <w:tcW w:w="249" w:type="pct"/>
            <w:vAlign w:val="center"/>
          </w:tcPr>
          <w:p w14:paraId="09685957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  <w:r w:rsidRPr="00507E5C">
              <w:rPr>
                <w:rFonts w:ascii="Arial" w:eastAsia="Arial" w:hAnsi="Arial" w:cs="Arial"/>
                <w:b/>
                <w:bCs/>
              </w:rPr>
              <w:t>X</w:t>
            </w:r>
          </w:p>
        </w:tc>
        <w:tc>
          <w:tcPr>
            <w:tcW w:w="249" w:type="pct"/>
            <w:vAlign w:val="center"/>
          </w:tcPr>
          <w:p w14:paraId="033825A4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  <w:r w:rsidRPr="00507E5C">
              <w:rPr>
                <w:rFonts w:ascii="Arial" w:eastAsia="Arial" w:hAnsi="Arial" w:cs="Arial"/>
                <w:b/>
                <w:bCs/>
              </w:rPr>
              <w:t>X</w:t>
            </w:r>
          </w:p>
        </w:tc>
        <w:tc>
          <w:tcPr>
            <w:tcW w:w="295" w:type="pct"/>
            <w:vAlign w:val="center"/>
          </w:tcPr>
          <w:p w14:paraId="1C08BF8D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  <w:r w:rsidRPr="00507E5C">
              <w:rPr>
                <w:rFonts w:ascii="Arial" w:eastAsia="Arial" w:hAnsi="Arial" w:cs="Arial"/>
                <w:b/>
                <w:bCs/>
              </w:rPr>
              <w:t>X</w:t>
            </w:r>
          </w:p>
        </w:tc>
        <w:tc>
          <w:tcPr>
            <w:tcW w:w="249" w:type="pct"/>
            <w:vAlign w:val="center"/>
          </w:tcPr>
          <w:p w14:paraId="16A935D5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  <w:r w:rsidRPr="00507E5C">
              <w:rPr>
                <w:rFonts w:ascii="Arial" w:eastAsia="Arial" w:hAnsi="Arial" w:cs="Arial"/>
                <w:b/>
                <w:bCs/>
              </w:rPr>
              <w:t>X</w:t>
            </w:r>
          </w:p>
        </w:tc>
        <w:tc>
          <w:tcPr>
            <w:tcW w:w="247" w:type="pct"/>
            <w:vAlign w:val="center"/>
          </w:tcPr>
          <w:p w14:paraId="7482D9EF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6" w:type="pct"/>
          </w:tcPr>
          <w:p w14:paraId="5AEF9072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4E3878" w:rsidRPr="004619FD" w14:paraId="21936880" w14:textId="77777777" w:rsidTr="008A200B">
        <w:trPr>
          <w:trHeight w:val="510"/>
          <w:jc w:val="center"/>
        </w:trPr>
        <w:tc>
          <w:tcPr>
            <w:tcW w:w="1960" w:type="pct"/>
            <w:vAlign w:val="center"/>
          </w:tcPr>
          <w:p w14:paraId="1C95D2BB" w14:textId="77777777" w:rsidR="004E3878" w:rsidRPr="004619FD" w:rsidRDefault="004E3878" w:rsidP="008A200B">
            <w:pPr>
              <w:jc w:val="center"/>
              <w:rPr>
                <w:shd w:val="clear" w:color="auto" w:fill="FFFFFF"/>
              </w:rPr>
            </w:pPr>
            <w:r w:rsidRPr="00507E5C">
              <w:rPr>
                <w:shd w:val="clear" w:color="auto" w:fill="FFFFFF"/>
              </w:rPr>
              <w:t>Prueba</w:t>
            </w:r>
          </w:p>
        </w:tc>
        <w:tc>
          <w:tcPr>
            <w:tcW w:w="280" w:type="pct"/>
            <w:vAlign w:val="center"/>
          </w:tcPr>
          <w:p w14:paraId="3AC2213B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53" w:type="pct"/>
            <w:vAlign w:val="center"/>
          </w:tcPr>
          <w:p w14:paraId="4481B158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9" w:type="pct"/>
            <w:vAlign w:val="center"/>
          </w:tcPr>
          <w:p w14:paraId="3E7D5FCD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8" w:type="pct"/>
            <w:vAlign w:val="center"/>
          </w:tcPr>
          <w:p w14:paraId="6AD1055A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8" w:type="pct"/>
            <w:vAlign w:val="center"/>
          </w:tcPr>
          <w:p w14:paraId="6FC72B47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8" w:type="pct"/>
            <w:vAlign w:val="center"/>
          </w:tcPr>
          <w:p w14:paraId="46D43E0D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9" w:type="pct"/>
            <w:vAlign w:val="center"/>
          </w:tcPr>
          <w:p w14:paraId="575D4AEB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X</w:t>
            </w:r>
          </w:p>
        </w:tc>
        <w:tc>
          <w:tcPr>
            <w:tcW w:w="249" w:type="pct"/>
            <w:vAlign w:val="center"/>
          </w:tcPr>
          <w:p w14:paraId="310FFD2D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  <w:r w:rsidRPr="00507E5C">
              <w:rPr>
                <w:rFonts w:ascii="Arial" w:eastAsia="Arial" w:hAnsi="Arial" w:cs="Arial"/>
                <w:b/>
                <w:bCs/>
              </w:rPr>
              <w:t>X</w:t>
            </w:r>
          </w:p>
        </w:tc>
        <w:tc>
          <w:tcPr>
            <w:tcW w:w="295" w:type="pct"/>
            <w:vAlign w:val="center"/>
          </w:tcPr>
          <w:p w14:paraId="4D707F17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  <w:r w:rsidRPr="00507E5C">
              <w:rPr>
                <w:rFonts w:ascii="Arial" w:eastAsia="Arial" w:hAnsi="Arial" w:cs="Arial"/>
                <w:b/>
                <w:bCs/>
              </w:rPr>
              <w:t>X</w:t>
            </w:r>
          </w:p>
        </w:tc>
        <w:tc>
          <w:tcPr>
            <w:tcW w:w="249" w:type="pct"/>
            <w:vAlign w:val="center"/>
          </w:tcPr>
          <w:p w14:paraId="6FC863BA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  <w:r w:rsidRPr="00507E5C">
              <w:rPr>
                <w:rFonts w:ascii="Arial" w:eastAsia="Arial" w:hAnsi="Arial" w:cs="Arial"/>
                <w:b/>
                <w:bCs/>
              </w:rPr>
              <w:t>X</w:t>
            </w:r>
          </w:p>
        </w:tc>
        <w:tc>
          <w:tcPr>
            <w:tcW w:w="247" w:type="pct"/>
            <w:vAlign w:val="center"/>
          </w:tcPr>
          <w:p w14:paraId="75A6D69F" w14:textId="77777777" w:rsidR="004E3878" w:rsidRPr="00507E5C" w:rsidRDefault="004E3878" w:rsidP="008A200B">
            <w:pPr>
              <w:jc w:val="center"/>
              <w:rPr>
                <w:rFonts w:ascii="Arial" w:eastAsia="Arial" w:hAnsi="Arial" w:cs="Arial"/>
                <w:b/>
                <w:bCs/>
              </w:rPr>
            </w:pPr>
            <w:r w:rsidRPr="00507E5C">
              <w:rPr>
                <w:rFonts w:ascii="Arial" w:eastAsia="Arial" w:hAnsi="Arial" w:cs="Arial"/>
                <w:b/>
                <w:bCs/>
              </w:rPr>
              <w:t>X</w:t>
            </w:r>
          </w:p>
        </w:tc>
        <w:tc>
          <w:tcPr>
            <w:tcW w:w="226" w:type="pct"/>
            <w:vAlign w:val="center"/>
          </w:tcPr>
          <w:p w14:paraId="1C847BF0" w14:textId="77777777" w:rsidR="004E3878" w:rsidRPr="00507E5C" w:rsidRDefault="004E3878" w:rsidP="008A200B">
            <w:pPr>
              <w:jc w:val="center"/>
              <w:rPr>
                <w:rFonts w:ascii="Arial" w:eastAsia="Arial" w:hAnsi="Arial" w:cs="Arial"/>
                <w:b/>
                <w:bCs/>
              </w:rPr>
            </w:pPr>
          </w:p>
        </w:tc>
      </w:tr>
      <w:tr w:rsidR="004E3878" w:rsidRPr="004619FD" w14:paraId="2BCA6B86" w14:textId="77777777" w:rsidTr="008A200B">
        <w:trPr>
          <w:trHeight w:val="510"/>
          <w:jc w:val="center"/>
        </w:trPr>
        <w:tc>
          <w:tcPr>
            <w:tcW w:w="1960" w:type="pct"/>
            <w:vAlign w:val="center"/>
          </w:tcPr>
          <w:p w14:paraId="2F1CC6D3" w14:textId="77777777" w:rsidR="004E3878" w:rsidRPr="004619FD" w:rsidRDefault="004E3878" w:rsidP="008A200B">
            <w:pPr>
              <w:jc w:val="center"/>
              <w:rPr>
                <w:shd w:val="clear" w:color="auto" w:fill="FFFFFF"/>
              </w:rPr>
            </w:pPr>
            <w:r w:rsidRPr="00507E5C">
              <w:rPr>
                <w:shd w:val="clear" w:color="auto" w:fill="FFFFFF"/>
              </w:rPr>
              <w:t>Documentación</w:t>
            </w:r>
          </w:p>
        </w:tc>
        <w:tc>
          <w:tcPr>
            <w:tcW w:w="280" w:type="pct"/>
            <w:vAlign w:val="center"/>
          </w:tcPr>
          <w:p w14:paraId="7E045BB3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  <w:r w:rsidRPr="00507E5C">
              <w:rPr>
                <w:rFonts w:ascii="Arial" w:eastAsia="Arial" w:hAnsi="Arial" w:cs="Arial"/>
                <w:b/>
                <w:bCs/>
              </w:rPr>
              <w:t>X</w:t>
            </w:r>
          </w:p>
        </w:tc>
        <w:tc>
          <w:tcPr>
            <w:tcW w:w="253" w:type="pct"/>
            <w:vAlign w:val="center"/>
          </w:tcPr>
          <w:p w14:paraId="083ED412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  <w:r w:rsidRPr="00507E5C">
              <w:rPr>
                <w:rFonts w:ascii="Arial" w:eastAsia="Arial" w:hAnsi="Arial" w:cs="Arial"/>
                <w:b/>
                <w:bCs/>
              </w:rPr>
              <w:t>X</w:t>
            </w:r>
          </w:p>
        </w:tc>
        <w:tc>
          <w:tcPr>
            <w:tcW w:w="249" w:type="pct"/>
            <w:vAlign w:val="center"/>
          </w:tcPr>
          <w:p w14:paraId="6D5A7BB2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  <w:r w:rsidRPr="00507E5C">
              <w:rPr>
                <w:rFonts w:ascii="Arial" w:eastAsia="Arial" w:hAnsi="Arial" w:cs="Arial"/>
                <w:b/>
                <w:bCs/>
              </w:rPr>
              <w:t>X</w:t>
            </w:r>
          </w:p>
        </w:tc>
        <w:tc>
          <w:tcPr>
            <w:tcW w:w="248" w:type="pct"/>
            <w:vAlign w:val="center"/>
          </w:tcPr>
          <w:p w14:paraId="43484E9B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  <w:r w:rsidRPr="00507E5C">
              <w:rPr>
                <w:rFonts w:ascii="Arial" w:eastAsia="Arial" w:hAnsi="Arial" w:cs="Arial"/>
                <w:b/>
                <w:bCs/>
              </w:rPr>
              <w:t>X</w:t>
            </w:r>
          </w:p>
        </w:tc>
        <w:tc>
          <w:tcPr>
            <w:tcW w:w="248" w:type="pct"/>
            <w:vAlign w:val="center"/>
          </w:tcPr>
          <w:p w14:paraId="47FC5C5C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  <w:r w:rsidRPr="00507E5C">
              <w:rPr>
                <w:rFonts w:ascii="Arial" w:eastAsia="Arial" w:hAnsi="Arial" w:cs="Arial"/>
                <w:b/>
                <w:bCs/>
              </w:rPr>
              <w:t>X</w:t>
            </w:r>
          </w:p>
        </w:tc>
        <w:tc>
          <w:tcPr>
            <w:tcW w:w="248" w:type="pct"/>
            <w:vAlign w:val="center"/>
          </w:tcPr>
          <w:p w14:paraId="37701D46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  <w:r w:rsidRPr="00507E5C">
              <w:rPr>
                <w:rFonts w:ascii="Arial" w:eastAsia="Arial" w:hAnsi="Arial" w:cs="Arial"/>
                <w:b/>
                <w:bCs/>
              </w:rPr>
              <w:t>X</w:t>
            </w:r>
          </w:p>
        </w:tc>
        <w:tc>
          <w:tcPr>
            <w:tcW w:w="249" w:type="pct"/>
            <w:vAlign w:val="center"/>
          </w:tcPr>
          <w:p w14:paraId="631FD6D3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  <w:r w:rsidRPr="00507E5C">
              <w:rPr>
                <w:rFonts w:ascii="Arial" w:eastAsia="Arial" w:hAnsi="Arial" w:cs="Arial"/>
                <w:b/>
                <w:bCs/>
              </w:rPr>
              <w:t>X</w:t>
            </w:r>
          </w:p>
        </w:tc>
        <w:tc>
          <w:tcPr>
            <w:tcW w:w="249" w:type="pct"/>
            <w:vAlign w:val="center"/>
          </w:tcPr>
          <w:p w14:paraId="57815908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  <w:r w:rsidRPr="00507E5C">
              <w:rPr>
                <w:rFonts w:ascii="Arial" w:eastAsia="Arial" w:hAnsi="Arial" w:cs="Arial"/>
                <w:b/>
                <w:bCs/>
              </w:rPr>
              <w:t>X</w:t>
            </w:r>
          </w:p>
        </w:tc>
        <w:tc>
          <w:tcPr>
            <w:tcW w:w="295" w:type="pct"/>
            <w:vAlign w:val="center"/>
          </w:tcPr>
          <w:p w14:paraId="184175D4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  <w:r w:rsidRPr="00507E5C">
              <w:rPr>
                <w:rFonts w:ascii="Arial" w:eastAsia="Arial" w:hAnsi="Arial" w:cs="Arial"/>
                <w:b/>
                <w:bCs/>
              </w:rPr>
              <w:t>X</w:t>
            </w:r>
          </w:p>
        </w:tc>
        <w:tc>
          <w:tcPr>
            <w:tcW w:w="249" w:type="pct"/>
            <w:vAlign w:val="center"/>
          </w:tcPr>
          <w:p w14:paraId="22520B67" w14:textId="77777777" w:rsidR="004E3878" w:rsidRPr="004619FD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  <w:r w:rsidRPr="00507E5C">
              <w:rPr>
                <w:rFonts w:ascii="Arial" w:eastAsia="Arial" w:hAnsi="Arial" w:cs="Arial"/>
                <w:b/>
                <w:bCs/>
              </w:rPr>
              <w:t>X</w:t>
            </w:r>
          </w:p>
        </w:tc>
        <w:tc>
          <w:tcPr>
            <w:tcW w:w="247" w:type="pct"/>
            <w:vAlign w:val="center"/>
          </w:tcPr>
          <w:p w14:paraId="408C2989" w14:textId="77777777" w:rsidR="004E3878" w:rsidRPr="00507E5C" w:rsidRDefault="004E3878" w:rsidP="008A200B">
            <w:pPr>
              <w:jc w:val="center"/>
              <w:rPr>
                <w:rFonts w:ascii="Arial" w:eastAsia="Arial" w:hAnsi="Arial" w:cs="Arial"/>
                <w:b/>
                <w:bCs/>
              </w:rPr>
            </w:pPr>
            <w:r w:rsidRPr="00507E5C">
              <w:rPr>
                <w:rFonts w:ascii="Arial" w:eastAsia="Arial" w:hAnsi="Arial" w:cs="Arial"/>
                <w:b/>
                <w:bCs/>
              </w:rPr>
              <w:t>X</w:t>
            </w:r>
          </w:p>
        </w:tc>
        <w:tc>
          <w:tcPr>
            <w:tcW w:w="226" w:type="pct"/>
            <w:vAlign w:val="center"/>
          </w:tcPr>
          <w:p w14:paraId="5C2252AC" w14:textId="77777777" w:rsidR="004E3878" w:rsidRPr="00507E5C" w:rsidRDefault="004E3878" w:rsidP="008A200B">
            <w:pPr>
              <w:jc w:val="center"/>
              <w:rPr>
                <w:rFonts w:ascii="Arial" w:eastAsia="Arial" w:hAnsi="Arial" w:cs="Arial"/>
                <w:b/>
                <w:bCs/>
              </w:rPr>
            </w:pPr>
            <w:r w:rsidRPr="00507E5C">
              <w:rPr>
                <w:rFonts w:ascii="Arial" w:eastAsia="Arial" w:hAnsi="Arial" w:cs="Arial"/>
                <w:b/>
                <w:bCs/>
              </w:rPr>
              <w:t>X</w:t>
            </w:r>
          </w:p>
        </w:tc>
      </w:tr>
      <w:tr w:rsidR="004E3878" w:rsidRPr="004619FD" w14:paraId="4E32AE68" w14:textId="77777777" w:rsidTr="008A200B">
        <w:trPr>
          <w:trHeight w:val="510"/>
          <w:jc w:val="center"/>
        </w:trPr>
        <w:tc>
          <w:tcPr>
            <w:tcW w:w="1960" w:type="pct"/>
            <w:vAlign w:val="center"/>
          </w:tcPr>
          <w:p w14:paraId="0F8BC1C2" w14:textId="77777777" w:rsidR="004E3878" w:rsidRPr="00507E5C" w:rsidRDefault="004E3878" w:rsidP="008A200B">
            <w:pPr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Informe de Avance</w:t>
            </w:r>
          </w:p>
        </w:tc>
        <w:tc>
          <w:tcPr>
            <w:tcW w:w="280" w:type="pct"/>
            <w:vAlign w:val="center"/>
          </w:tcPr>
          <w:p w14:paraId="7F94ED4A" w14:textId="77777777" w:rsidR="004E3878" w:rsidRPr="00507E5C" w:rsidRDefault="004E3878" w:rsidP="008A200B">
            <w:pPr>
              <w:jc w:val="center"/>
              <w:rPr>
                <w:rFonts w:ascii="Arial" w:eastAsia="Arial" w:hAnsi="Arial" w:cs="Arial"/>
                <w:b/>
                <w:bCs/>
              </w:rPr>
            </w:pPr>
          </w:p>
        </w:tc>
        <w:tc>
          <w:tcPr>
            <w:tcW w:w="253" w:type="pct"/>
            <w:vAlign w:val="center"/>
          </w:tcPr>
          <w:p w14:paraId="0F602A78" w14:textId="77777777" w:rsidR="004E3878" w:rsidRPr="00507E5C" w:rsidRDefault="004E3878" w:rsidP="008A200B">
            <w:pPr>
              <w:jc w:val="center"/>
              <w:rPr>
                <w:rFonts w:ascii="Arial" w:eastAsia="Arial" w:hAnsi="Arial" w:cs="Arial"/>
                <w:b/>
                <w:bCs/>
              </w:rPr>
            </w:pPr>
          </w:p>
        </w:tc>
        <w:tc>
          <w:tcPr>
            <w:tcW w:w="249" w:type="pct"/>
            <w:vAlign w:val="center"/>
          </w:tcPr>
          <w:p w14:paraId="7749F75C" w14:textId="77777777" w:rsidR="004E3878" w:rsidRPr="00507E5C" w:rsidRDefault="004E3878" w:rsidP="008A200B">
            <w:pPr>
              <w:jc w:val="center"/>
              <w:rPr>
                <w:rFonts w:ascii="Arial" w:eastAsia="Arial" w:hAnsi="Arial" w:cs="Arial"/>
                <w:b/>
                <w:bCs/>
              </w:rPr>
            </w:pPr>
          </w:p>
        </w:tc>
        <w:tc>
          <w:tcPr>
            <w:tcW w:w="248" w:type="pct"/>
            <w:vAlign w:val="center"/>
          </w:tcPr>
          <w:p w14:paraId="6BA38658" w14:textId="77777777" w:rsidR="004E3878" w:rsidRPr="00507E5C" w:rsidRDefault="004E3878" w:rsidP="008A200B">
            <w:pPr>
              <w:jc w:val="center"/>
              <w:rPr>
                <w:rFonts w:ascii="Arial" w:eastAsia="Arial" w:hAnsi="Arial" w:cs="Arial"/>
                <w:b/>
                <w:bCs/>
              </w:rPr>
            </w:pPr>
          </w:p>
        </w:tc>
        <w:tc>
          <w:tcPr>
            <w:tcW w:w="248" w:type="pct"/>
            <w:vAlign w:val="center"/>
          </w:tcPr>
          <w:p w14:paraId="7B65DCF8" w14:textId="77777777" w:rsidR="004E3878" w:rsidRPr="00507E5C" w:rsidRDefault="004E3878" w:rsidP="008A200B">
            <w:pPr>
              <w:jc w:val="center"/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X</w:t>
            </w:r>
          </w:p>
        </w:tc>
        <w:tc>
          <w:tcPr>
            <w:tcW w:w="248" w:type="pct"/>
            <w:vAlign w:val="center"/>
          </w:tcPr>
          <w:p w14:paraId="0DDB11CE" w14:textId="77777777" w:rsidR="004E3878" w:rsidRPr="00507E5C" w:rsidRDefault="004E3878" w:rsidP="008A200B">
            <w:pPr>
              <w:jc w:val="center"/>
              <w:rPr>
                <w:rFonts w:ascii="Arial" w:eastAsia="Arial" w:hAnsi="Arial" w:cs="Arial"/>
                <w:b/>
                <w:bCs/>
              </w:rPr>
            </w:pPr>
          </w:p>
        </w:tc>
        <w:tc>
          <w:tcPr>
            <w:tcW w:w="249" w:type="pct"/>
            <w:vAlign w:val="center"/>
          </w:tcPr>
          <w:p w14:paraId="2846BB1E" w14:textId="77777777" w:rsidR="004E3878" w:rsidRPr="00507E5C" w:rsidRDefault="004E3878" w:rsidP="008A200B">
            <w:pPr>
              <w:jc w:val="center"/>
              <w:rPr>
                <w:rFonts w:ascii="Arial" w:eastAsia="Arial" w:hAnsi="Arial" w:cs="Arial"/>
                <w:b/>
                <w:bCs/>
              </w:rPr>
            </w:pPr>
          </w:p>
        </w:tc>
        <w:tc>
          <w:tcPr>
            <w:tcW w:w="249" w:type="pct"/>
            <w:vAlign w:val="center"/>
          </w:tcPr>
          <w:p w14:paraId="3C8538FA" w14:textId="77777777" w:rsidR="004E3878" w:rsidRPr="00507E5C" w:rsidRDefault="004E3878" w:rsidP="008A200B">
            <w:pPr>
              <w:jc w:val="center"/>
              <w:rPr>
                <w:rFonts w:ascii="Arial" w:eastAsia="Arial" w:hAnsi="Arial" w:cs="Arial"/>
                <w:b/>
                <w:bCs/>
              </w:rPr>
            </w:pPr>
          </w:p>
        </w:tc>
        <w:tc>
          <w:tcPr>
            <w:tcW w:w="295" w:type="pct"/>
            <w:vAlign w:val="center"/>
          </w:tcPr>
          <w:p w14:paraId="5DE7A8CF" w14:textId="77777777" w:rsidR="004E3878" w:rsidRPr="00507E5C" w:rsidRDefault="004E3878" w:rsidP="008A200B">
            <w:pPr>
              <w:jc w:val="center"/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X</w:t>
            </w:r>
          </w:p>
        </w:tc>
        <w:tc>
          <w:tcPr>
            <w:tcW w:w="249" w:type="pct"/>
            <w:vAlign w:val="center"/>
          </w:tcPr>
          <w:p w14:paraId="1B43ECCF" w14:textId="77777777" w:rsidR="004E3878" w:rsidRPr="00507E5C" w:rsidRDefault="004E3878" w:rsidP="008A200B">
            <w:pPr>
              <w:jc w:val="center"/>
              <w:rPr>
                <w:rFonts w:ascii="Arial" w:eastAsia="Arial" w:hAnsi="Arial" w:cs="Arial"/>
                <w:b/>
                <w:bCs/>
              </w:rPr>
            </w:pPr>
          </w:p>
        </w:tc>
        <w:tc>
          <w:tcPr>
            <w:tcW w:w="247" w:type="pct"/>
          </w:tcPr>
          <w:p w14:paraId="17E09259" w14:textId="77777777" w:rsidR="004E3878" w:rsidRPr="00507E5C" w:rsidRDefault="004E3878" w:rsidP="008A200B">
            <w:pPr>
              <w:jc w:val="center"/>
              <w:rPr>
                <w:rFonts w:ascii="Arial" w:eastAsia="Arial" w:hAnsi="Arial" w:cs="Arial"/>
                <w:b/>
                <w:bCs/>
              </w:rPr>
            </w:pPr>
          </w:p>
        </w:tc>
        <w:tc>
          <w:tcPr>
            <w:tcW w:w="226" w:type="pct"/>
            <w:vAlign w:val="center"/>
          </w:tcPr>
          <w:p w14:paraId="1D5B2F4F" w14:textId="77777777" w:rsidR="004E3878" w:rsidRPr="00507E5C" w:rsidRDefault="004E3878" w:rsidP="008A200B">
            <w:pPr>
              <w:jc w:val="center"/>
              <w:rPr>
                <w:rFonts w:ascii="Arial" w:eastAsia="Arial" w:hAnsi="Arial" w:cs="Arial"/>
                <w:b/>
                <w:bCs/>
              </w:rPr>
            </w:pPr>
          </w:p>
        </w:tc>
      </w:tr>
      <w:tr w:rsidR="004E3878" w:rsidRPr="004619FD" w14:paraId="2007A3D9" w14:textId="77777777" w:rsidTr="008A200B">
        <w:trPr>
          <w:trHeight w:val="510"/>
          <w:jc w:val="center"/>
        </w:trPr>
        <w:tc>
          <w:tcPr>
            <w:tcW w:w="1960" w:type="pct"/>
            <w:vAlign w:val="center"/>
          </w:tcPr>
          <w:p w14:paraId="0959BB47" w14:textId="77777777" w:rsidR="004E3878" w:rsidRDefault="004E3878" w:rsidP="008A200B">
            <w:pPr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Informe Final</w:t>
            </w:r>
          </w:p>
        </w:tc>
        <w:tc>
          <w:tcPr>
            <w:tcW w:w="280" w:type="pct"/>
            <w:vAlign w:val="center"/>
          </w:tcPr>
          <w:p w14:paraId="5272510F" w14:textId="77777777" w:rsidR="004E3878" w:rsidRPr="00507E5C" w:rsidRDefault="004E3878" w:rsidP="008A200B">
            <w:pPr>
              <w:jc w:val="center"/>
              <w:rPr>
                <w:rFonts w:ascii="Arial" w:eastAsia="Arial" w:hAnsi="Arial" w:cs="Arial"/>
                <w:b/>
                <w:bCs/>
              </w:rPr>
            </w:pPr>
          </w:p>
        </w:tc>
        <w:tc>
          <w:tcPr>
            <w:tcW w:w="253" w:type="pct"/>
            <w:vAlign w:val="center"/>
          </w:tcPr>
          <w:p w14:paraId="069C841F" w14:textId="77777777" w:rsidR="004E3878" w:rsidRPr="00507E5C" w:rsidRDefault="004E3878" w:rsidP="008A200B">
            <w:pPr>
              <w:jc w:val="center"/>
              <w:rPr>
                <w:rFonts w:ascii="Arial" w:eastAsia="Arial" w:hAnsi="Arial" w:cs="Arial"/>
                <w:b/>
                <w:bCs/>
              </w:rPr>
            </w:pPr>
          </w:p>
        </w:tc>
        <w:tc>
          <w:tcPr>
            <w:tcW w:w="249" w:type="pct"/>
            <w:vAlign w:val="center"/>
          </w:tcPr>
          <w:p w14:paraId="3D853A4E" w14:textId="77777777" w:rsidR="004E3878" w:rsidRPr="00507E5C" w:rsidRDefault="004E3878" w:rsidP="008A200B">
            <w:pPr>
              <w:jc w:val="center"/>
              <w:rPr>
                <w:rFonts w:ascii="Arial" w:eastAsia="Arial" w:hAnsi="Arial" w:cs="Arial"/>
                <w:b/>
                <w:bCs/>
              </w:rPr>
            </w:pPr>
          </w:p>
        </w:tc>
        <w:tc>
          <w:tcPr>
            <w:tcW w:w="248" w:type="pct"/>
            <w:vAlign w:val="center"/>
          </w:tcPr>
          <w:p w14:paraId="3B1AA026" w14:textId="77777777" w:rsidR="004E3878" w:rsidRPr="00507E5C" w:rsidRDefault="004E3878" w:rsidP="008A200B">
            <w:pPr>
              <w:jc w:val="center"/>
              <w:rPr>
                <w:rFonts w:ascii="Arial" w:eastAsia="Arial" w:hAnsi="Arial" w:cs="Arial"/>
                <w:b/>
                <w:bCs/>
              </w:rPr>
            </w:pPr>
          </w:p>
        </w:tc>
        <w:tc>
          <w:tcPr>
            <w:tcW w:w="248" w:type="pct"/>
            <w:vAlign w:val="center"/>
          </w:tcPr>
          <w:p w14:paraId="077E952B" w14:textId="77777777" w:rsidR="004E3878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8" w:type="pct"/>
            <w:vAlign w:val="center"/>
          </w:tcPr>
          <w:p w14:paraId="1E2D516A" w14:textId="77777777" w:rsidR="004E3878" w:rsidRPr="00507E5C" w:rsidRDefault="004E3878" w:rsidP="008A200B">
            <w:pPr>
              <w:jc w:val="center"/>
              <w:rPr>
                <w:rFonts w:ascii="Arial" w:eastAsia="Arial" w:hAnsi="Arial" w:cs="Arial"/>
                <w:b/>
                <w:bCs/>
              </w:rPr>
            </w:pPr>
          </w:p>
        </w:tc>
        <w:tc>
          <w:tcPr>
            <w:tcW w:w="249" w:type="pct"/>
            <w:vAlign w:val="center"/>
          </w:tcPr>
          <w:p w14:paraId="4B990B3A" w14:textId="77777777" w:rsidR="004E3878" w:rsidRPr="00507E5C" w:rsidRDefault="004E3878" w:rsidP="008A200B">
            <w:pPr>
              <w:jc w:val="center"/>
              <w:rPr>
                <w:rFonts w:ascii="Arial" w:eastAsia="Arial" w:hAnsi="Arial" w:cs="Arial"/>
                <w:b/>
                <w:bCs/>
              </w:rPr>
            </w:pPr>
          </w:p>
        </w:tc>
        <w:tc>
          <w:tcPr>
            <w:tcW w:w="249" w:type="pct"/>
            <w:vAlign w:val="center"/>
          </w:tcPr>
          <w:p w14:paraId="495080FE" w14:textId="77777777" w:rsidR="004E3878" w:rsidRPr="00507E5C" w:rsidRDefault="004E3878" w:rsidP="008A200B">
            <w:pPr>
              <w:jc w:val="center"/>
              <w:rPr>
                <w:rFonts w:ascii="Arial" w:eastAsia="Arial" w:hAnsi="Arial" w:cs="Arial"/>
                <w:b/>
                <w:bCs/>
              </w:rPr>
            </w:pPr>
          </w:p>
        </w:tc>
        <w:tc>
          <w:tcPr>
            <w:tcW w:w="295" w:type="pct"/>
            <w:vAlign w:val="center"/>
          </w:tcPr>
          <w:p w14:paraId="307170B5" w14:textId="77777777" w:rsidR="004E3878" w:rsidRDefault="004E3878" w:rsidP="008A200B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9" w:type="pct"/>
            <w:vAlign w:val="center"/>
          </w:tcPr>
          <w:p w14:paraId="0AFDA0D4" w14:textId="77777777" w:rsidR="004E3878" w:rsidRPr="00507E5C" w:rsidRDefault="004E3878" w:rsidP="008A200B">
            <w:pPr>
              <w:jc w:val="center"/>
              <w:rPr>
                <w:rFonts w:ascii="Arial" w:eastAsia="Arial" w:hAnsi="Arial" w:cs="Arial"/>
                <w:b/>
                <w:bCs/>
              </w:rPr>
            </w:pPr>
          </w:p>
        </w:tc>
        <w:tc>
          <w:tcPr>
            <w:tcW w:w="247" w:type="pct"/>
          </w:tcPr>
          <w:p w14:paraId="3F0FAD06" w14:textId="77777777" w:rsidR="004E3878" w:rsidRPr="00507E5C" w:rsidRDefault="004E3878" w:rsidP="008A200B">
            <w:pPr>
              <w:jc w:val="center"/>
              <w:rPr>
                <w:rFonts w:ascii="Arial" w:eastAsia="Arial" w:hAnsi="Arial" w:cs="Arial"/>
                <w:b/>
                <w:bCs/>
              </w:rPr>
            </w:pPr>
          </w:p>
        </w:tc>
        <w:tc>
          <w:tcPr>
            <w:tcW w:w="226" w:type="pct"/>
            <w:vAlign w:val="center"/>
          </w:tcPr>
          <w:p w14:paraId="576D8802" w14:textId="77777777" w:rsidR="004E3878" w:rsidRPr="00507E5C" w:rsidRDefault="004E3878" w:rsidP="008A200B">
            <w:pPr>
              <w:jc w:val="center"/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X</w:t>
            </w:r>
          </w:p>
        </w:tc>
      </w:tr>
    </w:tbl>
    <w:p w14:paraId="6E117B04" w14:textId="77777777" w:rsidR="00E12294" w:rsidRDefault="00E12294" w:rsidP="00E12294">
      <w:pPr>
        <w:rPr>
          <w:lang w:val="es-ES"/>
        </w:rPr>
      </w:pPr>
    </w:p>
    <w:p w14:paraId="512317D3" w14:textId="12BC4D9A" w:rsidR="004E3878" w:rsidRDefault="004E3878" w:rsidP="004E3878">
      <w:pPr>
        <w:jc w:val="left"/>
        <w:rPr>
          <w:lang w:val="es-ES"/>
        </w:rPr>
      </w:pPr>
      <w:r>
        <w:rPr>
          <w:rFonts w:ascii="Verdana" w:hAnsi="Verdana"/>
          <w:color w:val="000000"/>
          <w:sz w:val="18"/>
          <w:szCs w:val="18"/>
        </w:rPr>
        <w:t>Hasta el día 10/07/2015 el proyecto se encuentra en un grado de avance del 42%, en lo que respecta el desarrollo del documento del proyecto, y que incluye la descripción del problema, el marco teórico relacionado con el proyecto y la documentación sobre la investigación de las posibles tecnologías a implementar.</w:t>
      </w:r>
    </w:p>
    <w:p w14:paraId="2FA94762" w14:textId="060C0B5F" w:rsidR="00E12294" w:rsidRDefault="00E12294" w:rsidP="00E12294">
      <w:pPr>
        <w:pStyle w:val="Ttulo1"/>
        <w:rPr>
          <w:lang w:val="es-ES"/>
        </w:rPr>
      </w:pPr>
      <w:r>
        <w:rPr>
          <w:lang w:val="es-ES"/>
        </w:rPr>
        <w:lastRenderedPageBreak/>
        <w:t>Temas Desarrollados</w:t>
      </w:r>
      <w:r>
        <w:rPr>
          <w:lang w:val="es-ES"/>
        </w:rPr>
        <w:fldChar w:fldCharType="begin"/>
      </w:r>
      <w:r>
        <w:instrText xml:space="preserve"> XE "</w:instrText>
      </w:r>
      <w:r w:rsidRPr="00F308A7">
        <w:rPr>
          <w:lang w:val="es-ES"/>
        </w:rPr>
        <w:instrText>Temas Desarrollados</w:instrText>
      </w:r>
      <w:r>
        <w:instrText xml:space="preserve">" </w:instrText>
      </w:r>
      <w:r>
        <w:rPr>
          <w:lang w:val="es-ES"/>
        </w:rPr>
        <w:fldChar w:fldCharType="end"/>
      </w:r>
    </w:p>
    <w:p w14:paraId="67135861" w14:textId="2C398B8E" w:rsidR="00E12294" w:rsidRDefault="004E3878" w:rsidP="004E3878">
      <w:pPr>
        <w:ind w:firstLine="708"/>
        <w:jc w:val="left"/>
        <w:rPr>
          <w:lang w:val="es-ES"/>
        </w:rPr>
      </w:pPr>
      <w:r>
        <w:rPr>
          <w:rFonts w:ascii="Verdana" w:hAnsi="Verdana"/>
          <w:color w:val="000000"/>
          <w:sz w:val="18"/>
          <w:szCs w:val="18"/>
        </w:rPr>
        <w:t>A continuación se presenta un resumen de los temas desarrollados en el proyecto:</w:t>
      </w:r>
    </w:p>
    <w:p w14:paraId="6C326737" w14:textId="46DB262C" w:rsidR="00E12294" w:rsidRDefault="00E12294" w:rsidP="00E12294">
      <w:pPr>
        <w:pStyle w:val="Ttulo1"/>
        <w:rPr>
          <w:lang w:val="es-ES"/>
        </w:rPr>
      </w:pPr>
      <w:r>
        <w:rPr>
          <w:lang w:val="es-ES"/>
        </w:rPr>
        <w:t>Temas a Desarrollar</w:t>
      </w:r>
      <w:r>
        <w:rPr>
          <w:lang w:val="es-ES"/>
        </w:rPr>
        <w:fldChar w:fldCharType="begin"/>
      </w:r>
      <w:r>
        <w:instrText xml:space="preserve"> XE "</w:instrText>
      </w:r>
      <w:r w:rsidRPr="001C4959">
        <w:rPr>
          <w:lang w:val="es-ES"/>
        </w:rPr>
        <w:instrText>Temas a Desarrollar</w:instrText>
      </w:r>
      <w:r>
        <w:instrText xml:space="preserve">" </w:instrText>
      </w:r>
      <w:r>
        <w:rPr>
          <w:lang w:val="es-ES"/>
        </w:rPr>
        <w:fldChar w:fldCharType="end"/>
      </w:r>
    </w:p>
    <w:p w14:paraId="1716D5DE" w14:textId="77777777" w:rsidR="00E12294" w:rsidRDefault="00E12294" w:rsidP="00E12294">
      <w:pPr>
        <w:rPr>
          <w:lang w:val="es-ES"/>
        </w:rPr>
      </w:pPr>
    </w:p>
    <w:p w14:paraId="621763D6" w14:textId="766032D7" w:rsidR="00E12294" w:rsidRDefault="00E12294" w:rsidP="00E12294">
      <w:pPr>
        <w:pStyle w:val="Ttulo1"/>
        <w:rPr>
          <w:lang w:val="es-ES"/>
        </w:rPr>
      </w:pPr>
      <w:r>
        <w:rPr>
          <w:lang w:val="es-ES"/>
        </w:rPr>
        <w:t>Temario Desarrollado</w:t>
      </w:r>
      <w:r>
        <w:rPr>
          <w:lang w:val="es-ES"/>
        </w:rPr>
        <w:fldChar w:fldCharType="begin"/>
      </w:r>
      <w:r>
        <w:instrText xml:space="preserve"> XE "</w:instrText>
      </w:r>
      <w:r w:rsidRPr="00531AA2">
        <w:rPr>
          <w:lang w:val="es-ES"/>
        </w:rPr>
        <w:instrText>Temario Desarrollado</w:instrText>
      </w:r>
      <w:r>
        <w:instrText xml:space="preserve">" </w:instrText>
      </w:r>
      <w:r>
        <w:rPr>
          <w:lang w:val="es-ES"/>
        </w:rPr>
        <w:fldChar w:fldCharType="end"/>
      </w:r>
    </w:p>
    <w:p w14:paraId="02183F98" w14:textId="77777777" w:rsidR="00E12294" w:rsidRDefault="00E12294" w:rsidP="00E12294">
      <w:pPr>
        <w:rPr>
          <w:lang w:val="es-ES"/>
        </w:rPr>
      </w:pPr>
    </w:p>
    <w:p w14:paraId="20784786" w14:textId="77777777" w:rsidR="004E3878" w:rsidRDefault="00E12294" w:rsidP="00E12294">
      <w:pPr>
        <w:pStyle w:val="Ttulo1"/>
        <w:rPr>
          <w:lang w:val="es-ES"/>
        </w:rPr>
      </w:pPr>
      <w:r>
        <w:rPr>
          <w:lang w:val="es-ES"/>
        </w:rPr>
        <w:t>Estimaciones y Proyecciones</w:t>
      </w:r>
    </w:p>
    <w:p w14:paraId="774C573F" w14:textId="37A732F9" w:rsidR="00E12294" w:rsidRPr="00E12294" w:rsidRDefault="004E3878" w:rsidP="004E3878">
      <w:pPr>
        <w:ind w:firstLine="708"/>
        <w:rPr>
          <w:lang w:val="es-ES"/>
        </w:rPr>
      </w:pPr>
      <w:r>
        <w:rPr>
          <w:rFonts w:ascii="Verdana" w:hAnsi="Verdana"/>
          <w:color w:val="000000"/>
          <w:sz w:val="18"/>
          <w:szCs w:val="18"/>
        </w:rPr>
        <w:t>Teniendo en cuenta lo desarrollado, y visto lo que resta por elaborar, se</w:t>
      </w:r>
      <w:r>
        <w:rPr>
          <w:rFonts w:ascii="Verdana" w:hAnsi="Verdana"/>
          <w:color w:val="000000"/>
          <w:sz w:val="18"/>
          <w:szCs w:val="18"/>
        </w:rPr>
        <w:br/>
        <w:t>estima que la una posible fecha de presentación del segundo informe de avance sería en el mes</w:t>
      </w:r>
      <w:r>
        <w:rPr>
          <w:rFonts w:ascii="Verdana" w:hAnsi="Verdana"/>
          <w:color w:val="000000"/>
          <w:sz w:val="18"/>
          <w:szCs w:val="18"/>
        </w:rPr>
        <w:br/>
        <w:t>de Agosto del año 2015.</w:t>
      </w:r>
      <w:r w:rsidR="00E12294">
        <w:rPr>
          <w:lang w:val="es-ES"/>
        </w:rPr>
        <w:fldChar w:fldCharType="begin"/>
      </w:r>
      <w:r w:rsidR="00E12294">
        <w:instrText xml:space="preserve"> XE "</w:instrText>
      </w:r>
      <w:r w:rsidR="00E12294" w:rsidRPr="008A7449">
        <w:rPr>
          <w:lang w:val="es-ES"/>
        </w:rPr>
        <w:instrText>Estimaciones y Proyecciones</w:instrText>
      </w:r>
      <w:r w:rsidR="00E12294">
        <w:instrText xml:space="preserve">" </w:instrText>
      </w:r>
      <w:r w:rsidR="00E12294">
        <w:rPr>
          <w:lang w:val="es-ES"/>
        </w:rPr>
        <w:fldChar w:fldCharType="end"/>
      </w:r>
    </w:p>
    <w:sectPr w:rsidR="00E12294" w:rsidRPr="00E12294" w:rsidSect="00E12294">
      <w:type w:val="continuous"/>
      <w:pgSz w:w="11907" w:h="16839" w:code="9"/>
      <w:pgMar w:top="1440" w:right="1080" w:bottom="1440" w:left="108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AE824F" w14:textId="77777777" w:rsidR="00AA4725" w:rsidRDefault="00AA4725" w:rsidP="00CD1C2D">
      <w:pPr>
        <w:spacing w:after="0" w:line="240" w:lineRule="auto"/>
      </w:pPr>
      <w:r>
        <w:separator/>
      </w:r>
    </w:p>
  </w:endnote>
  <w:endnote w:type="continuationSeparator" w:id="0">
    <w:p w14:paraId="50740A99" w14:textId="77777777" w:rsidR="00AA4725" w:rsidRDefault="00AA4725" w:rsidP="00CD1C2D">
      <w:pPr>
        <w:spacing w:after="0" w:line="240" w:lineRule="auto"/>
      </w:pPr>
      <w:r>
        <w:continuationSeparator/>
      </w:r>
    </w:p>
  </w:endnote>
  <w:endnote w:type="continuationNotice" w:id="1">
    <w:p w14:paraId="14D35283" w14:textId="77777777" w:rsidR="00AA4725" w:rsidRDefault="00AA472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67ACE9" w14:textId="77777777" w:rsidR="00962D49" w:rsidRDefault="00962D49" w:rsidP="00915403">
    <w:pPr>
      <w:pStyle w:val="Encabezado"/>
      <w:pBdr>
        <w:top w:val="single" w:sz="6" w:space="10" w:color="F07F09" w:themeColor="accent1"/>
      </w:pBdr>
      <w:spacing w:before="240"/>
      <w:rPr>
        <w:color w:val="F07F09" w:themeColor="accent1"/>
      </w:rPr>
    </w:pPr>
    <w:r w:rsidRPr="009F1210">
      <w:rPr>
        <w:noProof/>
        <w:color w:val="F07F09" w:themeColor="accent1"/>
        <w:lang w:eastAsia="es-AR"/>
      </w:rPr>
      <w:drawing>
        <wp:anchor distT="0" distB="0" distL="114300" distR="114300" simplePos="0" relativeHeight="251656704" behindDoc="0" locked="0" layoutInCell="1" allowOverlap="1" wp14:anchorId="0899C41C" wp14:editId="0E051501">
          <wp:simplePos x="0" y="0"/>
          <wp:positionH relativeFrom="margin">
            <wp:align>center</wp:align>
          </wp:positionH>
          <wp:positionV relativeFrom="paragraph">
            <wp:posOffset>204602</wp:posOffset>
          </wp:positionV>
          <wp:extent cx="438785" cy="276860"/>
          <wp:effectExtent l="0" t="0" r="0" b="8890"/>
          <wp:wrapNone/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785" cy="2768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915403">
      <w:rPr>
        <w:color w:val="F07F09" w:themeColor="accent1"/>
        <w:lang w:val="es-ES"/>
      </w:rPr>
      <w:t xml:space="preserve">Argañaraz A. Fabio D. – Córdoba I. </w:t>
    </w:r>
    <w:r>
      <w:rPr>
        <w:color w:val="F07F09" w:themeColor="accent1"/>
        <w:lang w:val="es-ES"/>
      </w:rPr>
      <w:t>Rafaela M.</w:t>
    </w:r>
    <w:r>
      <w:rPr>
        <w:color w:val="F07F09" w:themeColor="accent1"/>
        <w:lang w:val="es-ES"/>
      </w:rPr>
      <w:tab/>
      <w:t xml:space="preserve">                                                                                      Página </w:t>
    </w:r>
    <w:r>
      <w:rPr>
        <w:color w:val="F07F09" w:themeColor="accent1"/>
      </w:rPr>
      <w:fldChar w:fldCharType="begin"/>
    </w:r>
    <w:r>
      <w:rPr>
        <w:color w:val="F07F09" w:themeColor="accent1"/>
      </w:rPr>
      <w:instrText>PAGE  \* Arabic  \* MERGEFORMAT</w:instrText>
    </w:r>
    <w:r>
      <w:rPr>
        <w:color w:val="F07F09" w:themeColor="accent1"/>
      </w:rPr>
      <w:fldChar w:fldCharType="separate"/>
    </w:r>
    <w:r w:rsidR="00B2248E" w:rsidRPr="00B2248E">
      <w:rPr>
        <w:noProof/>
        <w:color w:val="F07F09" w:themeColor="accent1"/>
        <w:lang w:val="es-ES"/>
      </w:rPr>
      <w:t>3</w:t>
    </w:r>
    <w:r>
      <w:rPr>
        <w:color w:val="F07F09" w:themeColor="accent1"/>
      </w:rPr>
      <w:fldChar w:fldCharType="end"/>
    </w:r>
    <w:r>
      <w:rPr>
        <w:color w:val="F07F09" w:themeColor="accent1"/>
        <w:lang w:val="es-ES"/>
      </w:rPr>
      <w:t xml:space="preserve"> de </w:t>
    </w:r>
    <w:fldSimple w:instr="NUMPAGES  \* Arabic  \* MERGEFORMAT">
      <w:r w:rsidR="00B2248E" w:rsidRPr="00B2248E">
        <w:rPr>
          <w:noProof/>
          <w:color w:val="F07F09" w:themeColor="accent1"/>
          <w:lang w:val="es-ES"/>
        </w:rPr>
        <w:t>3</w:t>
      </w:r>
    </w:fldSimple>
  </w:p>
  <w:p w14:paraId="796142BA" w14:textId="77777777" w:rsidR="00962D49" w:rsidRPr="00915403" w:rsidRDefault="00962D49" w:rsidP="00915403">
    <w:pPr>
      <w:tabs>
        <w:tab w:val="center" w:pos="4550"/>
        <w:tab w:val="left" w:pos="5818"/>
      </w:tabs>
      <w:ind w:right="260"/>
      <w:jc w:val="center"/>
      <w:rPr>
        <w:color w:val="191919" w:themeColor="text2" w:themeShade="80"/>
        <w:sz w:val="24"/>
        <w:szCs w:val="24"/>
        <w:lang w:val="es-E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F25C1C" w14:textId="77777777" w:rsidR="00AA4725" w:rsidRDefault="00AA4725" w:rsidP="00CD1C2D">
      <w:pPr>
        <w:spacing w:after="0" w:line="240" w:lineRule="auto"/>
      </w:pPr>
      <w:r>
        <w:separator/>
      </w:r>
    </w:p>
  </w:footnote>
  <w:footnote w:type="continuationSeparator" w:id="0">
    <w:p w14:paraId="4FCABB7C" w14:textId="77777777" w:rsidR="00AA4725" w:rsidRDefault="00AA4725" w:rsidP="00CD1C2D">
      <w:pPr>
        <w:spacing w:after="0" w:line="240" w:lineRule="auto"/>
      </w:pPr>
      <w:r>
        <w:continuationSeparator/>
      </w:r>
    </w:p>
  </w:footnote>
  <w:footnote w:type="continuationNotice" w:id="1">
    <w:p w14:paraId="77AAF950" w14:textId="77777777" w:rsidR="00AA4725" w:rsidRDefault="00AA472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EDAAB3" w14:textId="4615F746" w:rsidR="00962D49" w:rsidRPr="001E2C89" w:rsidRDefault="00AA4725" w:rsidP="001E2C89">
    <w:pPr>
      <w:pStyle w:val="Encabezado"/>
      <w:jc w:val="center"/>
      <w:rPr>
        <w:lang w:val="es-ES"/>
      </w:rPr>
    </w:pPr>
    <w:sdt>
      <w:sdtPr>
        <w:rPr>
          <w:color w:val="F07F09" w:themeColor="accent1"/>
        </w:rPr>
        <w:alias w:val="Título"/>
        <w:tag w:val=""/>
        <w:id w:val="21192751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57438">
          <w:rPr>
            <w:color w:val="F07F09" w:themeColor="accent1"/>
            <w:lang w:val="es-ES"/>
          </w:rPr>
          <w:t>Informe de Avance</w:t>
        </w:r>
      </w:sdtContent>
    </w:sdt>
    <w:r w:rsidR="00962D49">
      <w:rPr>
        <w:color w:val="F07F09" w:themeColor="accent1"/>
        <w:lang w:val="es-ES"/>
      </w:rPr>
      <w:t xml:space="preserve"> |</w:t>
    </w:r>
    <w:r w:rsidR="00962D49" w:rsidRPr="001E2C89">
      <w:rPr>
        <w:color w:val="F07F09" w:themeColor="accent1"/>
        <w:lang w:val="es-ES"/>
      </w:rPr>
      <w:t xml:space="preserve"> “Comunicación Hablada y Autodidacta para Personas con </w:t>
    </w:r>
    <w:r w:rsidR="00962D49">
      <w:rPr>
        <w:color w:val="F07F09" w:themeColor="accent1"/>
        <w:lang w:val="es-ES"/>
      </w:rPr>
      <w:t>TEA</w:t>
    </w:r>
    <w:r w:rsidR="00962D49" w:rsidRPr="001E2C89">
      <w:rPr>
        <w:color w:val="F07F09" w:themeColor="accent1"/>
        <w:lang w:val="es-ES"/>
      </w:rPr>
      <w:t>”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727B5"/>
    <w:multiLevelType w:val="hybridMultilevel"/>
    <w:tmpl w:val="E9D407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2F6067"/>
    <w:multiLevelType w:val="hybridMultilevel"/>
    <w:tmpl w:val="29366C8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7662CE"/>
    <w:multiLevelType w:val="multilevel"/>
    <w:tmpl w:val="74902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572072A"/>
    <w:multiLevelType w:val="hybridMultilevel"/>
    <w:tmpl w:val="1A7A3D72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634BEE"/>
    <w:multiLevelType w:val="multilevel"/>
    <w:tmpl w:val="51A24B6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>
    <w:nsid w:val="1746177B"/>
    <w:multiLevelType w:val="hybridMultilevel"/>
    <w:tmpl w:val="F0AA4F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FB1AE2"/>
    <w:multiLevelType w:val="hybridMultilevel"/>
    <w:tmpl w:val="8730A37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1F5F62"/>
    <w:multiLevelType w:val="multilevel"/>
    <w:tmpl w:val="026E7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8B84CC9"/>
    <w:multiLevelType w:val="multilevel"/>
    <w:tmpl w:val="EC368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90B5526"/>
    <w:multiLevelType w:val="hybridMultilevel"/>
    <w:tmpl w:val="ACA231CA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>
    <w:nsid w:val="293A5986"/>
    <w:multiLevelType w:val="multilevel"/>
    <w:tmpl w:val="7F681E1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9637CBD"/>
    <w:multiLevelType w:val="multilevel"/>
    <w:tmpl w:val="7D5A82D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B4D63E9"/>
    <w:multiLevelType w:val="multilevel"/>
    <w:tmpl w:val="3D182AD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CBD7FEE"/>
    <w:multiLevelType w:val="hybridMultilevel"/>
    <w:tmpl w:val="4DDA249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57868A0"/>
    <w:multiLevelType w:val="multilevel"/>
    <w:tmpl w:val="12FCA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9CD3DEF"/>
    <w:multiLevelType w:val="hybridMultilevel"/>
    <w:tmpl w:val="02D03A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A1F78B5"/>
    <w:multiLevelType w:val="multilevel"/>
    <w:tmpl w:val="26DC5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A6E5F35"/>
    <w:multiLevelType w:val="multilevel"/>
    <w:tmpl w:val="82520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0FE1209"/>
    <w:multiLevelType w:val="hybridMultilevel"/>
    <w:tmpl w:val="477EFB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16B6007"/>
    <w:multiLevelType w:val="hybridMultilevel"/>
    <w:tmpl w:val="93E2AD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8356563"/>
    <w:multiLevelType w:val="hybridMultilevel"/>
    <w:tmpl w:val="C86A0D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AEC1464"/>
    <w:multiLevelType w:val="multilevel"/>
    <w:tmpl w:val="FE5E186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111441C"/>
    <w:multiLevelType w:val="hybridMultilevel"/>
    <w:tmpl w:val="597AF5E0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56DA376C"/>
    <w:multiLevelType w:val="hybridMultilevel"/>
    <w:tmpl w:val="BC721BF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B6C0F1B"/>
    <w:multiLevelType w:val="hybridMultilevel"/>
    <w:tmpl w:val="2982A57E"/>
    <w:lvl w:ilvl="0" w:tplc="B16C1F9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BCC69D4"/>
    <w:multiLevelType w:val="hybridMultilevel"/>
    <w:tmpl w:val="8BDCF68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5676437"/>
    <w:multiLevelType w:val="multilevel"/>
    <w:tmpl w:val="DFCA0E2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6046431"/>
    <w:multiLevelType w:val="hybridMultilevel"/>
    <w:tmpl w:val="3ECEEFE2"/>
    <w:lvl w:ilvl="0" w:tplc="A0961B9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AE23F72"/>
    <w:multiLevelType w:val="multilevel"/>
    <w:tmpl w:val="78D8583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1AD384A"/>
    <w:multiLevelType w:val="hybridMultilevel"/>
    <w:tmpl w:val="4B7AF4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4DF672D"/>
    <w:multiLevelType w:val="hybridMultilevel"/>
    <w:tmpl w:val="A4F4BB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7862792"/>
    <w:multiLevelType w:val="multilevel"/>
    <w:tmpl w:val="82706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5"/>
  </w:num>
  <w:num w:numId="5">
    <w:abstractNumId w:val="5"/>
  </w:num>
  <w:num w:numId="6">
    <w:abstractNumId w:val="5"/>
  </w:num>
  <w:num w:numId="7">
    <w:abstractNumId w:val="5"/>
  </w:num>
  <w:num w:numId="8">
    <w:abstractNumId w:val="5"/>
  </w:num>
  <w:num w:numId="9">
    <w:abstractNumId w:val="5"/>
  </w:num>
  <w:num w:numId="10">
    <w:abstractNumId w:val="5"/>
  </w:num>
  <w:num w:numId="11">
    <w:abstractNumId w:val="5"/>
  </w:num>
  <w:num w:numId="12">
    <w:abstractNumId w:val="5"/>
  </w:num>
  <w:num w:numId="13">
    <w:abstractNumId w:val="17"/>
  </w:num>
  <w:num w:numId="14">
    <w:abstractNumId w:val="15"/>
  </w:num>
  <w:num w:numId="15">
    <w:abstractNumId w:val="8"/>
  </w:num>
  <w:num w:numId="16">
    <w:abstractNumId w:val="32"/>
  </w:num>
  <w:num w:numId="17">
    <w:abstractNumId w:val="9"/>
  </w:num>
  <w:num w:numId="18">
    <w:abstractNumId w:val="18"/>
  </w:num>
  <w:num w:numId="19">
    <w:abstractNumId w:val="2"/>
  </w:num>
  <w:num w:numId="20">
    <w:abstractNumId w:val="4"/>
    <w:lvlOverride w:ilvl="0">
      <w:lvl w:ilvl="0">
        <w:start w:val="1"/>
        <w:numFmt w:val="decimal"/>
        <w:lvlText w:val="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lvlText w:val="%2."/>
        <w:lvlJc w:val="left"/>
        <w:pPr>
          <w:tabs>
            <w:tab w:val="num" w:pos="1440"/>
          </w:tabs>
          <w:ind w:left="1440" w:hanging="360"/>
        </w:pPr>
        <w:rPr>
          <w:rFonts w:hint="default"/>
        </w:rPr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  <w:rPr>
          <w:rFonts w:hint="default"/>
        </w:rPr>
      </w:lvl>
    </w:lvlOverride>
  </w:num>
  <w:num w:numId="21">
    <w:abstractNumId w:val="11"/>
    <w:lvlOverride w:ilvl="0">
      <w:lvl w:ilvl="0">
        <w:numFmt w:val="decimal"/>
        <w:lvlText w:val="%1."/>
        <w:lvlJc w:val="left"/>
      </w:lvl>
    </w:lvlOverride>
  </w:num>
  <w:num w:numId="22">
    <w:abstractNumId w:val="27"/>
    <w:lvlOverride w:ilvl="0">
      <w:lvl w:ilvl="0">
        <w:numFmt w:val="decimal"/>
        <w:lvlText w:val="%1."/>
        <w:lvlJc w:val="left"/>
      </w:lvl>
    </w:lvlOverride>
  </w:num>
  <w:num w:numId="23">
    <w:abstractNumId w:val="12"/>
    <w:lvlOverride w:ilvl="0">
      <w:lvl w:ilvl="0">
        <w:numFmt w:val="decimal"/>
        <w:lvlText w:val="%1."/>
        <w:lvlJc w:val="left"/>
      </w:lvl>
    </w:lvlOverride>
  </w:num>
  <w:num w:numId="24">
    <w:abstractNumId w:val="22"/>
    <w:lvlOverride w:ilvl="0">
      <w:lvl w:ilvl="0">
        <w:numFmt w:val="decimal"/>
        <w:lvlText w:val="%1."/>
        <w:lvlJc w:val="left"/>
      </w:lvl>
    </w:lvlOverride>
  </w:num>
  <w:num w:numId="25">
    <w:abstractNumId w:val="13"/>
    <w:lvlOverride w:ilvl="0">
      <w:lvl w:ilvl="0">
        <w:numFmt w:val="decimal"/>
        <w:lvlText w:val="%1."/>
        <w:lvlJc w:val="left"/>
      </w:lvl>
    </w:lvlOverride>
  </w:num>
  <w:num w:numId="26">
    <w:abstractNumId w:val="29"/>
    <w:lvlOverride w:ilvl="0">
      <w:lvl w:ilvl="0">
        <w:numFmt w:val="decimal"/>
        <w:lvlText w:val="%1."/>
        <w:lvlJc w:val="left"/>
      </w:lvl>
    </w:lvlOverride>
  </w:num>
  <w:num w:numId="27">
    <w:abstractNumId w:val="14"/>
  </w:num>
  <w:num w:numId="28">
    <w:abstractNumId w:val="7"/>
  </w:num>
  <w:num w:numId="29">
    <w:abstractNumId w:val="26"/>
  </w:num>
  <w:num w:numId="30">
    <w:abstractNumId w:val="6"/>
  </w:num>
  <w:num w:numId="31">
    <w:abstractNumId w:val="0"/>
  </w:num>
  <w:num w:numId="32">
    <w:abstractNumId w:val="21"/>
  </w:num>
  <w:num w:numId="33">
    <w:abstractNumId w:val="30"/>
  </w:num>
  <w:num w:numId="34">
    <w:abstractNumId w:val="19"/>
  </w:num>
  <w:num w:numId="35">
    <w:abstractNumId w:val="20"/>
  </w:num>
  <w:num w:numId="36">
    <w:abstractNumId w:val="31"/>
  </w:num>
  <w:num w:numId="37">
    <w:abstractNumId w:val="16"/>
  </w:num>
  <w:num w:numId="38">
    <w:abstractNumId w:val="3"/>
  </w:num>
  <w:num w:numId="39">
    <w:abstractNumId w:val="23"/>
  </w:num>
  <w:num w:numId="40">
    <w:abstractNumId w:val="1"/>
  </w:num>
  <w:num w:numId="41">
    <w:abstractNumId w:val="24"/>
  </w:num>
  <w:num w:numId="42">
    <w:abstractNumId w:val="28"/>
  </w:num>
  <w:num w:numId="43">
    <w:abstractNumId w:val="25"/>
  </w:num>
  <w:num w:numId="4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082"/>
    <w:rsid w:val="00001E31"/>
    <w:rsid w:val="000068F8"/>
    <w:rsid w:val="00047D0A"/>
    <w:rsid w:val="000500B1"/>
    <w:rsid w:val="00051683"/>
    <w:rsid w:val="00051A19"/>
    <w:rsid w:val="00052620"/>
    <w:rsid w:val="000649F2"/>
    <w:rsid w:val="00066F97"/>
    <w:rsid w:val="0007093E"/>
    <w:rsid w:val="000714E6"/>
    <w:rsid w:val="000778BA"/>
    <w:rsid w:val="00080585"/>
    <w:rsid w:val="00085E2A"/>
    <w:rsid w:val="00092454"/>
    <w:rsid w:val="00094F46"/>
    <w:rsid w:val="00095BB0"/>
    <w:rsid w:val="00096688"/>
    <w:rsid w:val="000A2250"/>
    <w:rsid w:val="000B5C15"/>
    <w:rsid w:val="000C23F0"/>
    <w:rsid w:val="000D5A88"/>
    <w:rsid w:val="000E56AA"/>
    <w:rsid w:val="000E72EE"/>
    <w:rsid w:val="000F0573"/>
    <w:rsid w:val="000F347E"/>
    <w:rsid w:val="001000CC"/>
    <w:rsid w:val="001212A6"/>
    <w:rsid w:val="001219B2"/>
    <w:rsid w:val="00132620"/>
    <w:rsid w:val="001536E1"/>
    <w:rsid w:val="00157438"/>
    <w:rsid w:val="0017225B"/>
    <w:rsid w:val="00182600"/>
    <w:rsid w:val="001917EF"/>
    <w:rsid w:val="0019580E"/>
    <w:rsid w:val="001A04D5"/>
    <w:rsid w:val="001A523C"/>
    <w:rsid w:val="001B52EB"/>
    <w:rsid w:val="001C0D66"/>
    <w:rsid w:val="001C1565"/>
    <w:rsid w:val="001D2785"/>
    <w:rsid w:val="001D7E30"/>
    <w:rsid w:val="001E2C89"/>
    <w:rsid w:val="00212FDF"/>
    <w:rsid w:val="00215383"/>
    <w:rsid w:val="0022058C"/>
    <w:rsid w:val="00220F08"/>
    <w:rsid w:val="00222CDA"/>
    <w:rsid w:val="002335BE"/>
    <w:rsid w:val="00246735"/>
    <w:rsid w:val="00257217"/>
    <w:rsid w:val="0026220A"/>
    <w:rsid w:val="002624FE"/>
    <w:rsid w:val="002668D5"/>
    <w:rsid w:val="002705CF"/>
    <w:rsid w:val="002706DA"/>
    <w:rsid w:val="00271213"/>
    <w:rsid w:val="00277D80"/>
    <w:rsid w:val="00280097"/>
    <w:rsid w:val="00281F9D"/>
    <w:rsid w:val="00287490"/>
    <w:rsid w:val="002874F3"/>
    <w:rsid w:val="0029209E"/>
    <w:rsid w:val="002937B9"/>
    <w:rsid w:val="002A24F6"/>
    <w:rsid w:val="002A27ED"/>
    <w:rsid w:val="002A724F"/>
    <w:rsid w:val="002B1D58"/>
    <w:rsid w:val="002C2354"/>
    <w:rsid w:val="002D1534"/>
    <w:rsid w:val="002D50FB"/>
    <w:rsid w:val="002D7AC5"/>
    <w:rsid w:val="002E2350"/>
    <w:rsid w:val="002E614F"/>
    <w:rsid w:val="002F6AE6"/>
    <w:rsid w:val="002F6B43"/>
    <w:rsid w:val="003036E9"/>
    <w:rsid w:val="0030663E"/>
    <w:rsid w:val="00310103"/>
    <w:rsid w:val="0031597F"/>
    <w:rsid w:val="003206AE"/>
    <w:rsid w:val="00336272"/>
    <w:rsid w:val="00336C74"/>
    <w:rsid w:val="00337028"/>
    <w:rsid w:val="00340F5D"/>
    <w:rsid w:val="0034749B"/>
    <w:rsid w:val="0035172E"/>
    <w:rsid w:val="00351B09"/>
    <w:rsid w:val="0036069C"/>
    <w:rsid w:val="00365775"/>
    <w:rsid w:val="00371FEF"/>
    <w:rsid w:val="00374278"/>
    <w:rsid w:val="003757F2"/>
    <w:rsid w:val="003A58F2"/>
    <w:rsid w:val="003B0459"/>
    <w:rsid w:val="003C0B97"/>
    <w:rsid w:val="003C6016"/>
    <w:rsid w:val="003C63BB"/>
    <w:rsid w:val="003C69EC"/>
    <w:rsid w:val="003D06B4"/>
    <w:rsid w:val="003D0B00"/>
    <w:rsid w:val="003D0EA5"/>
    <w:rsid w:val="003D2C0B"/>
    <w:rsid w:val="003D7C83"/>
    <w:rsid w:val="003E01BC"/>
    <w:rsid w:val="003E1F03"/>
    <w:rsid w:val="003E3513"/>
    <w:rsid w:val="003E63BD"/>
    <w:rsid w:val="004016EF"/>
    <w:rsid w:val="00401FE3"/>
    <w:rsid w:val="00404043"/>
    <w:rsid w:val="00404171"/>
    <w:rsid w:val="00411EB2"/>
    <w:rsid w:val="00414D87"/>
    <w:rsid w:val="0041569A"/>
    <w:rsid w:val="00416DA5"/>
    <w:rsid w:val="00422159"/>
    <w:rsid w:val="004225F2"/>
    <w:rsid w:val="00423B9D"/>
    <w:rsid w:val="004259BB"/>
    <w:rsid w:val="00427C85"/>
    <w:rsid w:val="00430527"/>
    <w:rsid w:val="004305CB"/>
    <w:rsid w:val="00432E5C"/>
    <w:rsid w:val="00441A76"/>
    <w:rsid w:val="00446E2B"/>
    <w:rsid w:val="00450719"/>
    <w:rsid w:val="00451FC6"/>
    <w:rsid w:val="00452872"/>
    <w:rsid w:val="004619FD"/>
    <w:rsid w:val="0046346B"/>
    <w:rsid w:val="004726AB"/>
    <w:rsid w:val="004776A3"/>
    <w:rsid w:val="00483055"/>
    <w:rsid w:val="00483E91"/>
    <w:rsid w:val="00485724"/>
    <w:rsid w:val="004860E2"/>
    <w:rsid w:val="00486E78"/>
    <w:rsid w:val="00490305"/>
    <w:rsid w:val="004A17A3"/>
    <w:rsid w:val="004A191E"/>
    <w:rsid w:val="004A7487"/>
    <w:rsid w:val="004A7FDD"/>
    <w:rsid w:val="004B25B5"/>
    <w:rsid w:val="004B4C36"/>
    <w:rsid w:val="004B562F"/>
    <w:rsid w:val="004B5F95"/>
    <w:rsid w:val="004C031E"/>
    <w:rsid w:val="004C3DFF"/>
    <w:rsid w:val="004C4EBD"/>
    <w:rsid w:val="004C5B81"/>
    <w:rsid w:val="004C5BA7"/>
    <w:rsid w:val="004D26BC"/>
    <w:rsid w:val="004D345A"/>
    <w:rsid w:val="004E1796"/>
    <w:rsid w:val="004E3794"/>
    <w:rsid w:val="004E3878"/>
    <w:rsid w:val="004E4AC5"/>
    <w:rsid w:val="004F04C0"/>
    <w:rsid w:val="004F42F2"/>
    <w:rsid w:val="004F6268"/>
    <w:rsid w:val="00501388"/>
    <w:rsid w:val="005024C1"/>
    <w:rsid w:val="00507E5C"/>
    <w:rsid w:val="0052107E"/>
    <w:rsid w:val="005230E7"/>
    <w:rsid w:val="00523A74"/>
    <w:rsid w:val="00530478"/>
    <w:rsid w:val="0053372C"/>
    <w:rsid w:val="0054286B"/>
    <w:rsid w:val="0054339A"/>
    <w:rsid w:val="005506A1"/>
    <w:rsid w:val="005508A8"/>
    <w:rsid w:val="00552198"/>
    <w:rsid w:val="005629B0"/>
    <w:rsid w:val="00570F39"/>
    <w:rsid w:val="00573CB9"/>
    <w:rsid w:val="00574A43"/>
    <w:rsid w:val="00574C26"/>
    <w:rsid w:val="0058399C"/>
    <w:rsid w:val="00592A67"/>
    <w:rsid w:val="00596E80"/>
    <w:rsid w:val="005A04FD"/>
    <w:rsid w:val="005B08C8"/>
    <w:rsid w:val="005B1B1A"/>
    <w:rsid w:val="005B36F8"/>
    <w:rsid w:val="005C1656"/>
    <w:rsid w:val="005C4C0A"/>
    <w:rsid w:val="005D12C2"/>
    <w:rsid w:val="005D471C"/>
    <w:rsid w:val="005D5844"/>
    <w:rsid w:val="005E379E"/>
    <w:rsid w:val="005E7E60"/>
    <w:rsid w:val="006010B9"/>
    <w:rsid w:val="00602D84"/>
    <w:rsid w:val="00611378"/>
    <w:rsid w:val="006270E3"/>
    <w:rsid w:val="00633E5C"/>
    <w:rsid w:val="006375B6"/>
    <w:rsid w:val="006407DE"/>
    <w:rsid w:val="006424BE"/>
    <w:rsid w:val="00643331"/>
    <w:rsid w:val="006526B4"/>
    <w:rsid w:val="00656263"/>
    <w:rsid w:val="006575AC"/>
    <w:rsid w:val="00662B89"/>
    <w:rsid w:val="00664E28"/>
    <w:rsid w:val="00672163"/>
    <w:rsid w:val="00681AD7"/>
    <w:rsid w:val="00694252"/>
    <w:rsid w:val="006A32ED"/>
    <w:rsid w:val="006A632E"/>
    <w:rsid w:val="006B3502"/>
    <w:rsid w:val="006B3F7B"/>
    <w:rsid w:val="006F11FB"/>
    <w:rsid w:val="00703DA5"/>
    <w:rsid w:val="00706B4F"/>
    <w:rsid w:val="00715B91"/>
    <w:rsid w:val="00720BF7"/>
    <w:rsid w:val="00725BB8"/>
    <w:rsid w:val="0073030E"/>
    <w:rsid w:val="00732454"/>
    <w:rsid w:val="00736134"/>
    <w:rsid w:val="007365CC"/>
    <w:rsid w:val="007371B1"/>
    <w:rsid w:val="0074107A"/>
    <w:rsid w:val="00764624"/>
    <w:rsid w:val="00765CB2"/>
    <w:rsid w:val="00770EAB"/>
    <w:rsid w:val="00773991"/>
    <w:rsid w:val="0077ADDB"/>
    <w:rsid w:val="00786502"/>
    <w:rsid w:val="00786E5B"/>
    <w:rsid w:val="00791AE4"/>
    <w:rsid w:val="007A43E1"/>
    <w:rsid w:val="007A60A1"/>
    <w:rsid w:val="007A74CA"/>
    <w:rsid w:val="007B08AE"/>
    <w:rsid w:val="007B473F"/>
    <w:rsid w:val="007C03A5"/>
    <w:rsid w:val="007C1547"/>
    <w:rsid w:val="007C2732"/>
    <w:rsid w:val="007C6CFC"/>
    <w:rsid w:val="007D32B8"/>
    <w:rsid w:val="007D43FF"/>
    <w:rsid w:val="007D57E4"/>
    <w:rsid w:val="007E05E9"/>
    <w:rsid w:val="007E3527"/>
    <w:rsid w:val="007F2CEF"/>
    <w:rsid w:val="00804C46"/>
    <w:rsid w:val="008058C7"/>
    <w:rsid w:val="008071A9"/>
    <w:rsid w:val="00812C5D"/>
    <w:rsid w:val="00821291"/>
    <w:rsid w:val="00823A9D"/>
    <w:rsid w:val="00834FEF"/>
    <w:rsid w:val="00835F6E"/>
    <w:rsid w:val="008378D3"/>
    <w:rsid w:val="00837C2E"/>
    <w:rsid w:val="00845036"/>
    <w:rsid w:val="00846B2C"/>
    <w:rsid w:val="00847FEF"/>
    <w:rsid w:val="0085148B"/>
    <w:rsid w:val="0086166C"/>
    <w:rsid w:val="0086439A"/>
    <w:rsid w:val="00864AEF"/>
    <w:rsid w:val="00893511"/>
    <w:rsid w:val="00893D77"/>
    <w:rsid w:val="00895B13"/>
    <w:rsid w:val="00897D65"/>
    <w:rsid w:val="008A279E"/>
    <w:rsid w:val="008B071E"/>
    <w:rsid w:val="008B44CE"/>
    <w:rsid w:val="008D0028"/>
    <w:rsid w:val="008D0FAD"/>
    <w:rsid w:val="008D262B"/>
    <w:rsid w:val="008D6A81"/>
    <w:rsid w:val="008E5249"/>
    <w:rsid w:val="008E5725"/>
    <w:rsid w:val="008F08EB"/>
    <w:rsid w:val="008F5C9D"/>
    <w:rsid w:val="009009A8"/>
    <w:rsid w:val="00900C06"/>
    <w:rsid w:val="009037B1"/>
    <w:rsid w:val="00915403"/>
    <w:rsid w:val="00915FEE"/>
    <w:rsid w:val="00924108"/>
    <w:rsid w:val="00924C8F"/>
    <w:rsid w:val="0092501D"/>
    <w:rsid w:val="0092575A"/>
    <w:rsid w:val="0092667D"/>
    <w:rsid w:val="00930F34"/>
    <w:rsid w:val="00946579"/>
    <w:rsid w:val="009529E4"/>
    <w:rsid w:val="00953889"/>
    <w:rsid w:val="00957142"/>
    <w:rsid w:val="00962D49"/>
    <w:rsid w:val="00965956"/>
    <w:rsid w:val="00970D21"/>
    <w:rsid w:val="009724AD"/>
    <w:rsid w:val="00985C60"/>
    <w:rsid w:val="00986DA7"/>
    <w:rsid w:val="0098775E"/>
    <w:rsid w:val="00991947"/>
    <w:rsid w:val="009B1AD5"/>
    <w:rsid w:val="009B1D48"/>
    <w:rsid w:val="009B7ACE"/>
    <w:rsid w:val="009C0139"/>
    <w:rsid w:val="009C5E58"/>
    <w:rsid w:val="009D0FFC"/>
    <w:rsid w:val="009E37E6"/>
    <w:rsid w:val="009E76A7"/>
    <w:rsid w:val="009F1210"/>
    <w:rsid w:val="009F1C86"/>
    <w:rsid w:val="009F5C2A"/>
    <w:rsid w:val="00A06E62"/>
    <w:rsid w:val="00A11390"/>
    <w:rsid w:val="00A2149D"/>
    <w:rsid w:val="00A25994"/>
    <w:rsid w:val="00A3039C"/>
    <w:rsid w:val="00A32EA0"/>
    <w:rsid w:val="00A336D3"/>
    <w:rsid w:val="00A42015"/>
    <w:rsid w:val="00A430A1"/>
    <w:rsid w:val="00A44B83"/>
    <w:rsid w:val="00A54C96"/>
    <w:rsid w:val="00A63885"/>
    <w:rsid w:val="00A63E86"/>
    <w:rsid w:val="00A64696"/>
    <w:rsid w:val="00A6470D"/>
    <w:rsid w:val="00A671F7"/>
    <w:rsid w:val="00A7110F"/>
    <w:rsid w:val="00A7567C"/>
    <w:rsid w:val="00A81E50"/>
    <w:rsid w:val="00A9615D"/>
    <w:rsid w:val="00AA1581"/>
    <w:rsid w:val="00AA25EC"/>
    <w:rsid w:val="00AA4725"/>
    <w:rsid w:val="00AA47AC"/>
    <w:rsid w:val="00AB08BC"/>
    <w:rsid w:val="00AB1F01"/>
    <w:rsid w:val="00AB444E"/>
    <w:rsid w:val="00AB6188"/>
    <w:rsid w:val="00AB7CB7"/>
    <w:rsid w:val="00AC0A63"/>
    <w:rsid w:val="00AC2A3F"/>
    <w:rsid w:val="00AE24AF"/>
    <w:rsid w:val="00AE3AC1"/>
    <w:rsid w:val="00AF153E"/>
    <w:rsid w:val="00AF61F3"/>
    <w:rsid w:val="00AF68C4"/>
    <w:rsid w:val="00B004C7"/>
    <w:rsid w:val="00B01B57"/>
    <w:rsid w:val="00B10533"/>
    <w:rsid w:val="00B1159C"/>
    <w:rsid w:val="00B11DCB"/>
    <w:rsid w:val="00B11F2E"/>
    <w:rsid w:val="00B2248E"/>
    <w:rsid w:val="00B3031F"/>
    <w:rsid w:val="00B355DA"/>
    <w:rsid w:val="00B40D3F"/>
    <w:rsid w:val="00B479D3"/>
    <w:rsid w:val="00B631D9"/>
    <w:rsid w:val="00B63774"/>
    <w:rsid w:val="00B66AE6"/>
    <w:rsid w:val="00B751E5"/>
    <w:rsid w:val="00B75A0E"/>
    <w:rsid w:val="00B82CAB"/>
    <w:rsid w:val="00B85202"/>
    <w:rsid w:val="00B8654C"/>
    <w:rsid w:val="00B90785"/>
    <w:rsid w:val="00B92D04"/>
    <w:rsid w:val="00B9385C"/>
    <w:rsid w:val="00B959B9"/>
    <w:rsid w:val="00BA3E3E"/>
    <w:rsid w:val="00BA60B2"/>
    <w:rsid w:val="00BA6EE8"/>
    <w:rsid w:val="00BA6F5E"/>
    <w:rsid w:val="00BC0120"/>
    <w:rsid w:val="00BC312E"/>
    <w:rsid w:val="00BC54D4"/>
    <w:rsid w:val="00BD178C"/>
    <w:rsid w:val="00BD5363"/>
    <w:rsid w:val="00BE0F04"/>
    <w:rsid w:val="00BE0FAD"/>
    <w:rsid w:val="00BE58CF"/>
    <w:rsid w:val="00BF36A8"/>
    <w:rsid w:val="00C0006C"/>
    <w:rsid w:val="00C00D65"/>
    <w:rsid w:val="00C044B0"/>
    <w:rsid w:val="00C04ECF"/>
    <w:rsid w:val="00C217F0"/>
    <w:rsid w:val="00C247C7"/>
    <w:rsid w:val="00C262FA"/>
    <w:rsid w:val="00C2723F"/>
    <w:rsid w:val="00C36784"/>
    <w:rsid w:val="00C43722"/>
    <w:rsid w:val="00C44099"/>
    <w:rsid w:val="00C460E0"/>
    <w:rsid w:val="00C525F7"/>
    <w:rsid w:val="00C53499"/>
    <w:rsid w:val="00C644F7"/>
    <w:rsid w:val="00C7133E"/>
    <w:rsid w:val="00C7630D"/>
    <w:rsid w:val="00C80F84"/>
    <w:rsid w:val="00C81482"/>
    <w:rsid w:val="00C85191"/>
    <w:rsid w:val="00C856F5"/>
    <w:rsid w:val="00C85DB2"/>
    <w:rsid w:val="00C870DC"/>
    <w:rsid w:val="00C90B91"/>
    <w:rsid w:val="00C95DDE"/>
    <w:rsid w:val="00C97E60"/>
    <w:rsid w:val="00CA0157"/>
    <w:rsid w:val="00CB73CA"/>
    <w:rsid w:val="00CC10DE"/>
    <w:rsid w:val="00CD1C2D"/>
    <w:rsid w:val="00CD251F"/>
    <w:rsid w:val="00CE4F28"/>
    <w:rsid w:val="00CE7425"/>
    <w:rsid w:val="00CF12EA"/>
    <w:rsid w:val="00CF3F0B"/>
    <w:rsid w:val="00D00C98"/>
    <w:rsid w:val="00D05229"/>
    <w:rsid w:val="00D05F23"/>
    <w:rsid w:val="00D07B0F"/>
    <w:rsid w:val="00D14F58"/>
    <w:rsid w:val="00D2095F"/>
    <w:rsid w:val="00D23208"/>
    <w:rsid w:val="00D24CE1"/>
    <w:rsid w:val="00D25080"/>
    <w:rsid w:val="00D250BA"/>
    <w:rsid w:val="00D27B05"/>
    <w:rsid w:val="00D308B8"/>
    <w:rsid w:val="00D413E0"/>
    <w:rsid w:val="00D4185C"/>
    <w:rsid w:val="00D42EAB"/>
    <w:rsid w:val="00D43DA6"/>
    <w:rsid w:val="00D44C0F"/>
    <w:rsid w:val="00D56431"/>
    <w:rsid w:val="00D57E86"/>
    <w:rsid w:val="00D62FCC"/>
    <w:rsid w:val="00D70D6F"/>
    <w:rsid w:val="00D82D76"/>
    <w:rsid w:val="00D9232C"/>
    <w:rsid w:val="00D92DC0"/>
    <w:rsid w:val="00D963FB"/>
    <w:rsid w:val="00DA397B"/>
    <w:rsid w:val="00DA6517"/>
    <w:rsid w:val="00DB1378"/>
    <w:rsid w:val="00DB53E1"/>
    <w:rsid w:val="00DD161B"/>
    <w:rsid w:val="00DE087C"/>
    <w:rsid w:val="00DE0914"/>
    <w:rsid w:val="00DE1632"/>
    <w:rsid w:val="00DE715D"/>
    <w:rsid w:val="00DF6133"/>
    <w:rsid w:val="00DF673D"/>
    <w:rsid w:val="00DF6935"/>
    <w:rsid w:val="00E00EFD"/>
    <w:rsid w:val="00E06C83"/>
    <w:rsid w:val="00E11B28"/>
    <w:rsid w:val="00E121B8"/>
    <w:rsid w:val="00E12294"/>
    <w:rsid w:val="00E1671C"/>
    <w:rsid w:val="00E20BF6"/>
    <w:rsid w:val="00E221A8"/>
    <w:rsid w:val="00E256CB"/>
    <w:rsid w:val="00E417FE"/>
    <w:rsid w:val="00E41DFA"/>
    <w:rsid w:val="00E4404B"/>
    <w:rsid w:val="00E45C6A"/>
    <w:rsid w:val="00E47208"/>
    <w:rsid w:val="00E53DE8"/>
    <w:rsid w:val="00E56A75"/>
    <w:rsid w:val="00E61888"/>
    <w:rsid w:val="00E6730A"/>
    <w:rsid w:val="00E71713"/>
    <w:rsid w:val="00E74ECB"/>
    <w:rsid w:val="00E7610B"/>
    <w:rsid w:val="00E7661F"/>
    <w:rsid w:val="00E80FB2"/>
    <w:rsid w:val="00E84881"/>
    <w:rsid w:val="00E85C4B"/>
    <w:rsid w:val="00E87F92"/>
    <w:rsid w:val="00E90E8E"/>
    <w:rsid w:val="00E966BF"/>
    <w:rsid w:val="00EA0C9C"/>
    <w:rsid w:val="00EA10D0"/>
    <w:rsid w:val="00EA27AA"/>
    <w:rsid w:val="00EA33A3"/>
    <w:rsid w:val="00EB1459"/>
    <w:rsid w:val="00EB2DC1"/>
    <w:rsid w:val="00EB3608"/>
    <w:rsid w:val="00EB7220"/>
    <w:rsid w:val="00EB7F53"/>
    <w:rsid w:val="00ED3071"/>
    <w:rsid w:val="00ED5487"/>
    <w:rsid w:val="00EF5D9A"/>
    <w:rsid w:val="00EF6FC7"/>
    <w:rsid w:val="00F0766C"/>
    <w:rsid w:val="00F12147"/>
    <w:rsid w:val="00F23229"/>
    <w:rsid w:val="00F266D0"/>
    <w:rsid w:val="00F26CFA"/>
    <w:rsid w:val="00F27F73"/>
    <w:rsid w:val="00F3072E"/>
    <w:rsid w:val="00F31E3F"/>
    <w:rsid w:val="00F40EDB"/>
    <w:rsid w:val="00F41600"/>
    <w:rsid w:val="00F42B8E"/>
    <w:rsid w:val="00F45FD2"/>
    <w:rsid w:val="00F573AE"/>
    <w:rsid w:val="00F61EDD"/>
    <w:rsid w:val="00F63082"/>
    <w:rsid w:val="00F65AD9"/>
    <w:rsid w:val="00F66AF2"/>
    <w:rsid w:val="00F75B70"/>
    <w:rsid w:val="00F804D3"/>
    <w:rsid w:val="00F8353E"/>
    <w:rsid w:val="00F86B8D"/>
    <w:rsid w:val="00F874E9"/>
    <w:rsid w:val="00F90625"/>
    <w:rsid w:val="00F937F3"/>
    <w:rsid w:val="00F9409A"/>
    <w:rsid w:val="00F95972"/>
    <w:rsid w:val="00FA519B"/>
    <w:rsid w:val="00FB0396"/>
    <w:rsid w:val="00FB16F6"/>
    <w:rsid w:val="00FB608B"/>
    <w:rsid w:val="00FB6B2D"/>
    <w:rsid w:val="00FC54C0"/>
    <w:rsid w:val="00FC70C0"/>
    <w:rsid w:val="00FD3B1B"/>
    <w:rsid w:val="00FD66C6"/>
    <w:rsid w:val="00FD6B80"/>
    <w:rsid w:val="00FE32C6"/>
    <w:rsid w:val="00FE38A8"/>
    <w:rsid w:val="00FF2905"/>
    <w:rsid w:val="00FF2D9A"/>
    <w:rsid w:val="00FF2E74"/>
    <w:rsid w:val="00FF7CA2"/>
    <w:rsid w:val="01A07820"/>
    <w:rsid w:val="023E4C65"/>
    <w:rsid w:val="03010F1D"/>
    <w:rsid w:val="03EF2BD2"/>
    <w:rsid w:val="047F081C"/>
    <w:rsid w:val="05183863"/>
    <w:rsid w:val="0539D22F"/>
    <w:rsid w:val="05940CB7"/>
    <w:rsid w:val="06A9ADE0"/>
    <w:rsid w:val="07614594"/>
    <w:rsid w:val="07E1905C"/>
    <w:rsid w:val="080B31C4"/>
    <w:rsid w:val="092F08D7"/>
    <w:rsid w:val="0932A45C"/>
    <w:rsid w:val="09597B8C"/>
    <w:rsid w:val="097ED04E"/>
    <w:rsid w:val="0AE79C1F"/>
    <w:rsid w:val="0B90CEDE"/>
    <w:rsid w:val="0BA1BBA3"/>
    <w:rsid w:val="0BD4F7AA"/>
    <w:rsid w:val="0C02A514"/>
    <w:rsid w:val="0C9E538F"/>
    <w:rsid w:val="0D21106E"/>
    <w:rsid w:val="0D7A0FC0"/>
    <w:rsid w:val="0D99F97E"/>
    <w:rsid w:val="0DB5621A"/>
    <w:rsid w:val="0E9838B2"/>
    <w:rsid w:val="0ED5719E"/>
    <w:rsid w:val="0EF2D2D4"/>
    <w:rsid w:val="0F143A28"/>
    <w:rsid w:val="0FE9D9A9"/>
    <w:rsid w:val="0FF17A9F"/>
    <w:rsid w:val="100F0A5A"/>
    <w:rsid w:val="1041C095"/>
    <w:rsid w:val="105FC692"/>
    <w:rsid w:val="10AD0E46"/>
    <w:rsid w:val="1121B8FB"/>
    <w:rsid w:val="11285D9D"/>
    <w:rsid w:val="11A518E3"/>
    <w:rsid w:val="1202B967"/>
    <w:rsid w:val="1243FA89"/>
    <w:rsid w:val="12897130"/>
    <w:rsid w:val="13103D0F"/>
    <w:rsid w:val="134B23FF"/>
    <w:rsid w:val="13522B19"/>
    <w:rsid w:val="144AEA9A"/>
    <w:rsid w:val="15CC3B0D"/>
    <w:rsid w:val="180DB42D"/>
    <w:rsid w:val="184548C1"/>
    <w:rsid w:val="18EF2B1C"/>
    <w:rsid w:val="191E44E2"/>
    <w:rsid w:val="19840575"/>
    <w:rsid w:val="19C50EFC"/>
    <w:rsid w:val="1B7DC3E6"/>
    <w:rsid w:val="1BF6D3CA"/>
    <w:rsid w:val="1C3CF47B"/>
    <w:rsid w:val="1D07FBB4"/>
    <w:rsid w:val="1DEC6113"/>
    <w:rsid w:val="1E4D7F54"/>
    <w:rsid w:val="1E92D73A"/>
    <w:rsid w:val="1E95BD12"/>
    <w:rsid w:val="209FEDA0"/>
    <w:rsid w:val="20DD4411"/>
    <w:rsid w:val="210865CC"/>
    <w:rsid w:val="21B47862"/>
    <w:rsid w:val="21EC63F7"/>
    <w:rsid w:val="231A9D62"/>
    <w:rsid w:val="24328FC9"/>
    <w:rsid w:val="24638D07"/>
    <w:rsid w:val="248A4BDD"/>
    <w:rsid w:val="2654022E"/>
    <w:rsid w:val="2763F655"/>
    <w:rsid w:val="28258D01"/>
    <w:rsid w:val="2857C6F4"/>
    <w:rsid w:val="2A3B7E28"/>
    <w:rsid w:val="2AA07434"/>
    <w:rsid w:val="2B174B2E"/>
    <w:rsid w:val="2B1E739A"/>
    <w:rsid w:val="2B60BBF9"/>
    <w:rsid w:val="2C4BA755"/>
    <w:rsid w:val="2CAC41E8"/>
    <w:rsid w:val="2CC713EE"/>
    <w:rsid w:val="2DC185B1"/>
    <w:rsid w:val="2FF247CC"/>
    <w:rsid w:val="30486D65"/>
    <w:rsid w:val="315299C5"/>
    <w:rsid w:val="31EDA8B8"/>
    <w:rsid w:val="3215B68C"/>
    <w:rsid w:val="32CC9754"/>
    <w:rsid w:val="33D13746"/>
    <w:rsid w:val="33F08ADE"/>
    <w:rsid w:val="34842A5D"/>
    <w:rsid w:val="369492F8"/>
    <w:rsid w:val="3747BC02"/>
    <w:rsid w:val="37C145EC"/>
    <w:rsid w:val="37C7D27A"/>
    <w:rsid w:val="37DB277D"/>
    <w:rsid w:val="38815BBF"/>
    <w:rsid w:val="389FBBCE"/>
    <w:rsid w:val="390AFE35"/>
    <w:rsid w:val="39244BDC"/>
    <w:rsid w:val="3A1650FD"/>
    <w:rsid w:val="3AADD219"/>
    <w:rsid w:val="3ABA5823"/>
    <w:rsid w:val="3B5CA19B"/>
    <w:rsid w:val="3B7D55F9"/>
    <w:rsid w:val="3BE878A6"/>
    <w:rsid w:val="3C8EB17D"/>
    <w:rsid w:val="3CB855FB"/>
    <w:rsid w:val="3DF6A456"/>
    <w:rsid w:val="3F51A6DA"/>
    <w:rsid w:val="3F5F3F15"/>
    <w:rsid w:val="3FE6220F"/>
    <w:rsid w:val="40B27928"/>
    <w:rsid w:val="41A4277A"/>
    <w:rsid w:val="425590B3"/>
    <w:rsid w:val="43253651"/>
    <w:rsid w:val="44509E91"/>
    <w:rsid w:val="4489FA96"/>
    <w:rsid w:val="455BE66B"/>
    <w:rsid w:val="46873DC5"/>
    <w:rsid w:val="468EC579"/>
    <w:rsid w:val="474895B8"/>
    <w:rsid w:val="47E218C8"/>
    <w:rsid w:val="4814F04F"/>
    <w:rsid w:val="491DDF90"/>
    <w:rsid w:val="4957FDFE"/>
    <w:rsid w:val="4A4A6281"/>
    <w:rsid w:val="4BE2494E"/>
    <w:rsid w:val="4C3B5A41"/>
    <w:rsid w:val="4D033B8B"/>
    <w:rsid w:val="4DB643A5"/>
    <w:rsid w:val="4DE7006A"/>
    <w:rsid w:val="4E4882B5"/>
    <w:rsid w:val="4EBEF482"/>
    <w:rsid w:val="50005810"/>
    <w:rsid w:val="506ED1C2"/>
    <w:rsid w:val="511108D8"/>
    <w:rsid w:val="51211683"/>
    <w:rsid w:val="51BD5FB1"/>
    <w:rsid w:val="52275C04"/>
    <w:rsid w:val="523C6078"/>
    <w:rsid w:val="529ABC4B"/>
    <w:rsid w:val="52E4ABEB"/>
    <w:rsid w:val="550072B7"/>
    <w:rsid w:val="5596942A"/>
    <w:rsid w:val="55A6370A"/>
    <w:rsid w:val="562DD133"/>
    <w:rsid w:val="5808D827"/>
    <w:rsid w:val="5815BBAA"/>
    <w:rsid w:val="58AF0085"/>
    <w:rsid w:val="59F957F9"/>
    <w:rsid w:val="5C8F08B3"/>
    <w:rsid w:val="5DF115AB"/>
    <w:rsid w:val="5E508BD8"/>
    <w:rsid w:val="5E68E9D3"/>
    <w:rsid w:val="5EACB8E9"/>
    <w:rsid w:val="5EC956F0"/>
    <w:rsid w:val="5F1DEF57"/>
    <w:rsid w:val="5F2A6E73"/>
    <w:rsid w:val="605D07B2"/>
    <w:rsid w:val="61EB940C"/>
    <w:rsid w:val="6427976C"/>
    <w:rsid w:val="642994EF"/>
    <w:rsid w:val="64A27582"/>
    <w:rsid w:val="64C63F5C"/>
    <w:rsid w:val="65F7B95B"/>
    <w:rsid w:val="662C976B"/>
    <w:rsid w:val="6659AC7D"/>
    <w:rsid w:val="67752FE5"/>
    <w:rsid w:val="686D32CB"/>
    <w:rsid w:val="68D4E567"/>
    <w:rsid w:val="699B75EC"/>
    <w:rsid w:val="699DCD51"/>
    <w:rsid w:val="6B04E6FA"/>
    <w:rsid w:val="6B3879B9"/>
    <w:rsid w:val="6C2B440B"/>
    <w:rsid w:val="6C7D37F9"/>
    <w:rsid w:val="6CECD4EE"/>
    <w:rsid w:val="6D02D257"/>
    <w:rsid w:val="6D26B243"/>
    <w:rsid w:val="6DF70406"/>
    <w:rsid w:val="6F8E6566"/>
    <w:rsid w:val="6FC3A8E8"/>
    <w:rsid w:val="6FCB30CF"/>
    <w:rsid w:val="7038016F"/>
    <w:rsid w:val="70540AB5"/>
    <w:rsid w:val="7279C05E"/>
    <w:rsid w:val="72CBF4C3"/>
    <w:rsid w:val="73C3CB10"/>
    <w:rsid w:val="75D927BC"/>
    <w:rsid w:val="7687B7A6"/>
    <w:rsid w:val="76E89EF9"/>
    <w:rsid w:val="772839C6"/>
    <w:rsid w:val="77DF0E48"/>
    <w:rsid w:val="7956D564"/>
    <w:rsid w:val="797C5E9D"/>
    <w:rsid w:val="7A11B4DA"/>
    <w:rsid w:val="7AF662D6"/>
    <w:rsid w:val="7B7BCF0F"/>
    <w:rsid w:val="7B8C253E"/>
    <w:rsid w:val="7CB20334"/>
    <w:rsid w:val="7D08F4D2"/>
    <w:rsid w:val="7DB1AC79"/>
    <w:rsid w:val="7DB543E1"/>
    <w:rsid w:val="7DF33856"/>
    <w:rsid w:val="7E314740"/>
    <w:rsid w:val="7E54C367"/>
    <w:rsid w:val="7EC7A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A494D36"/>
  <w15:docId w15:val="{19867EDC-B76C-4A94-A997-DADD59A42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5B91"/>
    <w:rPr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1E2C89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E2C89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E2C89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E2C89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E2C89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E2C89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E2C89"/>
    <w:pPr>
      <w:keepNext/>
      <w:keepLines/>
      <w:spacing w:before="120" w:after="0"/>
      <w:outlineLvl w:val="6"/>
    </w:pPr>
    <w:rPr>
      <w:i/>
      <w:iCs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E2C89"/>
    <w:pPr>
      <w:keepNext/>
      <w:keepLines/>
      <w:spacing w:before="120" w:after="0"/>
      <w:outlineLvl w:val="7"/>
    </w:pPr>
    <w:rPr>
      <w:b/>
      <w:bCs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E2C89"/>
    <w:pPr>
      <w:keepNext/>
      <w:keepLines/>
      <w:spacing w:before="120" w:after="0"/>
      <w:outlineLvl w:val="8"/>
    </w:pPr>
    <w:rPr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1E2C8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PuestoCar">
    <w:name w:val="Puesto Car"/>
    <w:basedOn w:val="Fuentedeprrafopredeter"/>
    <w:link w:val="Puesto"/>
    <w:uiPriority w:val="10"/>
    <w:rsid w:val="001E2C89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tulo">
    <w:name w:val="Subtitle"/>
    <w:basedOn w:val="Normal"/>
    <w:next w:val="Normal"/>
    <w:link w:val="SubttuloCar"/>
    <w:uiPriority w:val="11"/>
    <w:qFormat/>
    <w:rsid w:val="001E2C89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E2C89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1E2C89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E2C8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E2C89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E2C89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E2C89"/>
    <w:rPr>
      <w:rFonts w:asciiTheme="majorHAnsi" w:eastAsiaTheme="majorEastAsia" w:hAnsiTheme="majorHAnsi" w:cstheme="majorBidi"/>
      <w:b/>
      <w:bCs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E2C8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E2C89"/>
    <w:rPr>
      <w:i/>
      <w:iCs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E2C89"/>
    <w:rPr>
      <w:b/>
      <w:bCs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E2C89"/>
    <w:rPr>
      <w:i/>
      <w:iCs/>
    </w:rPr>
  </w:style>
  <w:style w:type="character" w:styleId="nfasissutil">
    <w:name w:val="Subtle Emphasis"/>
    <w:basedOn w:val="Fuentedeprrafopredeter"/>
    <w:uiPriority w:val="19"/>
    <w:qFormat/>
    <w:rsid w:val="001E2C89"/>
    <w:rPr>
      <w:i/>
      <w:iCs/>
      <w:color w:val="auto"/>
    </w:rPr>
  </w:style>
  <w:style w:type="character" w:styleId="nfasis">
    <w:name w:val="Emphasis"/>
    <w:basedOn w:val="Fuentedeprrafopredeter"/>
    <w:uiPriority w:val="20"/>
    <w:qFormat/>
    <w:rsid w:val="001E2C89"/>
    <w:rPr>
      <w:i/>
      <w:iCs/>
      <w:color w:val="auto"/>
    </w:rPr>
  </w:style>
  <w:style w:type="character" w:styleId="nfasisintenso">
    <w:name w:val="Intense Emphasis"/>
    <w:basedOn w:val="Fuentedeprrafopredeter"/>
    <w:uiPriority w:val="21"/>
    <w:qFormat/>
    <w:rsid w:val="001E2C89"/>
    <w:rPr>
      <w:b/>
      <w:bCs/>
      <w:i/>
      <w:iCs/>
      <w:color w:val="auto"/>
    </w:rPr>
  </w:style>
  <w:style w:type="character" w:styleId="Textoennegrita">
    <w:name w:val="Strong"/>
    <w:basedOn w:val="Fuentedeprrafopredeter"/>
    <w:uiPriority w:val="22"/>
    <w:qFormat/>
    <w:rsid w:val="001E2C89"/>
    <w:rPr>
      <w:b/>
      <w:bCs/>
      <w:color w:val="auto"/>
    </w:rPr>
  </w:style>
  <w:style w:type="paragraph" w:styleId="Cita">
    <w:name w:val="Quote"/>
    <w:basedOn w:val="Normal"/>
    <w:next w:val="Normal"/>
    <w:link w:val="CitaCar"/>
    <w:uiPriority w:val="29"/>
    <w:qFormat/>
    <w:rsid w:val="001E2C89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1E2C89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E2C89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E2C89"/>
    <w:rPr>
      <w:rFonts w:asciiTheme="majorHAnsi" w:eastAsiaTheme="majorEastAsia" w:hAnsiTheme="majorHAnsi" w:cstheme="majorBidi"/>
      <w:sz w:val="26"/>
      <w:szCs w:val="26"/>
    </w:rPr>
  </w:style>
  <w:style w:type="character" w:styleId="Referenciasutil">
    <w:name w:val="Subtle Reference"/>
    <w:basedOn w:val="Fuentedeprrafopredeter"/>
    <w:uiPriority w:val="31"/>
    <w:qFormat/>
    <w:rsid w:val="001E2C89"/>
    <w:rPr>
      <w:smallCaps/>
      <w:color w:val="auto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1E2C89"/>
    <w:rPr>
      <w:b/>
      <w:bCs/>
      <w:smallCaps/>
      <w:color w:val="auto"/>
      <w:u w:val="single"/>
    </w:rPr>
  </w:style>
  <w:style w:type="character" w:styleId="Ttulodellibro">
    <w:name w:val="Book Title"/>
    <w:basedOn w:val="Fuentedeprrafopredeter"/>
    <w:uiPriority w:val="33"/>
    <w:qFormat/>
    <w:rsid w:val="001E2C89"/>
    <w:rPr>
      <w:b/>
      <w:bCs/>
      <w:smallCaps/>
      <w:color w:val="auto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1E2C89"/>
    <w:rPr>
      <w:b/>
      <w:bCs/>
      <w:sz w:val="18"/>
      <w:szCs w:val="1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1E2C89"/>
    <w:pPr>
      <w:outlineLvl w:val="9"/>
    </w:pPr>
  </w:style>
  <w:style w:type="paragraph" w:styleId="Sinespaciado">
    <w:name w:val="No Spacing"/>
    <w:link w:val="SinespaciadoCar"/>
    <w:uiPriority w:val="1"/>
    <w:qFormat/>
    <w:rsid w:val="001E2C89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A7110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630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apple-tab-span">
    <w:name w:val="apple-tab-span"/>
    <w:basedOn w:val="Fuentedeprrafopredeter"/>
    <w:rsid w:val="00F63082"/>
  </w:style>
  <w:style w:type="character" w:styleId="Hipervnculo">
    <w:name w:val="Hyperlink"/>
    <w:basedOn w:val="Fuentedeprrafopredeter"/>
    <w:uiPriority w:val="99"/>
    <w:unhideWhenUsed/>
    <w:rsid w:val="00F63082"/>
    <w:rPr>
      <w:color w:val="0000FF"/>
      <w:u w:val="single"/>
    </w:rPr>
  </w:style>
  <w:style w:type="table" w:styleId="Tablaconcuadrcula">
    <w:name w:val="Table Grid"/>
    <w:basedOn w:val="Tablanormal"/>
    <w:uiPriority w:val="1"/>
    <w:rsid w:val="00F63082"/>
    <w:pPr>
      <w:spacing w:after="0" w:line="240" w:lineRule="auto"/>
    </w:pPr>
    <w:rPr>
      <w:lang w:val="es-ES" w:eastAsia="fr-FR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inespaciadoCar">
    <w:name w:val="Sin espaciado Car"/>
    <w:basedOn w:val="Fuentedeprrafopredeter"/>
    <w:link w:val="Sinespaciado"/>
    <w:uiPriority w:val="1"/>
    <w:rsid w:val="00F63082"/>
  </w:style>
  <w:style w:type="paragraph" w:styleId="Encabezado">
    <w:name w:val="header"/>
    <w:basedOn w:val="Normal"/>
    <w:link w:val="EncabezadoCar"/>
    <w:uiPriority w:val="99"/>
    <w:unhideWhenUsed/>
    <w:rsid w:val="00CD1C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D1C2D"/>
  </w:style>
  <w:style w:type="paragraph" w:styleId="Piedepgina">
    <w:name w:val="footer"/>
    <w:basedOn w:val="Normal"/>
    <w:link w:val="PiedepginaCar"/>
    <w:uiPriority w:val="99"/>
    <w:unhideWhenUsed/>
    <w:rsid w:val="00CD1C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D1C2D"/>
  </w:style>
  <w:style w:type="paragraph" w:styleId="Textodeglobo">
    <w:name w:val="Balloon Text"/>
    <w:basedOn w:val="Normal"/>
    <w:link w:val="TextodegloboCar"/>
    <w:uiPriority w:val="99"/>
    <w:semiHidden/>
    <w:unhideWhenUsed/>
    <w:rsid w:val="003101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10103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835F6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35F6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35F6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35F6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35F6E"/>
    <w:rPr>
      <w:b/>
      <w:bCs/>
      <w:sz w:val="20"/>
      <w:szCs w:val="20"/>
    </w:rPr>
  </w:style>
  <w:style w:type="paragraph" w:styleId="Revisin">
    <w:name w:val="Revision"/>
    <w:hidden/>
    <w:uiPriority w:val="99"/>
    <w:semiHidden/>
    <w:rsid w:val="0036069C"/>
    <w:pPr>
      <w:spacing w:after="0" w:line="240" w:lineRule="auto"/>
      <w:jc w:val="left"/>
    </w:pPr>
  </w:style>
  <w:style w:type="paragraph" w:styleId="Textosinformato">
    <w:name w:val="Plain Text"/>
    <w:basedOn w:val="Normal"/>
    <w:link w:val="TextosinformatoCar"/>
    <w:uiPriority w:val="99"/>
    <w:unhideWhenUsed/>
    <w:rsid w:val="00BA60B2"/>
    <w:pPr>
      <w:spacing w:after="0" w:line="240" w:lineRule="auto"/>
      <w:jc w:val="left"/>
    </w:pPr>
    <w:rPr>
      <w:rFonts w:ascii="Consolas" w:eastAsiaTheme="minorHAnsi" w:hAnsi="Consolas"/>
      <w:sz w:val="21"/>
      <w:szCs w:val="21"/>
      <w:lang w:eastAsia="en-US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BA60B2"/>
    <w:rPr>
      <w:rFonts w:ascii="Consolas" w:eastAsiaTheme="minorHAnsi" w:hAnsi="Consolas"/>
      <w:sz w:val="21"/>
      <w:szCs w:val="21"/>
      <w:lang w:val="es-AR" w:eastAsia="en-US"/>
    </w:rPr>
  </w:style>
  <w:style w:type="character" w:customStyle="1" w:styleId="apple-converted-space">
    <w:name w:val="apple-converted-space"/>
    <w:basedOn w:val="Fuentedeprrafopredeter"/>
    <w:rsid w:val="00B11DCB"/>
  </w:style>
  <w:style w:type="character" w:styleId="Hipervnculovisitado">
    <w:name w:val="FollowedHyperlink"/>
    <w:basedOn w:val="Fuentedeprrafopredeter"/>
    <w:uiPriority w:val="99"/>
    <w:semiHidden/>
    <w:unhideWhenUsed/>
    <w:rsid w:val="00486E78"/>
    <w:rPr>
      <w:color w:val="B26B02" w:themeColor="followedHyperlink"/>
      <w:u w:val="single"/>
    </w:rPr>
  </w:style>
  <w:style w:type="table" w:customStyle="1" w:styleId="GridTable1Light-Accent41">
    <w:name w:val="Grid Table 1 Light - Accent 41"/>
    <w:basedOn w:val="Tablanormal"/>
    <w:uiPriority w:val="46"/>
    <w:rsid w:val="009F5C2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D5AB" w:themeColor="accent4" w:themeTint="66"/>
        <w:left w:val="single" w:sz="4" w:space="0" w:color="B3D5AB" w:themeColor="accent4" w:themeTint="66"/>
        <w:bottom w:val="single" w:sz="4" w:space="0" w:color="B3D5AB" w:themeColor="accent4" w:themeTint="66"/>
        <w:right w:val="single" w:sz="4" w:space="0" w:color="B3D5AB" w:themeColor="accent4" w:themeTint="66"/>
        <w:insideH w:val="single" w:sz="4" w:space="0" w:color="B3D5AB" w:themeColor="accent4" w:themeTint="66"/>
        <w:insideV w:val="single" w:sz="4" w:space="0" w:color="B3D5AB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PlainTable31">
    <w:name w:val="Plain Table 31"/>
    <w:basedOn w:val="Tablanormal"/>
    <w:uiPriority w:val="43"/>
    <w:rsid w:val="0017225B"/>
    <w:pPr>
      <w:spacing w:after="0" w:line="240" w:lineRule="auto"/>
      <w:jc w:val="left"/>
    </w:pPr>
    <w:rPr>
      <w:sz w:val="17"/>
      <w:szCs w:val="17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Bibliografa">
    <w:name w:val="Bibliography"/>
    <w:basedOn w:val="Normal"/>
    <w:next w:val="Normal"/>
    <w:uiPriority w:val="37"/>
    <w:unhideWhenUsed/>
    <w:rsid w:val="003E63BD"/>
  </w:style>
  <w:style w:type="paragraph" w:styleId="ndice1">
    <w:name w:val="index 1"/>
    <w:basedOn w:val="Normal"/>
    <w:next w:val="Normal"/>
    <w:autoRedefine/>
    <w:uiPriority w:val="99"/>
    <w:unhideWhenUsed/>
    <w:rsid w:val="00E12294"/>
    <w:pPr>
      <w:spacing w:after="0"/>
      <w:ind w:left="220" w:hanging="220"/>
      <w:jc w:val="left"/>
    </w:pPr>
    <w:rPr>
      <w:sz w:val="18"/>
      <w:szCs w:val="18"/>
    </w:rPr>
  </w:style>
  <w:style w:type="paragraph" w:styleId="ndice2">
    <w:name w:val="index 2"/>
    <w:basedOn w:val="Normal"/>
    <w:next w:val="Normal"/>
    <w:autoRedefine/>
    <w:uiPriority w:val="99"/>
    <w:unhideWhenUsed/>
    <w:rsid w:val="00E12294"/>
    <w:pPr>
      <w:spacing w:after="0"/>
      <w:ind w:left="440" w:hanging="220"/>
      <w:jc w:val="left"/>
    </w:pPr>
    <w:rPr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E12294"/>
    <w:pPr>
      <w:spacing w:after="0"/>
      <w:ind w:left="660" w:hanging="220"/>
      <w:jc w:val="left"/>
    </w:pPr>
    <w:rPr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E12294"/>
    <w:pPr>
      <w:spacing w:after="0"/>
      <w:ind w:left="880" w:hanging="220"/>
      <w:jc w:val="left"/>
    </w:pPr>
    <w:rPr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E12294"/>
    <w:pPr>
      <w:spacing w:after="0"/>
      <w:ind w:left="1100" w:hanging="220"/>
      <w:jc w:val="left"/>
    </w:pPr>
    <w:rPr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E12294"/>
    <w:pPr>
      <w:spacing w:after="0"/>
      <w:ind w:left="1320" w:hanging="220"/>
      <w:jc w:val="left"/>
    </w:pPr>
    <w:rPr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E12294"/>
    <w:pPr>
      <w:spacing w:after="0"/>
      <w:ind w:left="1540" w:hanging="220"/>
      <w:jc w:val="left"/>
    </w:pPr>
    <w:rPr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E12294"/>
    <w:pPr>
      <w:spacing w:after="0"/>
      <w:ind w:left="1760" w:hanging="220"/>
      <w:jc w:val="left"/>
    </w:pPr>
    <w:rPr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E12294"/>
    <w:pPr>
      <w:spacing w:after="0"/>
      <w:ind w:left="1980" w:hanging="220"/>
      <w:jc w:val="left"/>
    </w:pPr>
    <w:rPr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E12294"/>
    <w:pPr>
      <w:spacing w:before="240" w:after="120"/>
      <w:jc w:val="center"/>
    </w:pPr>
    <w:rPr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8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03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1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7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9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8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2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5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7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3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2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9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2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8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6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7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4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6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8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8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9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2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6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1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6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4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5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7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3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4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5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4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5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3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147806">
          <w:marLeft w:val="0"/>
          <w:marRight w:val="0"/>
          <w:marTop w:val="0"/>
          <w:marBottom w:val="30"/>
          <w:divBdr>
            <w:top w:val="none" w:sz="0" w:space="12" w:color="auto"/>
            <w:left w:val="single" w:sz="6" w:space="26" w:color="AAAAAA"/>
            <w:bottom w:val="single" w:sz="6" w:space="12" w:color="AAAAAA"/>
            <w:right w:val="single" w:sz="6" w:space="26" w:color="AAAAAA"/>
          </w:divBdr>
          <w:divsChild>
            <w:div w:id="3237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750323">
          <w:marLeft w:val="0"/>
          <w:marRight w:val="0"/>
          <w:marTop w:val="15"/>
          <w:marBottom w:val="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</w:div>
      </w:divsChild>
    </w:div>
    <w:div w:id="3356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8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7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052459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4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41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8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8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5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8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1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3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4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8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6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8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5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5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7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3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9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7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0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1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9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1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08056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7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13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9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2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4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9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0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7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9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5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4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6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0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1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8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5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0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2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76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68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2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1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802026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11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7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5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2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8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7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3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2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1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9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5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5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0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9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0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1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9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8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1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7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1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1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7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1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1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9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9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8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8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2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1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0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9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1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0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2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5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5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3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8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2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9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6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6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4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6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6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1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5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7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7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1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9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6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7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3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5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8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8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4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9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2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5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2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7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3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9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6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5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1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31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4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4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5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1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3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3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9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9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0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65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31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6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4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3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9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5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5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3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6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4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2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1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4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1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3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61730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7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1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9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2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7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2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4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9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8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2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1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0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7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4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2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6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0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3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5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2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0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4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2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4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8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7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2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1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6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59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99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4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9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1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9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5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5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0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2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5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9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4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5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8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6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4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0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5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2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2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5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4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3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5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3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8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4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9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8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4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1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16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9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35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50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1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4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02912">
          <w:marLeft w:val="0"/>
          <w:marRight w:val="0"/>
          <w:marTop w:val="15"/>
          <w:marBottom w:val="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</w:div>
        <w:div w:id="1615482201">
          <w:marLeft w:val="0"/>
          <w:marRight w:val="0"/>
          <w:marTop w:val="0"/>
          <w:marBottom w:val="30"/>
          <w:divBdr>
            <w:top w:val="none" w:sz="0" w:space="12" w:color="auto"/>
            <w:left w:val="single" w:sz="6" w:space="26" w:color="AAAAAA"/>
            <w:bottom w:val="single" w:sz="6" w:space="12" w:color="AAAAAA"/>
            <w:right w:val="single" w:sz="6" w:space="26" w:color="AAAAAA"/>
          </w:divBdr>
          <w:divsChild>
            <w:div w:id="3180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16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3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7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7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5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9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5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8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7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0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4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4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7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7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7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2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1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8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1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2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1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9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2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1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3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2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9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6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0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6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6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5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8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0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8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0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2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1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9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4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9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5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7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6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2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1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3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6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7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27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56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1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2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9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8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6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8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6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2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7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7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1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5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5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4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8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2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1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0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3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7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7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4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9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6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7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3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1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3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6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3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6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1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9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1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9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5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8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1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2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9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0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4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8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48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90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9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4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9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9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0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0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9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4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4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7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1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7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2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2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2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7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5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8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4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476">
          <w:marLeft w:val="0"/>
          <w:marRight w:val="0"/>
          <w:marTop w:val="15"/>
          <w:marBottom w:val="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</w:div>
        <w:div w:id="271399339">
          <w:marLeft w:val="0"/>
          <w:marRight w:val="0"/>
          <w:marTop w:val="0"/>
          <w:marBottom w:val="30"/>
          <w:divBdr>
            <w:top w:val="none" w:sz="0" w:space="12" w:color="auto"/>
            <w:left w:val="single" w:sz="6" w:space="26" w:color="AAAAAA"/>
            <w:bottom w:val="single" w:sz="6" w:space="12" w:color="AAAAAA"/>
            <w:right w:val="single" w:sz="6" w:space="26" w:color="AAAAAA"/>
          </w:divBdr>
          <w:divsChild>
            <w:div w:id="4739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84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8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9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8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6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1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4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3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0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3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1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9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1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0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7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4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0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9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2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6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4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9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9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8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1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9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3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3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3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8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2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0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6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7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5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8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1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0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0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9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2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3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7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7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1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9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7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7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7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6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8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3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187.174.253.10/Biblionetica/diccionario/apenc/conceptualizacion.htm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bio\AppData\Roaming\Microsoft\Plantillas\Dise&#241;o%20de%20informe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2014-08-11T00:00:00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Ain06</b:Tag>
    <b:SourceType>BookSection</b:SourceType>
    <b:Guid>{D70DBD9D-976A-46EA-80AC-03CE5D0DBDA9}</b:Guid>
    <b:Year>2006</b:Year>
    <b:City>Madrid</b:City>
    <b:Author>
      <b:Author>
        <b:NameList>
          <b:Person>
            <b:Last>Ainscow</b:Last>
          </b:Person>
        </b:NameList>
      </b:Author>
    </b:Author>
    <b:BookTitle>Educación para la inclusión Educación sin inclusiones</b:BookTitle>
    <b:Pages>11-15</b:Pages>
    <b:RefOrder>20</b:RefOrder>
  </b:Source>
  <b:Source>
    <b:Tag>Alm12</b:Tag>
    <b:SourceType>ConferenceProceedings</b:SourceType>
    <b:Guid>{20D07717-CA8F-42EB-9416-22186121F2CD}</b:Guid>
    <b:Year>2012</b:Year>
    <b:City>Barcelona</b:City>
    <b:Publisher>Ceac Barcelona</b:Publisher>
    <b:Pages>52-54, 13-14</b:Pages>
    <b:ConferenceName>Sistemas de comunicación por imagenes para niños autistas en el comienzo de la trayectoria: análisis y re-diseño de un sistema</b:ConferenceName>
    <b:Author>
      <b:Author>
        <b:NameList>
          <b:Person>
            <b:Last>Almeida</b:Last>
            <b:First>Aida</b:First>
          </b:Person>
          <b:Person>
            <b:Last>Tavares </b:Last>
            <b:First>Paula</b:First>
          </b:Person>
          <b:Person>
            <b:Last>Marques</b:Last>
            <b:First>Jorge</b:First>
          </b:Person>
        </b:NameList>
      </b:Author>
    </b:Author>
    <b:RefOrder>21</b:RefOrder>
  </b:Source>
  <b:Source>
    <b:Tag>Alv93</b:Tag>
    <b:SourceType>Book</b:SourceType>
    <b:Guid>{059E1144-FB60-4B9E-A45D-FBE1BB402DED}</b:Guid>
    <b:Title>Los sistemas alternativos de comunicación en los trastornos generalizados del desarrollo</b:Title>
    <b:Year>1993</b:Year>
    <b:City>Murcia</b:City>
    <b:Publisher>CPR Murcia</b:Publisher>
    <b:Author>
      <b:Author>
        <b:NameList>
          <b:Person>
            <b:Last>Alvarez</b:Last>
          </b:Person>
          <b:Person>
            <b:Last>Castellanos</b:Last>
          </b:Person>
        </b:NameList>
      </b:Author>
    </b:Author>
    <b:RefOrder>22</b:RefOrder>
  </b:Source>
  <b:Source>
    <b:Tag>Góm97</b:Tag>
    <b:SourceType>Book</b:SourceType>
    <b:Guid>{85DEE632-D20B-48C9-962D-2A3D2F67ADF0}</b:Guid>
    <b:Title>Ingenieria del Conocimiento</b:Title>
    <b:Year>1997</b:Year>
    <b:Publisher>Centro de Estudios Ramon Areces</b:Publisher>
    <b:Author>
      <b:Author>
        <b:NameList>
          <b:Person>
            <b:Last>Gómez</b:Last>
            <b:First>A.</b:First>
          </b:Person>
          <b:Person>
            <b:Last>Juristo</b:Last>
            <b:First>N.</b:First>
          </b:Person>
          <b:Person>
            <b:Last>Montes</b:Last>
            <b:First>C.</b:First>
          </b:Person>
          <b:Person>
            <b:Last>Pazos</b:Last>
            <b:First>J.</b:First>
          </b:Person>
        </b:NameList>
      </b:Author>
    </b:Author>
    <b:RefOrder>18</b:RefOrder>
  </b:Source>
  <b:Source>
    <b:Tag>Fra04</b:Tag>
    <b:SourceType>DocumentFromInternetSite</b:SourceType>
    <b:Guid>{790C3562-F568-48A7-B768-1D1C598477C2}</b:Guid>
    <b:Title>Tecnologias de ayuda en personas con trastornos del espextro autista</b:Title>
    <b:Year>2004</b:Year>
    <b:URL>http://diversidad.murciaeduca.es/tecnoneet/docs/autismo.pdf</b:URL>
    <b:Author>
      <b:Author>
        <b:NameList>
          <b:Person>
            <b:Last>Tortosa</b:Last>
            <b:Middle>Nicolas</b:Middle>
            <b:First>Francisco</b:First>
          </b:Person>
        </b:NameList>
      </b:Author>
    </b:Author>
    <b:RefOrder>23</b:RefOrder>
  </b:Source>
  <b:Source>
    <b:Tag>Alc95</b:Tag>
    <b:SourceType>Book</b:SourceType>
    <b:Guid>{9B9EE6BF-DEF6-4AC5-9D76-7D4B03BFB091}</b:Guid>
    <b:Title>Estudiantes con discapacidades integradas en los Estudios Universitarios</b:Title>
    <b:Year>1995</b:Year>
    <b:City>Madrid</b:City>
    <b:Publisher>Manual de asesoramiento y Orientación Vocacional</b:Publisher>
    <b:Author>
      <b:Author>
        <b:NameList>
          <b:Person>
            <b:Last>Alcantud</b:Last>
            <b:First>F.</b:First>
          </b:Person>
        </b:NameList>
      </b:Author>
    </b:Author>
    <b:RefOrder>24</b:RefOrder>
  </b:Source>
  <b:Source>
    <b:Tag>Aso10</b:Tag>
    <b:SourceType>JournalArticle</b:SourceType>
    <b:Guid>{2EE33F1F-D239-40E4-9989-77073B30E62F}</b:Guid>
    <b:Title>Creando conciencia sobre el autismo</b:Title>
    <b:Year>2010</b:Year>
    <b:Author>
      <b:Author>
        <b:NameList>
          <b:Person>
            <b:Last>Artimage</b:Last>
            <b:First>Asociación</b:First>
          </b:Person>
        </b:NameList>
      </b:Author>
    </b:Author>
    <b:JournalName>Por nuestra salud</b:JournalName>
    <b:RefOrder>25</b:RefOrder>
  </b:Source>
  <b:Source>
    <b:Tag>Wat86</b:Tag>
    <b:SourceType>Book</b:SourceType>
    <b:Guid>{B2529C88-410A-4333-BB73-253264FBAD4D}</b:Guid>
    <b:Title>A Guide to Expert Systems</b:Title>
    <b:Year>1986</b:Year>
    <b:City>Michigan</b:City>
    <b:Publisher>Ilustrada Reimpresa</b:Publisher>
    <b:Author>
      <b:Author>
        <b:NameList>
          <b:Person>
            <b:Last>Waterman</b:Last>
            <b:Middle>Arthur</b:Middle>
            <b:First>Donal</b:First>
          </b:Person>
        </b:NameList>
      </b:Author>
    </b:Author>
    <b:RefOrder>17</b:RefOrder>
  </b:Source>
  <b:Source>
    <b:Tag>EGG12</b:Tag>
    <b:SourceType>InternetSite</b:SourceType>
    <b:Guid>{1684F8BD-C15F-43D4-A892-02FA041E1502}</b:Guid>
    <b:Author>
      <b:Author>
        <b:Corporate>EGGS</b:Corporate>
      </b:Author>
    </b:Author>
    <b:Title>Google Play</b:Title>
    <b:Year>2012</b:Year>
    <b:Month>Noviembre</b:Month>
    <b:Day>17</b:Day>
    <b:URL>https://play.google.com/store/apps/details?id=com.giorgio.asino</b:URL>
    <b:InternetSiteTitle>Asino</b:InternetSiteTitle>
    <b:YearAccessed>2014</b:YearAccessed>
    <b:MonthAccessed>Diciembre</b:MonthAccessed>
    <b:RefOrder>4</b:RefOrder>
  </b:Source>
  <b:Source>
    <b:Tag>Fun11</b:Tag>
    <b:SourceType>InternetSite</b:SourceType>
    <b:Guid>{E652D137-5D84-42F3-8E4D-4AF87F23D119}</b:Guid>
    <b:Title>In TIC</b:Title>
    <b:Year>2011</b:Year>
    <b:Author>
      <b:Author>
        <b:Corporate>Fundación Orange</b:Corporate>
      </b:Author>
    </b:Author>
    <b:Month>Mayo</b:Month>
    <b:Day>3</b:Day>
    <b:URL>http://www.proyectosfundacionorange.es/intic/intic_movil/.</b:URL>
    <b:YearAccessed>2014</b:YearAccessed>
    <b:MonthAccessed>Diciembre</b:MonthAccessed>
    <b:RefOrder>5</b:RefOrder>
  </b:Source>
  <b:Source>
    <b:Tag>Bar14</b:Tag>
    <b:SourceType>InternetSite</b:SourceType>
    <b:Guid>{CCCF7C98-BA93-488E-9B19-642542050BE5}</b:Guid>
    <b:Title>Google Play</b:Title>
    <b:Year>2014</b:Year>
    <b:Author>
      <b:Author>
        <b:Corporate>Barbosa Edimar</b:Corporate>
      </b:Author>
    </b:Author>
    <b:Month>Septiembre</b:Month>
    <b:Day>2</b:Day>
    <b:URL>https://play.google.com/store/apps/details?id=br.com.scai_autismo</b:URL>
    <b:InternetSiteTitle>SCAI Autismo</b:InternetSiteTitle>
    <b:YearAccessed>2014</b:YearAccessed>
    <b:MonthAccessed>Diciembre</b:MonthAccessed>
    <b:RefOrder>6</b:RefOrder>
  </b:Source>
  <b:Source>
    <b:Tag>Acc14</b:Tag>
    <b:SourceType>InternetSite</b:SourceType>
    <b:Guid>{65B37A8F-24EA-4148-92F2-2451B0264E47}</b:Guid>
    <b:Author>
      <b:Author>
        <b:NameList>
          <b:Person>
            <b:Last>Accegal</b:Last>
          </b:Person>
        </b:NameList>
      </b:Author>
    </b:Author>
    <b:Title>Google Play</b:Title>
    <b:Year>2014</b:Year>
    <b:Month>Febrero</b:Month>
    <b:Day>13</b:Day>
    <b:URL>https://play.google.com/store/apps/details?id=com.uvigo.gti.VirtualTEC</b:URL>
    <b:InternetSiteTitle>VirtualTEC</b:InternetSiteTitle>
    <b:YearAccessed>2014</b:YearAccessed>
    <b:MonthAccessed>Diciembre</b:MonthAccessed>
    <b:RefOrder>8</b:RefOrder>
  </b:Source>
  <b:Source>
    <b:Tag>Gre11</b:Tag>
    <b:SourceType>InternetSite</b:SourceType>
    <b:Guid>{BC6528E5-7F37-4D78-AAAE-58C47D3CD243}</b:Guid>
    <b:Title>Google Play</b:Title>
    <b:Year>2011</b:Year>
    <b:Author>
      <b:Author>
        <b:Corporate>Green Bubble Labs</b:Corporate>
      </b:Author>
    </b:Author>
    <b:InternetSiteTitle>HablaFácil Autismo DiegoDice</b:InternetSiteTitle>
    <b:Month>Julio</b:Month>
    <b:Day>3</b:Day>
    <b:URL>https://play.google.com/store/apps/details?id=com.benitez.DiegoDiceSP</b:URL>
    <b:YearAccessed>2014</b:YearAccessed>
    <b:MonthAccessed>Diciembre</b:MonthAccessed>
    <b:RefOrder>9</b:RefOrder>
  </b:Source>
  <b:Source>
    <b:Tag>CPA13</b:Tag>
    <b:SourceType>InternetSite</b:SourceType>
    <b:Guid>{EAE6CBF4-313D-4D39-8B81-2CA9FF6C542D}</b:Guid>
    <b:Author>
      <b:Author>
        <b:NameList>
          <b:Person>
            <b:Last>CPA</b:Last>
          </b:Person>
        </b:NameList>
      </b:Author>
    </b:Author>
    <b:Title>Google Play</b:Title>
    <b:Year>2013</b:Year>
    <b:Month>Julio</b:Month>
    <b:Day>31</b:Day>
    <b:URL>https://play.google.com/store/apps/details?id=com.comunicador.cpa</b:URL>
    <b:InternetSiteTitle>CPA</b:InternetSiteTitle>
    <b:YearAccessed>2014</b:YearAccessed>
    <b:MonthAccessed>Diciembre</b:MonthAccessed>
    <b:RefOrder>10</b:RefOrder>
  </b:Source>
  <b:Source>
    <b:Tag>Aff14</b:Tag>
    <b:SourceType>InternetSite</b:SourceType>
    <b:Guid>{E69264DB-EF03-46DC-8E14-F9780D94A9BE}</b:Guid>
    <b:Author>
      <b:Author>
        <b:Corporate>Lab, Affective</b:Corporate>
      </b:Author>
    </b:Author>
    <b:Title>Google Play</b:Title>
    <b:Year>2014</b:Year>
    <b:Month>Julio</b:Month>
    <b:Day>7</b:Day>
    <b:URL>https://play.google.com/store/apps/details?id=air.AraBoardConstructor</b:URL>
    <b:InternetSiteTitle>AraBoard Constructor</b:InternetSiteTitle>
    <b:YearAccessed>2014</b:YearAccessed>
    <b:MonthAccessed>Diciembre</b:MonthAccessed>
    <b:RefOrder>12</b:RefOrder>
  </b:Source>
  <b:Source>
    <b:Tag>Fun14</b:Tag>
    <b:SourceType>InternetSite</b:SourceType>
    <b:Guid>{2F33E059-67C4-4F70-938F-821080B1F829}</b:Guid>
    <b:Author>
      <b:Author>
        <b:Corporate>Fundación Orange</b:Corporate>
      </b:Author>
    </b:Author>
    <b:Title>Google Play</b:Title>
    <b:InternetSiteTitle>Azahar</b:InternetSiteTitle>
    <b:Year>2014</b:Year>
    <b:Month>Abril</b:Month>
    <b:Day>1</b:Day>
    <b:URL>https://play.google.com/store/apps/details?id=org.adapta.azahar</b:URL>
    <b:YearAccessed>2014</b:YearAccessed>
    <b:MonthAccessed>Diciembre</b:MonthAccessed>
    <b:RefOrder>13</b:RefOrder>
  </b:Source>
  <b:Source>
    <b:Tag>Acc141</b:Tag>
    <b:SourceType>InternetSite</b:SourceType>
    <b:Guid>{AD27BCCF-78D1-4073-AA2D-4CA05E080ED4}</b:Guid>
    <b:Author>
      <b:Author>
        <b:Corporate>Accegal</b:Corporate>
      </b:Author>
    </b:Author>
    <b:Title>Google Play</b:Title>
    <b:Year>2014</b:Year>
    <b:Month>Mayo</b:Month>
    <b:Day>30</b:Day>
    <b:URL>https://play.google.com/store/apps/details?id=com.uvigo.gti.PictoDroidLite</b:URL>
    <b:InternetSiteTitle>PictoDroid Lite</b:InternetSiteTitle>
    <b:YearAccessed>2014</b:YearAccessed>
    <b:MonthAccessed>Diciembre</b:MonthAccessed>
    <b:RefOrder>14</b:RefOrder>
  </b:Source>
  <b:Source>
    <b:Tag>And13</b:Tag>
    <b:SourceType>InternetSite</b:SourceType>
    <b:Guid>{06B81172-AC1C-46F3-B179-44624A1EEBA1}</b:Guid>
    <b:Title>Google Play</b:Title>
    <b:Year>2013</b:Year>
    <b:Author>
      <b:Author>
        <b:Corporate>Android in London</b:Corporate>
      </b:Author>
    </b:Author>
    <b:Month>Abril</b:Month>
    <b:Day>17</b:Day>
    <b:URL>https://play.google.com/store/apps/details?id=com.itoucantalk</b:URL>
    <b:InternetSiteTitle>iToucan Talk (Autism) Beta</b:InternetSiteTitle>
    <b:YearAccessed>2014</b:YearAccessed>
    <b:MonthAccessed>Diciembre</b:MonthAccessed>
    <b:RefOrder>15</b:RefOrder>
  </b:Source>
  <b:Source>
    <b:Tag>Spe15</b:Tag>
    <b:SourceType>InternetSite</b:SourceType>
    <b:Guid>{8115D5C0-1BA0-4AB8-8637-79F112612FAA}</b:Guid>
    <b:Author>
      <b:Author>
        <b:Corporate>SpecialNeedsWare</b:Corporate>
      </b:Author>
    </b:Author>
    <b:Title>Google Play</b:Title>
    <b:InternetSiteTitle>AutisMate</b:InternetSiteTitle>
    <b:Year>2014</b:Year>
    <b:Month>marzo</b:Month>
    <b:Day>19</b:Day>
    <b:URL>https://play.google.com/store/apps/details?id=com.specialneedsware.autismate365</b:URL>
    <b:YearAccessed>2014</b:YearAccessed>
    <b:MonthAccessed>Diciembre</b:MonthAccessed>
    <b:RefOrder>16</b:RefOrder>
  </b:Source>
  <b:Source>
    <b:Tag>Tam14</b:Tag>
    <b:SourceType>InternetSite</b:SourceType>
    <b:Guid>{3F2F2A98-34A0-41F7-B191-21D49C4282BA}</b:Guid>
    <b:Author>
      <b:Author>
        <b:NameList>
          <b:Person>
            <b:Last>Reynolds</b:Last>
            <b:First>Tammi</b:First>
          </b:Person>
        </b:NameList>
      </b:Author>
    </b:Author>
    <b:Title>Beneficios de la tecnologia en el autismo</b:Title>
    <b:Year>2014</b:Year>
    <b:Month>marzo</b:Month>
    <b:URL>http://autism.lifetips.com/es/tip/128706/treatment-and-therapies-for-autism/treatment-and-therapies-for-autism/beneficios-de-la-tecnolog-a-en-el-autismo.html</b:URL>
    <b:YearAccessed>2014</b:YearAccessed>
    <b:MonthAccessed>Septiembre</b:MonthAccessed>
    <b:RefOrder>1</b:RefOrder>
  </b:Source>
  <b:Source>
    <b:Tag>Ins14</b:Tag>
    <b:SourceType>InternetSite</b:SourceType>
    <b:Guid>{55EF3B9C-9D6D-4718-9659-86A6329A8253}</b:Guid>
    <b:Title>Guias para padres sobre el Trastorno del Espectro Autista</b:Title>
    <b:Year>2014</b:Year>
    <b:Month>Agosto</b:Month>
    <b:Day>13</b:Day>
    <b:URL>http://ipsi.uprrp.edu/opp/pdf/materiales/autism_spectrum_disorder_espanol.pdf</b:URL>
    <b:Author>
      <b:Author>
        <b:Corporate>Instituto Nacional de la Salud Mental</b:Corporate>
      </b:Author>
    </b:Author>
    <b:YearAccessed>2014</b:YearAccessed>
    <b:MonthAccessed>Agosto</b:MonthAccessed>
    <b:RefOrder>26</b:RefOrder>
  </b:Source>
  <b:Source>
    <b:Tag>Cic06</b:Tag>
    <b:SourceType>DocumentFromInternetSite</b:SourceType>
    <b:Guid>{66FDFBA6-AE1D-41C0-A5B2-E16067400AC4}</b:Guid>
    <b:Title>PsicoPedagogia</b:Title>
    <b:InternetSiteTitle>Las estrategias cognitivas</b:InternetSiteTitle>
    <b:Year>2006</b:Year>
    <b:Month>Octubre</b:Month>
    <b:Day>4</b:Day>
    <b:URL>http://www.psicopedagogia.com/certificado/724</b:URL>
    <b:Author>
      <b:Author>
        <b:NameList>
          <b:Person>
            <b:Last>Cicarelli</b:Last>
            <b:Middle>Cristina</b:Middle>
            <b:First>Maria</b:First>
          </b:Person>
        </b:NameList>
      </b:Author>
    </b:Author>
    <b:YearAccessed>2014</b:YearAccessed>
    <b:MonthAccessed>Diciembre</b:MonthAccessed>
    <b:RefOrder>27</b:RefOrder>
  </b:Source>
  <b:Source>
    <b:Tag>Mar09</b:Tag>
    <b:SourceType>InternetSite</b:SourceType>
    <b:Guid>{99E06E07-7811-4132-9ABD-F01255B04310}</b:Guid>
    <b:Title>Construccion de sistemas expertos</b:Title>
    <b:Year>2009</b:Year>
    <b:Month>Agosto</b:Month>
    <b:Day>20</b:Day>
    <b:URL>http://iidia.com.ar/rgm/CD-IC/CD-IC-2.pdf</b:URL>
    <b:Author>
      <b:Author>
        <b:NameList>
          <b:Person>
            <b:Last>Martinez</b:Last>
            <b:First>Ramon</b:First>
            <b:Middle>Garcia</b:Middle>
          </b:Person>
        </b:NameList>
      </b:Author>
    </b:Author>
    <b:YearAccessed>2014</b:YearAccessed>
    <b:MonthAccessed>Agosto</b:MonthAccessed>
    <b:RefOrder>28</b:RefOrder>
  </b:Source>
  <b:Source>
    <b:Tag>Rav12</b:Tag>
    <b:SourceType>InternetSite</b:SourceType>
    <b:Guid>{D6B50760-5196-4819-A023-7A0A8CF4F154}</b:Guid>
    <b:Author>
      <b:Author>
        <b:NameList>
          <b:Person>
            <b:Last>Ravi</b:Last>
            <b:First>Agarwal</b:First>
          </b:Person>
          <b:Person>
            <b:Last>Sampath</b:Last>
            <b:First>Harini</b:First>
          </b:Person>
          <b:Person>
            <b:Last>Indurkhya</b:Last>
            <b:First>Bipin</b:First>
          </b:Person>
        </b:NameList>
      </b:Author>
    </b:Author>
    <b:Title>Abstracts Itasd 2012</b:Title>
    <b:Year>2012</b:Year>
    <b:Month>Julio</b:Month>
    <b:Day>22</b:Day>
    <b:URL>http://es.slideshare.net/Aspali/resumen-i-congreso-tecnologas-para-autismo</b:URL>
    <b:City>India</b:City>
    <b:ConferenceName>AUTINICECT: Ayudar a niños con autismo a adquirir habilidades sociales a través de compañeros virtuales</b:ConferenceName>
    <b:YearAccessed>2014</b:YearAccessed>
    <b:MonthAccessed>Agosto</b:MonthAccessed>
    <b:RefOrder>29</b:RefOrder>
  </b:Source>
  <b:Source>
    <b:Tag>Agu12</b:Tag>
    <b:SourceType>InternetSite</b:SourceType>
    <b:Guid>{3BF7D2DB-4B6A-4952-9CD8-86214F0BFA06}</b:Guid>
    <b:Author>
      <b:Author>
        <b:NameList>
          <b:Person>
            <b:Last>Soledad</b:Last>
            <b:First>Aguilera</b:First>
            <b:Middle>Carolina</b:Middle>
          </b:Person>
        </b:NameList>
      </b:Author>
    </b:Author>
    <b:Title>Ayudatec</b:Title>
    <b:Year>2012</b:Year>
    <b:Month>Octubre</b:Month>
    <b:Day>11</b:Day>
    <b:URL>http://ayudatec.cl/2012/10/11/tecnologias-inclusivas-para-nins-con-trastornos-del-espectro-del-autismo</b:URL>
    <b:YearAccessed>2014</b:YearAccessed>
    <b:MonthAccessed>Agosto</b:MonthAccessed>
    <b:RefOrder>30</b:RefOrder>
  </b:Source>
  <b:Source>
    <b:Tag>Tor03</b:Tag>
    <b:SourceType>DocumentFromInternetSite</b:SourceType>
    <b:Guid>{8204019E-0143-43A2-BFBC-B2EDAFFD4FD9}</b:Guid>
    <b:Title>Tecnologías de ayuda en personas con trastornos del espectro autista</b:Title>
    <b:Year>2003</b:Year>
    <b:URL>http://www.divertic.org/capitulo.pdf</b:URL>
    <b:Author>
      <b:Author>
        <b:NameList>
          <b:Person>
            <b:Last>Tortosa</b:Last>
            <b:Middle>Nicolas</b:Middle>
            <b:First>Francisco</b:First>
          </b:Person>
          <b:Person>
            <b:Last>Villa</b:Last>
            <b:Middle>Goméz</b:Middle>
            <b:First>Manuel</b:First>
          </b:Person>
        </b:NameList>
      </b:Author>
    </b:Author>
    <b:YearAccessed>2014</b:YearAccessed>
    <b:MonthAccessed>Agosto</b:MonthAccessed>
    <b:RefOrder>31</b:RefOrder>
  </b:Source>
  <b:Source>
    <b:Tag>Nat11</b:Tag>
    <b:SourceType>InternetSite</b:SourceType>
    <b:Guid>{C3240C0C-EC05-4D79-A588-45EAC3A3BDB9}</b:Guid>
    <b:Author>
      <b:Author>
        <b:Corporate>National Foundation for Autism Reserch </b:Corporate>
      </b:Author>
    </b:Author>
    <b:Title>Lo que necesita saber sobre el autismo NFAR</b:Title>
    <b:Year>2011</b:Year>
    <b:URL>http://autism-center.ucsd.edu/about-us/Documents/NFAR-AutismBrochure-Spanish.pdf</b:URL>
    <b:YearAccessed>2014</b:YearAccessed>
    <b:MonthAccessed>Septiembre</b:MonthAccessed>
    <b:RefOrder>伴翸</b:RefOrder>
  </b:Source>
  <b:Source>
    <b:Tag>Car12</b:Tag>
    <b:SourceType>InternetSite</b:SourceType>
    <b:Guid>{FB2BC9AB-49EC-4C8F-A989-DDD6DA130E39}</b:Guid>
    <b:Author>
      <b:Author>
        <b:NameList>
          <b:Person>
            <b:Last>Tore</b:Last>
            <b:Middle>Bustos</b:Middle>
            <b:First>Carlos</b:First>
          </b:Person>
        </b:NameList>
      </b:Author>
    </b:Author>
    <b:Title>Google Play</b:Title>
    <b:InternetSiteTitle>Pictogramas</b:InternetSiteTitle>
    <b:Year>2012</b:Year>
    <b:Month>Mayo</b:Month>
    <b:Day>19</b:Day>
    <b:URL>https://play.google.com/store/apps/details?id=logo.pedia</b:URL>
    <b:YearAccessed>2014</b:YearAccessed>
    <b:MonthAccessed>Diciembre</b:MonthAccessed>
    <b:RefOrder>11</b:RefOrder>
  </b:Source>
  <b:Source>
    <b:Tag>Chr12</b:Tag>
    <b:SourceType>InternetSite</b:SourceType>
    <b:Guid>{BE8C56BD-5158-443E-97D4-1133F237AA73}</b:Guid>
    <b:Author>
      <b:Author>
        <b:Corporate>Stärkel Christopher</b:Corporate>
      </b:Author>
    </b:Author>
    <b:Title>Google Play</b:Title>
    <b:InternetSiteTitle>Touch-n-say</b:InternetSiteTitle>
    <b:Year>2012</b:Year>
    <b:Month>Enero</b:Month>
    <b:Day>28</b:Day>
    <b:URL>https://play.google.com/store/apps/details?id=touchnsay.staerkel.org</b:URL>
    <b:YearAccessed>2014</b:YearAccessed>
    <b:MonthAccessed>Diciembre</b:MonthAccessed>
    <b:RefOrder>7</b:RefOrder>
  </b:Source>
  <b:Source>
    <b:Tag>Joh95</b:Tag>
    <b:SourceType>Book</b:SourceType>
    <b:Guid>{1ACAA1F1-A4D5-47FE-B98C-12462190608A}</b:Guid>
    <b:Title>Manual de diagnostico y estadistico de los trastornos mentales</b:Title>
    <b:Year>1995</b:Year>
    <b:Author>
      <b:Author>
        <b:Corporate>MacArthur, John, D.; Catherine, T.; </b:Corporate>
      </b:Author>
    </b:Author>
    <b:City>Barcelona</b:City>
    <b:Pages>40</b:Pages>
    <b:RefOrder>2</b:RefOrder>
  </b:Source>
  <b:Source>
    <b:Tag>Koe95</b:Tag>
    <b:SourceType>BookSection</b:SourceType>
    <b:Guid>{E250BBB7-9F42-49E8-866F-42615691AD52}</b:Guid>
    <b:Title>Teaching children with autism: Strategies for initiating positive interactions and improving learning opportunities</b:Title>
    <b:Year>1995</b:Year>
    <b:Author>
      <b:Author>
        <b:NameList>
          <b:Person>
            <b:Last>Koegel</b:Last>
            <b:First>R.L</b:First>
          </b:Person>
          <b:Person>
            <b:Last>Koegel</b:Last>
            <b:First>L.K.E</b:First>
          </b:Person>
        </b:NameList>
      </b:Author>
    </b:Author>
    <b:Publisher>Baltimore</b:Publisher>
    <b:Pages>85</b:Pages>
    <b:RefOrder>3</b:RefOrder>
  </b:Source>
</b:Sourc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Ain06</b:Tag>
    <b:SourceType>BookSection</b:SourceType>
    <b:Guid>{D70DBD9D-976A-46EA-80AC-03CE5D0DBDA9}</b:Guid>
    <b:Year>2006</b:Year>
    <b:City>Madrid</b:City>
    <b:Author>
      <b:Author>
        <b:NameList>
          <b:Person>
            <b:Last>Ainscow</b:Last>
          </b:Person>
        </b:NameList>
      </b:Author>
    </b:Author>
    <b:BookTitle>Educación para la inclusión Educación sin inclusiones</b:BookTitle>
    <b:Pages>11-15</b:Pages>
    <b:RefOrder>20</b:RefOrder>
  </b:Source>
  <b:Source>
    <b:Tag>Alm12</b:Tag>
    <b:SourceType>ConferenceProceedings</b:SourceType>
    <b:Guid>{20D07717-CA8F-42EB-9416-22186121F2CD}</b:Guid>
    <b:Year>2012</b:Year>
    <b:City>Barcelona</b:City>
    <b:Publisher>Ceac Barcelona</b:Publisher>
    <b:Pages>52-54, 13-14</b:Pages>
    <b:ConferenceName>Sistemas de comunicación por imagenes para niños autistas en el comienzo de la trayectoria: análisis y re-diseño de un sistema</b:ConferenceName>
    <b:Author>
      <b:Author>
        <b:NameList>
          <b:Person>
            <b:Last>Almeida</b:Last>
            <b:First>Aida</b:First>
          </b:Person>
          <b:Person>
            <b:Last>Tavares </b:Last>
            <b:First>Paula</b:First>
          </b:Person>
          <b:Person>
            <b:Last>Marques</b:Last>
            <b:First>Jorge</b:First>
          </b:Person>
        </b:NameList>
      </b:Author>
    </b:Author>
    <b:RefOrder>21</b:RefOrder>
  </b:Source>
  <b:Source>
    <b:Tag>Alv93</b:Tag>
    <b:SourceType>Book</b:SourceType>
    <b:Guid>{059E1144-FB60-4B9E-A45D-FBE1BB402DED}</b:Guid>
    <b:Title>Los sistemas alternativos de comunicación en los trastornos generalizados del desarrollo</b:Title>
    <b:Year>1993</b:Year>
    <b:City>Murcia</b:City>
    <b:Publisher>CPR Murcia</b:Publisher>
    <b:Author>
      <b:Author>
        <b:NameList>
          <b:Person>
            <b:Last>Alvarez</b:Last>
          </b:Person>
          <b:Person>
            <b:Last>Castellanos</b:Last>
          </b:Person>
        </b:NameList>
      </b:Author>
    </b:Author>
    <b:RefOrder>22</b:RefOrder>
  </b:Source>
  <b:Source>
    <b:Tag>Góm97</b:Tag>
    <b:SourceType>Book</b:SourceType>
    <b:Guid>{85DEE632-D20B-48C9-962D-2A3D2F67ADF0}</b:Guid>
    <b:Title>Ingenieria del Conocimiento</b:Title>
    <b:Year>1997</b:Year>
    <b:Publisher>Centro de Estudios Ramon Areces</b:Publisher>
    <b:Author>
      <b:Author>
        <b:NameList>
          <b:Person>
            <b:Last>Gómez</b:Last>
            <b:First>A.</b:First>
          </b:Person>
          <b:Person>
            <b:Last>Juristo</b:Last>
            <b:First>N.</b:First>
          </b:Person>
          <b:Person>
            <b:Last>Montes</b:Last>
            <b:First>C.</b:First>
          </b:Person>
          <b:Person>
            <b:Last>Pazos</b:Last>
            <b:First>J.</b:First>
          </b:Person>
        </b:NameList>
      </b:Author>
    </b:Author>
    <b:RefOrder>18</b:RefOrder>
  </b:Source>
  <b:Source>
    <b:Tag>Fra04</b:Tag>
    <b:SourceType>DocumentFromInternetSite</b:SourceType>
    <b:Guid>{790C3562-F568-48A7-B768-1D1C598477C2}</b:Guid>
    <b:Title>Tecnologias de ayuda en personas con trastornos del espextro autista</b:Title>
    <b:Year>2004</b:Year>
    <b:URL>http://diversidad.murciaeduca.es/tecnoneet/docs/autismo.pdf</b:URL>
    <b:Author>
      <b:Author>
        <b:NameList>
          <b:Person>
            <b:Last>Tortosa</b:Last>
            <b:Middle>Nicolas</b:Middle>
            <b:First>Francisco</b:First>
          </b:Person>
        </b:NameList>
      </b:Author>
    </b:Author>
    <b:RefOrder>23</b:RefOrder>
  </b:Source>
  <b:Source>
    <b:Tag>Alc95</b:Tag>
    <b:SourceType>Book</b:SourceType>
    <b:Guid>{9B9EE6BF-DEF6-4AC5-9D76-7D4B03BFB091}</b:Guid>
    <b:Title>Estudiantes con discapacidades integradas en los Estudios Universitarios</b:Title>
    <b:Year>1995</b:Year>
    <b:City>Madrid</b:City>
    <b:Publisher>Manual de asesoramiento y Orientación Vocacional</b:Publisher>
    <b:Author>
      <b:Author>
        <b:NameList>
          <b:Person>
            <b:Last>Alcantud</b:Last>
            <b:First>F.</b:First>
          </b:Person>
        </b:NameList>
      </b:Author>
    </b:Author>
    <b:RefOrder>24</b:RefOrder>
  </b:Source>
  <b:Source>
    <b:Tag>Aso10</b:Tag>
    <b:SourceType>JournalArticle</b:SourceType>
    <b:Guid>{2EE33F1F-D239-40E4-9989-77073B30E62F}</b:Guid>
    <b:Title>Creando conciencia sobre el autismo</b:Title>
    <b:Year>2010</b:Year>
    <b:Author>
      <b:Author>
        <b:NameList>
          <b:Person>
            <b:Last>Artimage</b:Last>
            <b:First>Asociación</b:First>
          </b:Person>
        </b:NameList>
      </b:Author>
    </b:Author>
    <b:JournalName>Por nuestra salud</b:JournalName>
    <b:RefOrder>25</b:RefOrder>
  </b:Source>
  <b:Source>
    <b:Tag>Wat86</b:Tag>
    <b:SourceType>Book</b:SourceType>
    <b:Guid>{B2529C88-410A-4333-BB73-253264FBAD4D}</b:Guid>
    <b:Title>A Guide to Expert Systems</b:Title>
    <b:Year>1986</b:Year>
    <b:City>Michigan</b:City>
    <b:Publisher>Ilustrada Reimpresa</b:Publisher>
    <b:Author>
      <b:Author>
        <b:NameList>
          <b:Person>
            <b:Last>Waterman</b:Last>
            <b:Middle>Arthur</b:Middle>
            <b:First>Donal</b:First>
          </b:Person>
        </b:NameList>
      </b:Author>
    </b:Author>
    <b:RefOrder>17</b:RefOrder>
  </b:Source>
  <b:Source>
    <b:Tag>EGG12</b:Tag>
    <b:SourceType>InternetSite</b:SourceType>
    <b:Guid>{1684F8BD-C15F-43D4-A892-02FA041E1502}</b:Guid>
    <b:Author>
      <b:Author>
        <b:Corporate>EGGS</b:Corporate>
      </b:Author>
    </b:Author>
    <b:Title>Google Play</b:Title>
    <b:Year>2012</b:Year>
    <b:Month>Noviembre</b:Month>
    <b:Day>17</b:Day>
    <b:URL>https://play.google.com/store/apps/details?id=com.giorgio.asino</b:URL>
    <b:InternetSiteTitle>Asino</b:InternetSiteTitle>
    <b:YearAccessed>2014</b:YearAccessed>
    <b:MonthAccessed>Diciembre</b:MonthAccessed>
    <b:RefOrder>4</b:RefOrder>
  </b:Source>
  <b:Source>
    <b:Tag>Fun11</b:Tag>
    <b:SourceType>InternetSite</b:SourceType>
    <b:Guid>{E652D137-5D84-42F3-8E4D-4AF87F23D119}</b:Guid>
    <b:Title>In TIC</b:Title>
    <b:Year>2011</b:Year>
    <b:Author>
      <b:Author>
        <b:Corporate>Fundación Orange</b:Corporate>
      </b:Author>
    </b:Author>
    <b:Month>Mayo</b:Month>
    <b:Day>3</b:Day>
    <b:URL>http://www.proyectosfundacionorange.es/intic/intic_movil/.</b:URL>
    <b:YearAccessed>2014</b:YearAccessed>
    <b:MonthAccessed>Diciembre</b:MonthAccessed>
    <b:RefOrder>5</b:RefOrder>
  </b:Source>
  <b:Source>
    <b:Tag>Bar14</b:Tag>
    <b:SourceType>InternetSite</b:SourceType>
    <b:Guid>{CCCF7C98-BA93-488E-9B19-642542050BE5}</b:Guid>
    <b:Title>Google Play</b:Title>
    <b:Year>2014</b:Year>
    <b:Author>
      <b:Author>
        <b:Corporate>Barbosa Edimar</b:Corporate>
      </b:Author>
    </b:Author>
    <b:Month>Septiembre</b:Month>
    <b:Day>2</b:Day>
    <b:URL>https://play.google.com/store/apps/details?id=br.com.scai_autismo</b:URL>
    <b:InternetSiteTitle>SCAI Autismo</b:InternetSiteTitle>
    <b:YearAccessed>2014</b:YearAccessed>
    <b:MonthAccessed>Diciembre</b:MonthAccessed>
    <b:RefOrder>6</b:RefOrder>
  </b:Source>
  <b:Source>
    <b:Tag>Acc14</b:Tag>
    <b:SourceType>InternetSite</b:SourceType>
    <b:Guid>{65B37A8F-24EA-4148-92F2-2451B0264E47}</b:Guid>
    <b:Author>
      <b:Author>
        <b:NameList>
          <b:Person>
            <b:Last>Accegal</b:Last>
          </b:Person>
        </b:NameList>
      </b:Author>
    </b:Author>
    <b:Title>Google Play</b:Title>
    <b:Year>2014</b:Year>
    <b:Month>Febrero</b:Month>
    <b:Day>13</b:Day>
    <b:URL>https://play.google.com/store/apps/details?id=com.uvigo.gti.VirtualTEC</b:URL>
    <b:InternetSiteTitle>VirtualTEC</b:InternetSiteTitle>
    <b:YearAccessed>2014</b:YearAccessed>
    <b:MonthAccessed>Diciembre</b:MonthAccessed>
    <b:RefOrder>8</b:RefOrder>
  </b:Source>
  <b:Source>
    <b:Tag>Gre11</b:Tag>
    <b:SourceType>InternetSite</b:SourceType>
    <b:Guid>{BC6528E5-7F37-4D78-AAAE-58C47D3CD243}</b:Guid>
    <b:Title>Google Play</b:Title>
    <b:Year>2011</b:Year>
    <b:Author>
      <b:Author>
        <b:Corporate>Green Bubble Labs</b:Corporate>
      </b:Author>
    </b:Author>
    <b:InternetSiteTitle>HablaFácil Autismo DiegoDice</b:InternetSiteTitle>
    <b:Month>Julio</b:Month>
    <b:Day>3</b:Day>
    <b:URL>https://play.google.com/store/apps/details?id=com.benitez.DiegoDiceSP</b:URL>
    <b:YearAccessed>2014</b:YearAccessed>
    <b:MonthAccessed>Diciembre</b:MonthAccessed>
    <b:RefOrder>9</b:RefOrder>
  </b:Source>
  <b:Source>
    <b:Tag>CPA13</b:Tag>
    <b:SourceType>InternetSite</b:SourceType>
    <b:Guid>{EAE6CBF4-313D-4D39-8B81-2CA9FF6C542D}</b:Guid>
    <b:Author>
      <b:Author>
        <b:NameList>
          <b:Person>
            <b:Last>CPA</b:Last>
          </b:Person>
        </b:NameList>
      </b:Author>
    </b:Author>
    <b:Title>Google Play</b:Title>
    <b:Year>2013</b:Year>
    <b:Month>Julio</b:Month>
    <b:Day>31</b:Day>
    <b:URL>https://play.google.com/store/apps/details?id=com.comunicador.cpa</b:URL>
    <b:InternetSiteTitle>CPA</b:InternetSiteTitle>
    <b:YearAccessed>2014</b:YearAccessed>
    <b:MonthAccessed>Diciembre</b:MonthAccessed>
    <b:RefOrder>10</b:RefOrder>
  </b:Source>
  <b:Source>
    <b:Tag>Aff14</b:Tag>
    <b:SourceType>InternetSite</b:SourceType>
    <b:Guid>{E69264DB-EF03-46DC-8E14-F9780D94A9BE}</b:Guid>
    <b:Author>
      <b:Author>
        <b:Corporate>Lab, Affective</b:Corporate>
      </b:Author>
    </b:Author>
    <b:Title>Google Play</b:Title>
    <b:Year>2014</b:Year>
    <b:Month>Julio</b:Month>
    <b:Day>7</b:Day>
    <b:URL>https://play.google.com/store/apps/details?id=air.AraBoardConstructor</b:URL>
    <b:InternetSiteTitle>AraBoard Constructor</b:InternetSiteTitle>
    <b:YearAccessed>2014</b:YearAccessed>
    <b:MonthAccessed>Diciembre</b:MonthAccessed>
    <b:RefOrder>12</b:RefOrder>
  </b:Source>
  <b:Source>
    <b:Tag>Fun14</b:Tag>
    <b:SourceType>InternetSite</b:SourceType>
    <b:Guid>{2F33E059-67C4-4F70-938F-821080B1F829}</b:Guid>
    <b:Author>
      <b:Author>
        <b:Corporate>Fundación Orange</b:Corporate>
      </b:Author>
    </b:Author>
    <b:Title>Google Play</b:Title>
    <b:InternetSiteTitle>Azahar</b:InternetSiteTitle>
    <b:Year>2014</b:Year>
    <b:Month>Abril</b:Month>
    <b:Day>1</b:Day>
    <b:URL>https://play.google.com/store/apps/details?id=org.adapta.azahar</b:URL>
    <b:YearAccessed>2014</b:YearAccessed>
    <b:MonthAccessed>Diciembre</b:MonthAccessed>
    <b:RefOrder>13</b:RefOrder>
  </b:Source>
  <b:Source>
    <b:Tag>Acc141</b:Tag>
    <b:SourceType>InternetSite</b:SourceType>
    <b:Guid>{AD27BCCF-78D1-4073-AA2D-4CA05E080ED4}</b:Guid>
    <b:Author>
      <b:Author>
        <b:Corporate>Accegal</b:Corporate>
      </b:Author>
    </b:Author>
    <b:Title>Google Play</b:Title>
    <b:Year>2014</b:Year>
    <b:Month>Mayo</b:Month>
    <b:Day>30</b:Day>
    <b:URL>https://play.google.com/store/apps/details?id=com.uvigo.gti.PictoDroidLite</b:URL>
    <b:InternetSiteTitle>PictoDroid Lite</b:InternetSiteTitle>
    <b:YearAccessed>2014</b:YearAccessed>
    <b:MonthAccessed>Diciembre</b:MonthAccessed>
    <b:RefOrder>14</b:RefOrder>
  </b:Source>
  <b:Source>
    <b:Tag>And13</b:Tag>
    <b:SourceType>InternetSite</b:SourceType>
    <b:Guid>{06B81172-AC1C-46F3-B179-44624A1EEBA1}</b:Guid>
    <b:Title>Google Play</b:Title>
    <b:Year>2013</b:Year>
    <b:Author>
      <b:Author>
        <b:Corporate>Android in London</b:Corporate>
      </b:Author>
    </b:Author>
    <b:Month>Abril</b:Month>
    <b:Day>17</b:Day>
    <b:URL>https://play.google.com/store/apps/details?id=com.itoucantalk</b:URL>
    <b:InternetSiteTitle>iToucan Talk (Autism) Beta</b:InternetSiteTitle>
    <b:YearAccessed>2014</b:YearAccessed>
    <b:MonthAccessed>Diciembre</b:MonthAccessed>
    <b:RefOrder>15</b:RefOrder>
  </b:Source>
  <b:Source>
    <b:Tag>Spe15</b:Tag>
    <b:SourceType>InternetSite</b:SourceType>
    <b:Guid>{8115D5C0-1BA0-4AB8-8637-79F112612FAA}</b:Guid>
    <b:Author>
      <b:Author>
        <b:Corporate>SpecialNeedsWare</b:Corporate>
      </b:Author>
    </b:Author>
    <b:Title>Google Play</b:Title>
    <b:InternetSiteTitle>AutisMate</b:InternetSiteTitle>
    <b:Year>2014</b:Year>
    <b:Month>marzo</b:Month>
    <b:Day>19</b:Day>
    <b:URL>https://play.google.com/store/apps/details?id=com.specialneedsware.autismate365</b:URL>
    <b:YearAccessed>2014</b:YearAccessed>
    <b:MonthAccessed>Diciembre</b:MonthAccessed>
    <b:RefOrder>16</b:RefOrder>
  </b:Source>
  <b:Source>
    <b:Tag>Tam14</b:Tag>
    <b:SourceType>InternetSite</b:SourceType>
    <b:Guid>{3F2F2A98-34A0-41F7-B191-21D49C4282BA}</b:Guid>
    <b:Author>
      <b:Author>
        <b:NameList>
          <b:Person>
            <b:Last>Reynolds</b:Last>
            <b:First>Tammi</b:First>
          </b:Person>
        </b:NameList>
      </b:Author>
    </b:Author>
    <b:Title>Beneficios de la tecnologia en el autismo</b:Title>
    <b:Year>2014</b:Year>
    <b:Month>marzo</b:Month>
    <b:URL>http://autism.lifetips.com/es/tip/128706/treatment-and-therapies-for-autism/treatment-and-therapies-for-autism/beneficios-de-la-tecnolog-a-en-el-autismo.html</b:URL>
    <b:YearAccessed>2014</b:YearAccessed>
    <b:MonthAccessed>Septiembre</b:MonthAccessed>
    <b:RefOrder>1</b:RefOrder>
  </b:Source>
  <b:Source>
    <b:Tag>Ins14</b:Tag>
    <b:SourceType>InternetSite</b:SourceType>
    <b:Guid>{55EF3B9C-9D6D-4718-9659-86A6329A8253}</b:Guid>
    <b:Title>Guias para padres sobre el Trastorno del Espectro Autista</b:Title>
    <b:Year>2014</b:Year>
    <b:Month>Agosto</b:Month>
    <b:Day>13</b:Day>
    <b:URL>http://ipsi.uprrp.edu/opp/pdf/materiales/autism_spectrum_disorder_espanol.pdf</b:URL>
    <b:Author>
      <b:Author>
        <b:Corporate>Instituto Nacional de la Salud Mental</b:Corporate>
      </b:Author>
    </b:Author>
    <b:YearAccessed>2014</b:YearAccessed>
    <b:MonthAccessed>Agosto</b:MonthAccessed>
    <b:RefOrder>26</b:RefOrder>
  </b:Source>
  <b:Source>
    <b:Tag>Cic06</b:Tag>
    <b:SourceType>DocumentFromInternetSite</b:SourceType>
    <b:Guid>{66FDFBA6-AE1D-41C0-A5B2-E16067400AC4}</b:Guid>
    <b:Title>PsicoPedagogia</b:Title>
    <b:InternetSiteTitle>Las estrategias cognitivas</b:InternetSiteTitle>
    <b:Year>2006</b:Year>
    <b:Month>Octubre</b:Month>
    <b:Day>4</b:Day>
    <b:URL>http://www.psicopedagogia.com/certificado/724</b:URL>
    <b:Author>
      <b:Author>
        <b:NameList>
          <b:Person>
            <b:Last>Cicarelli</b:Last>
            <b:Middle>Cristina</b:Middle>
            <b:First>Maria</b:First>
          </b:Person>
        </b:NameList>
      </b:Author>
    </b:Author>
    <b:YearAccessed>2014</b:YearAccessed>
    <b:MonthAccessed>Diciembre</b:MonthAccessed>
    <b:RefOrder>27</b:RefOrder>
  </b:Source>
  <b:Source>
    <b:Tag>Mar09</b:Tag>
    <b:SourceType>InternetSite</b:SourceType>
    <b:Guid>{99E06E07-7811-4132-9ABD-F01255B04310}</b:Guid>
    <b:Title>Construccion de sistemas expertos</b:Title>
    <b:Year>2009</b:Year>
    <b:Month>Agosto</b:Month>
    <b:Day>20</b:Day>
    <b:URL>http://iidia.com.ar/rgm/CD-IC/CD-IC-2.pdf</b:URL>
    <b:Author>
      <b:Author>
        <b:NameList>
          <b:Person>
            <b:Last>Martinez</b:Last>
            <b:First>Ramon</b:First>
            <b:Middle>Garcia</b:Middle>
          </b:Person>
        </b:NameList>
      </b:Author>
    </b:Author>
    <b:YearAccessed>2014</b:YearAccessed>
    <b:MonthAccessed>Agosto</b:MonthAccessed>
    <b:RefOrder>28</b:RefOrder>
  </b:Source>
  <b:Source>
    <b:Tag>Rav12</b:Tag>
    <b:SourceType>InternetSite</b:SourceType>
    <b:Guid>{D6B50760-5196-4819-A023-7A0A8CF4F154}</b:Guid>
    <b:Author>
      <b:Author>
        <b:NameList>
          <b:Person>
            <b:Last>Ravi</b:Last>
            <b:First>Agarwal</b:First>
          </b:Person>
          <b:Person>
            <b:Last>Sampath</b:Last>
            <b:First>Harini</b:First>
          </b:Person>
          <b:Person>
            <b:Last>Indurkhya</b:Last>
            <b:First>Bipin</b:First>
          </b:Person>
        </b:NameList>
      </b:Author>
    </b:Author>
    <b:Title>Abstracts Itasd 2012</b:Title>
    <b:Year>2012</b:Year>
    <b:Month>Julio</b:Month>
    <b:Day>22</b:Day>
    <b:URL>http://es.slideshare.net/Aspali/resumen-i-congreso-tecnologas-para-autismo</b:URL>
    <b:City>India</b:City>
    <b:ConferenceName>AUTINICECT: Ayudar a niños con autismo a adquirir habilidades sociales a través de compañeros virtuales</b:ConferenceName>
    <b:YearAccessed>2014</b:YearAccessed>
    <b:MonthAccessed>Agosto</b:MonthAccessed>
    <b:RefOrder>29</b:RefOrder>
  </b:Source>
  <b:Source>
    <b:Tag>Agu12</b:Tag>
    <b:SourceType>InternetSite</b:SourceType>
    <b:Guid>{3BF7D2DB-4B6A-4952-9CD8-86214F0BFA06}</b:Guid>
    <b:Author>
      <b:Author>
        <b:NameList>
          <b:Person>
            <b:Last>Soledad</b:Last>
            <b:First>Aguilera</b:First>
            <b:Middle>Carolina</b:Middle>
          </b:Person>
        </b:NameList>
      </b:Author>
    </b:Author>
    <b:Title>Ayudatec</b:Title>
    <b:Year>2012</b:Year>
    <b:Month>Octubre</b:Month>
    <b:Day>11</b:Day>
    <b:URL>http://ayudatec.cl/2012/10/11/tecnologias-inclusivas-para-nins-con-trastornos-del-espectro-del-autismo</b:URL>
    <b:YearAccessed>2014</b:YearAccessed>
    <b:MonthAccessed>Agosto</b:MonthAccessed>
    <b:RefOrder>30</b:RefOrder>
  </b:Source>
  <b:Source>
    <b:Tag>Tor03</b:Tag>
    <b:SourceType>DocumentFromInternetSite</b:SourceType>
    <b:Guid>{8204019E-0143-43A2-BFBC-B2EDAFFD4FD9}</b:Guid>
    <b:Title>Tecnologías de ayuda en personas con trastornos del espectro autista</b:Title>
    <b:Year>2003</b:Year>
    <b:URL>http://www.divertic.org/capitulo.pdf</b:URL>
    <b:Author>
      <b:Author>
        <b:NameList>
          <b:Person>
            <b:Last>Tortosa</b:Last>
            <b:Middle>Nicolas</b:Middle>
            <b:First>Francisco</b:First>
          </b:Person>
          <b:Person>
            <b:Last>Villa</b:Last>
            <b:Middle>Goméz</b:Middle>
            <b:First>Manuel</b:First>
          </b:Person>
        </b:NameList>
      </b:Author>
    </b:Author>
    <b:YearAccessed>2014</b:YearAccessed>
    <b:MonthAccessed>Agosto</b:MonthAccessed>
    <b:RefOrder>31</b:RefOrder>
  </b:Source>
  <b:Source>
    <b:Tag>Nat11</b:Tag>
    <b:SourceType>InternetSite</b:SourceType>
    <b:Guid>{C3240C0C-EC05-4D79-A588-45EAC3A3BDB9}</b:Guid>
    <b:Author>
      <b:Author>
        <b:Corporate>National Foundation for Autism Reserch </b:Corporate>
      </b:Author>
    </b:Author>
    <b:Title>Lo que necesita saber sobre el autismo NFAR</b:Title>
    <b:Year>2011</b:Year>
    <b:URL>http://autism-center.ucsd.edu/about-us/Documents/NFAR-AutismBrochure-Spanish.pdf</b:URL>
    <b:YearAccessed>2014</b:YearAccessed>
    <b:MonthAccessed>Septiembre</b:MonthAccessed>
    <b:RefOrder>伴翸</b:RefOrder>
  </b:Source>
  <b:Source>
    <b:Tag>Car12</b:Tag>
    <b:SourceType>InternetSite</b:SourceType>
    <b:Guid>{FB2BC9AB-49EC-4C8F-A989-DDD6DA130E39}</b:Guid>
    <b:Author>
      <b:Author>
        <b:NameList>
          <b:Person>
            <b:Last>Tore</b:Last>
            <b:Middle>Bustos</b:Middle>
            <b:First>Carlos</b:First>
          </b:Person>
        </b:NameList>
      </b:Author>
    </b:Author>
    <b:Title>Google Play</b:Title>
    <b:InternetSiteTitle>Pictogramas</b:InternetSiteTitle>
    <b:Year>2012</b:Year>
    <b:Month>Mayo</b:Month>
    <b:Day>19</b:Day>
    <b:URL>https://play.google.com/store/apps/details?id=logo.pedia</b:URL>
    <b:YearAccessed>2014</b:YearAccessed>
    <b:MonthAccessed>Diciembre</b:MonthAccessed>
    <b:RefOrder>11</b:RefOrder>
  </b:Source>
  <b:Source>
    <b:Tag>Chr12</b:Tag>
    <b:SourceType>InternetSite</b:SourceType>
    <b:Guid>{BE8C56BD-5158-443E-97D4-1133F237AA73}</b:Guid>
    <b:Author>
      <b:Author>
        <b:Corporate>Stärkel Christopher</b:Corporate>
      </b:Author>
    </b:Author>
    <b:Title>Google Play</b:Title>
    <b:InternetSiteTitle>Touch-n-say</b:InternetSiteTitle>
    <b:Year>2012</b:Year>
    <b:Month>Enero</b:Month>
    <b:Day>28</b:Day>
    <b:URL>https://play.google.com/store/apps/details?id=touchnsay.staerkel.org</b:URL>
    <b:YearAccessed>2014</b:YearAccessed>
    <b:MonthAccessed>Diciembre</b:MonthAccessed>
    <b:RefOrder>7</b:RefOrder>
  </b:Source>
  <b:Source>
    <b:Tag>Joh95</b:Tag>
    <b:SourceType>Book</b:SourceType>
    <b:Guid>{1ACAA1F1-A4D5-47FE-B98C-12462190608A}</b:Guid>
    <b:Title>Manual de diagnostico y estadistico de los trastornos mentales</b:Title>
    <b:Year>1995</b:Year>
    <b:Author>
      <b:Author>
        <b:Corporate>MacArthur, John, D.; Catherine, T.; </b:Corporate>
      </b:Author>
    </b:Author>
    <b:City>Barcelona</b:City>
    <b:Pages>40</b:Pages>
    <b:RefOrder>2</b:RefOrder>
  </b:Source>
  <b:Source>
    <b:Tag>Koe95</b:Tag>
    <b:SourceType>BookSection</b:SourceType>
    <b:Guid>{E250BBB7-9F42-49E8-866F-42615691AD52}</b:Guid>
    <b:Title>Teaching children with autism: Strategies for initiating positive interactions and improving learning opportunities</b:Title>
    <b:Year>1995</b:Year>
    <b:Author>
      <b:Author>
        <b:NameList>
          <b:Person>
            <b:Last>Koegel</b:Last>
            <b:First>R.L</b:First>
          </b:Person>
          <b:Person>
            <b:Last>Koegel</b:Last>
            <b:First>L.K.E</b:First>
          </b:Person>
        </b:NameList>
      </b:Author>
    </b:Author>
    <b:Publisher>Baltimore</b:Publisher>
    <b:Pages>85</b:Pages>
    <b:RefOrder>3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05C03A6-977B-42DF-8F9A-D2B84F72924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9F6F406-F544-4D6D-BB91-8908A6BE9E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de informe.dotx</Template>
  <TotalTime>39</TotalTime>
  <Pages>1</Pages>
  <Words>373</Words>
  <Characters>2055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Informe de Avance</vt:lpstr>
      <vt:lpstr>Propuesta de Proyecto Final</vt:lpstr>
    </vt:vector>
  </TitlesOfParts>
  <Company>Universidad nacional de jujuy Facultad de Ingeniería</Company>
  <LinksUpToDate>false</LinksUpToDate>
  <CharactersWithSpaces>2424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de Avance</dc:title>
  <dc:subject>Tema: “Comunicación Hablada y Autodidacta para Personas con Trastorno del Espectro Autista” CHAPTEA</dc:subject>
  <dc:creator>Usuario de Windows</dc:creator>
  <cp:keywords/>
  <cp:lastModifiedBy>Rafaela Mercedes</cp:lastModifiedBy>
  <cp:revision>11</cp:revision>
  <cp:lastPrinted>2015-06-05T17:10:00Z</cp:lastPrinted>
  <dcterms:created xsi:type="dcterms:W3CDTF">2015-06-05T17:05:00Z</dcterms:created>
  <dcterms:modified xsi:type="dcterms:W3CDTF">2015-07-04T17:55:00Z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