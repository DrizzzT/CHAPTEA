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531925" w:rsidRPr="00F85333">
        <w:trPr>
          <w:trHeight w:val="2430"/>
        </w:trPr>
        <w:tc>
          <w:tcPr>
            <w:tcW w:w="9350" w:type="dxa"/>
            <w:vAlign w:val="bottom"/>
          </w:tcPr>
          <w:sdt>
            <w:sdtPr>
              <w:rPr>
                <w:lang w:val="es-AR"/>
              </w:rPr>
              <w:alias w:val="Title"/>
              <w:tag w:val=""/>
              <w:id w:val="-1457634406"/>
              <w:placeholder>
                <w:docPart w:val="BCD29900181A4641A96F49258C0003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531925" w:rsidRPr="00F85333" w:rsidRDefault="004D4938" w:rsidP="004D4938">
                <w:pPr>
                  <w:pStyle w:val="Title"/>
                  <w:rPr>
                    <w:lang w:val="es-AR"/>
                  </w:rPr>
                </w:pPr>
                <w:r w:rsidRPr="00F85333">
                  <w:rPr>
                    <w:lang w:val="es-AR"/>
                  </w:rPr>
                  <w:t>CHAPTEA</w:t>
                </w:r>
              </w:p>
            </w:sdtContent>
          </w:sdt>
        </w:tc>
      </w:tr>
      <w:tr w:rsidR="00531925" w:rsidRPr="00F85333">
        <w:trPr>
          <w:trHeight w:val="6705"/>
        </w:trPr>
        <w:tc>
          <w:tcPr>
            <w:tcW w:w="9350" w:type="dxa"/>
            <w:vAlign w:val="bottom"/>
          </w:tcPr>
          <w:p w:rsidR="00531925" w:rsidRPr="00F85333" w:rsidRDefault="00337690">
            <w:pPr>
              <w:pStyle w:val="Heading3"/>
              <w:rPr>
                <w:lang w:val="es-AR"/>
              </w:rPr>
            </w:pPr>
            <w:sdt>
              <w:sdtPr>
                <w:rPr>
                  <w:lang w:val="es-AR"/>
                </w:rPr>
                <w:alias w:val="Your Name"/>
                <w:tag w:val=""/>
                <w:id w:val="691496539"/>
                <w:placeholder>
                  <w:docPart w:val="4BFB8B98C2904778B097E9198D07F10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D4938" w:rsidRPr="00F85333">
                  <w:rPr>
                    <w:lang w:val="es-AR"/>
                  </w:rPr>
                  <w:t>Argañaraz A. Fabio D. – Córdoba I. Rafaela M.</w:t>
                </w:r>
              </w:sdtContent>
            </w:sdt>
          </w:p>
          <w:p w:rsidR="00531925" w:rsidRPr="00F85333" w:rsidRDefault="004D4938">
            <w:pPr>
              <w:pStyle w:val="Heading3"/>
              <w:rPr>
                <w:lang w:val="es-AR"/>
              </w:rPr>
            </w:pPr>
            <w:r w:rsidRPr="00F85333">
              <w:rPr>
                <w:lang w:val="es-AR"/>
              </w:rPr>
              <w:t>Facultad de Ingeniería - Universidad Nacional de Jujuy</w:t>
            </w:r>
          </w:p>
          <w:p w:rsidR="00531925" w:rsidRPr="00F85333" w:rsidRDefault="00337690" w:rsidP="004D4938">
            <w:pPr>
              <w:pStyle w:val="Heading3"/>
              <w:rPr>
                <w:lang w:val="es-AR"/>
              </w:rPr>
            </w:pPr>
            <w:sdt>
              <w:sdtPr>
                <w:rPr>
                  <w:lang w:val="es-AR"/>
                </w:rPr>
                <w:id w:val="1657335012"/>
                <w:placeholder>
                  <w:docPart w:val="12FA234DD6EF488BBDBE2A9A5B3CE8D3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D4938" w:rsidRPr="00F85333">
                  <w:rPr>
                    <w:lang w:val="es-AR"/>
                  </w:rPr>
                  <w:t>29 de Junio del 2015</w:t>
                </w:r>
              </w:sdtContent>
            </w:sdt>
          </w:p>
        </w:tc>
      </w:tr>
    </w:tbl>
    <w:p w:rsidR="00531925" w:rsidRPr="00F85333" w:rsidRDefault="00531925">
      <w:pPr>
        <w:rPr>
          <w:lang w:val="es-AR"/>
        </w:rPr>
      </w:pPr>
    </w:p>
    <w:p w:rsidR="00531925" w:rsidRPr="00F85333" w:rsidRDefault="00531925">
      <w:pPr>
        <w:rPr>
          <w:lang w:val="es-AR"/>
        </w:rPr>
        <w:sectPr w:rsidR="00531925" w:rsidRPr="00F85333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:rsidR="00531925" w:rsidRPr="00F85333" w:rsidRDefault="001328E0">
      <w:pPr>
        <w:pStyle w:val="Heading1"/>
        <w:rPr>
          <w:lang w:val="es-AR"/>
        </w:rPr>
      </w:pPr>
      <w:r w:rsidRPr="00F85333">
        <w:rPr>
          <w:rStyle w:val="Heading1Char"/>
          <w:lang w:val="es-AR"/>
        </w:rPr>
        <w:lastRenderedPageBreak/>
        <w:t>Resumen</w:t>
      </w:r>
    </w:p>
    <w:p w:rsidR="00531925" w:rsidRPr="00F85333" w:rsidRDefault="005F012A" w:rsidP="00F85333">
      <w:pPr>
        <w:rPr>
          <w:lang w:val="es-ES"/>
        </w:rPr>
      </w:pPr>
      <w:r>
        <w:rPr>
          <w:lang w:val="es-ES"/>
        </w:rPr>
        <w:t>Unas</w:t>
      </w:r>
      <w:bookmarkStart w:id="0" w:name="_GoBack"/>
      <w:bookmarkEnd w:id="0"/>
      <w:r w:rsidR="00F85333" w:rsidRPr="00F85333">
        <w:rPr>
          <w:lang w:val="es-ES"/>
        </w:rPr>
        <w:t xml:space="preserve"> 100 a 175 palabras resumen de su papel del término. El Resumen comienza una nueva página. La portada se encuentra en su propia sección y no se cuenta en el número total de páginas que aparecen en el pie de página.</w:t>
      </w:r>
    </w:p>
    <w:p w:rsidR="00531925" w:rsidRPr="00F85333" w:rsidRDefault="00337690">
      <w:pPr>
        <w:rPr>
          <w:lang w:val="es-AR"/>
        </w:rPr>
      </w:pPr>
      <w:r w:rsidRPr="00F85333">
        <w:rPr>
          <w:lang w:val="es-AR"/>
        </w:rPr>
        <w:br w:type="page"/>
      </w:r>
    </w:p>
    <w:p w:rsidR="00531925" w:rsidRPr="00F85333" w:rsidRDefault="001328E0">
      <w:pPr>
        <w:pStyle w:val="Heading1"/>
        <w:rPr>
          <w:lang w:val="es-AR"/>
        </w:rPr>
      </w:pPr>
      <w:r w:rsidRPr="00F85333">
        <w:rPr>
          <w:lang w:val="es-AR"/>
        </w:rPr>
        <w:lastRenderedPageBreak/>
        <w:t>Introducción</w:t>
      </w:r>
    </w:p>
    <w:p w:rsidR="00531925" w:rsidRPr="00F85333" w:rsidRDefault="00F85333" w:rsidP="00F85333">
      <w:pPr>
        <w:rPr>
          <w:lang w:val="es-AR"/>
        </w:rPr>
      </w:pPr>
      <w:r w:rsidRPr="00F85333">
        <w:rPr>
          <w:lang w:val="es-AR"/>
        </w:rPr>
        <w:t>Explicar el propósito del documento. En la mayoría de los casos, la introducción resume la importancia teórica y la investigación previa en el área e incluye una declaración clara de las hipótesis de investigación o propósitos del papel. La introducción comienza una nueva página.</w:t>
      </w:r>
    </w:p>
    <w:p w:rsidR="00531925" w:rsidRPr="00F85333" w:rsidRDefault="001328E0">
      <w:pPr>
        <w:pStyle w:val="Heading1"/>
        <w:spacing w:before="280"/>
        <w:rPr>
          <w:lang w:val="es-AR"/>
        </w:rPr>
      </w:pPr>
      <w:r w:rsidRPr="00F85333">
        <w:rPr>
          <w:rStyle w:val="Heading1Char"/>
          <w:lang w:val="es-AR"/>
        </w:rPr>
        <w:t>Método</w:t>
      </w:r>
    </w:p>
    <w:p w:rsidR="00531925" w:rsidRPr="00F85333" w:rsidRDefault="001328E0" w:rsidP="001328E0">
      <w:pPr>
        <w:rPr>
          <w:lang w:val="es-AR"/>
        </w:rPr>
      </w:pPr>
      <w:r w:rsidRPr="00F85333">
        <w:rPr>
          <w:lang w:val="es-AR"/>
        </w:rPr>
        <w:t>Describir el estudio en detalle suficiente para permitir otro investigador replicarlo. La sección Método menudo se divide en tres subsecciones: Sujetos, aparatos o instrumentos de investigación / Herramientas (si es necesario), y procedimientos. La sección Método continúa en la misma página después del final de la Introducción.</w:t>
      </w:r>
    </w:p>
    <w:p w:rsidR="00531925" w:rsidRPr="00F85333" w:rsidRDefault="001328E0">
      <w:pPr>
        <w:pStyle w:val="Heading2"/>
        <w:rPr>
          <w:lang w:val="es-AR"/>
        </w:rPr>
      </w:pPr>
      <w:r w:rsidRPr="00F85333">
        <w:rPr>
          <w:lang w:val="es-AR"/>
        </w:rPr>
        <w:t>Asignaturas</w:t>
      </w:r>
    </w:p>
    <w:sdt>
      <w:sdtPr>
        <w:rPr>
          <w:lang w:val="es-AR"/>
        </w:rPr>
        <w:id w:val="1770582643"/>
        <w:placeholder>
          <w:docPart w:val="BCEE56079920439090135877B9660969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This sub-section is optional.</w:t>
          </w:r>
        </w:p>
      </w:sdtContent>
    </w:sdt>
    <w:p w:rsidR="00531925" w:rsidRPr="00F85333" w:rsidRDefault="001328E0">
      <w:pPr>
        <w:pStyle w:val="Heading2"/>
        <w:rPr>
          <w:lang w:val="es-AR"/>
        </w:rPr>
      </w:pPr>
      <w:r w:rsidRPr="00F85333">
        <w:rPr>
          <w:lang w:val="es-AR"/>
        </w:rPr>
        <w:t>Herramientas de investigación</w:t>
      </w:r>
    </w:p>
    <w:sdt>
      <w:sdtPr>
        <w:rPr>
          <w:lang w:val="es-AR"/>
        </w:rPr>
        <w:id w:val="-1941831960"/>
        <w:placeholder>
          <w:docPart w:val="BCEE56079920439090135877B9660969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This sub-section is optional.</w:t>
          </w:r>
        </w:p>
      </w:sdtContent>
    </w:sdt>
    <w:p w:rsidR="00531925" w:rsidRPr="00F85333" w:rsidRDefault="001328E0">
      <w:pPr>
        <w:pStyle w:val="Heading2"/>
        <w:rPr>
          <w:lang w:val="es-AR"/>
        </w:rPr>
      </w:pPr>
      <w:r w:rsidRPr="00F85333">
        <w:rPr>
          <w:lang w:val="es-AR"/>
        </w:rPr>
        <w:t>Procedimientos</w:t>
      </w:r>
    </w:p>
    <w:sdt>
      <w:sdtPr>
        <w:rPr>
          <w:lang w:val="es-AR"/>
        </w:rPr>
        <w:id w:val="1463464219"/>
        <w:placeholder>
          <w:docPart w:val="BCEE56079920439090135877B9660969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This sub-section is optional.</w:t>
          </w:r>
        </w:p>
      </w:sdtContent>
    </w:sdt>
    <w:p w:rsidR="00531925" w:rsidRPr="00F85333" w:rsidRDefault="009F1345">
      <w:pPr>
        <w:pStyle w:val="Heading1"/>
        <w:rPr>
          <w:lang w:val="es-AR"/>
        </w:rPr>
      </w:pPr>
      <w:r w:rsidRPr="00F85333">
        <w:rPr>
          <w:rStyle w:val="Heading1Char"/>
          <w:lang w:val="es-AR"/>
        </w:rPr>
        <w:lastRenderedPageBreak/>
        <w:t>Resultados</w:t>
      </w:r>
    </w:p>
    <w:p w:rsidR="00531925" w:rsidRPr="00F85333" w:rsidRDefault="00F85333" w:rsidP="00A84DC1">
      <w:pPr>
        <w:rPr>
          <w:lang w:val="es-AR"/>
        </w:rPr>
      </w:pPr>
      <w:r w:rsidRPr="00F85333">
        <w:rPr>
          <w:lang w:val="es-AR"/>
        </w:rPr>
        <w:t>Resumir</w:t>
      </w:r>
      <w:r w:rsidR="00A84DC1" w:rsidRPr="00F85333">
        <w:rPr>
          <w:lang w:val="es-AR"/>
        </w:rPr>
        <w:t xml:space="preserve"> los datos y el tratamiento estadístico de los mismos. Los gráficos y tablas deben ser incluidos si hacen los </w:t>
      </w:r>
      <w:r w:rsidRPr="00F85333">
        <w:rPr>
          <w:lang w:val="es-AR"/>
        </w:rPr>
        <w:t>resultados más inteligibles</w:t>
      </w:r>
      <w:r w:rsidR="00A84DC1" w:rsidRPr="00F85333">
        <w:rPr>
          <w:lang w:val="es-AR"/>
        </w:rPr>
        <w:t>. La sección Resultados continúa en la misma página después del final de la sección Método.</w:t>
      </w:r>
    </w:p>
    <w:p w:rsidR="00531925" w:rsidRPr="00F85333" w:rsidRDefault="00F85333">
      <w:pPr>
        <w:pStyle w:val="Heading1"/>
        <w:rPr>
          <w:lang w:val="es-AR"/>
        </w:rPr>
      </w:pPr>
      <w:r w:rsidRPr="00F85333">
        <w:rPr>
          <w:rStyle w:val="Heading1Char"/>
          <w:lang w:val="es-AR"/>
        </w:rPr>
        <w:t>Conclusiones</w:t>
      </w:r>
    </w:p>
    <w:p w:rsidR="00531925" w:rsidRPr="00F85333" w:rsidRDefault="00F85333" w:rsidP="00F85333">
      <w:pPr>
        <w:rPr>
          <w:lang w:val="es-AR"/>
        </w:rPr>
      </w:pPr>
      <w:r w:rsidRPr="00F85333">
        <w:rPr>
          <w:lang w:val="es-AR"/>
        </w:rPr>
        <w:t>Evaluación y las implicaciones de la investigación, incluyendo cómo el apoyo o resultados no apoyan el argumento; la comparación de los resultados con investigaciones previas; y los problemas con la investigación. La sección de debate continúa en la misma página después de la final de la sección Resultados.</w:t>
      </w:r>
    </w:p>
    <w:p w:rsidR="00531925" w:rsidRPr="00F85333" w:rsidRDefault="00337690">
      <w:pPr>
        <w:rPr>
          <w:lang w:val="es-AR"/>
        </w:rPr>
      </w:pPr>
      <w:r w:rsidRPr="00F85333">
        <w:rPr>
          <w:lang w:val="es-AR"/>
        </w:rPr>
        <w:br w:type="page"/>
      </w:r>
    </w:p>
    <w:p w:rsidR="00531925" w:rsidRPr="00F85333" w:rsidRDefault="00337690">
      <w:pPr>
        <w:pStyle w:val="Heading1"/>
        <w:rPr>
          <w:lang w:val="es-AR"/>
        </w:rPr>
      </w:pPr>
      <w:sdt>
        <w:sdtPr>
          <w:rPr>
            <w:lang w:val="es-AR"/>
          </w:rPr>
          <w:id w:val="-220830378"/>
          <w:placeholder>
            <w:docPart w:val="8E7F68ABFB804A20AB1ED43E7C971BBE"/>
          </w:placeholder>
          <w:temporary/>
          <w:showingPlcHdr/>
          <w15:appearance w15:val="hidden"/>
        </w:sdtPr>
        <w:sdtEndPr/>
        <w:sdtContent>
          <w:r w:rsidRPr="00F85333">
            <w:rPr>
              <w:lang w:val="es-AR"/>
            </w:rPr>
            <w:t>Appendices</w:t>
          </w:r>
        </w:sdtContent>
      </w:sdt>
    </w:p>
    <w:sdt>
      <w:sdtPr>
        <w:rPr>
          <w:lang w:val="es-AR"/>
        </w:rPr>
        <w:id w:val="-293759380"/>
        <w:placeholder>
          <w:docPart w:val="66B7AB77D5894C0D9C313BDE8108CBCB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 xml:space="preserve">Includes supplementary material not appropriate in </w:t>
          </w:r>
          <w:r w:rsidRPr="00F85333">
            <w:rPr>
              <w:lang w:val="es-AR"/>
            </w:rPr>
            <w:t>the body of the report</w:t>
          </w:r>
        </w:p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The Appendices section begins a new page.</w:t>
          </w:r>
        </w:p>
      </w:sdtContent>
    </w:sdt>
    <w:p w:rsidR="00531925" w:rsidRPr="00F85333" w:rsidRDefault="00337690">
      <w:pPr>
        <w:rPr>
          <w:lang w:val="es-AR"/>
        </w:rPr>
      </w:pPr>
      <w:r w:rsidRPr="00F85333">
        <w:rPr>
          <w:lang w:val="es-AR"/>
        </w:rPr>
        <w:br w:type="page"/>
      </w:r>
    </w:p>
    <w:p w:rsidR="00531925" w:rsidRPr="00F85333" w:rsidRDefault="00337690">
      <w:pPr>
        <w:pStyle w:val="Heading1"/>
        <w:rPr>
          <w:lang w:val="es-AR"/>
        </w:rPr>
      </w:pPr>
      <w:sdt>
        <w:sdtPr>
          <w:rPr>
            <w:rStyle w:val="Heading1Char"/>
            <w:lang w:val="es-AR"/>
          </w:rPr>
          <w:id w:val="1912506916"/>
          <w:placeholder>
            <w:docPart w:val="572D198B243B4DBF93098F319D1663F4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 w:rsidRPr="00F85333">
            <w:rPr>
              <w:lang w:val="es-AR"/>
            </w:rPr>
            <w:t>References</w:t>
          </w:r>
        </w:sdtContent>
      </w:sdt>
    </w:p>
    <w:sdt>
      <w:sdtPr>
        <w:rPr>
          <w:kern w:val="2"/>
          <w:lang w:val="es-AR"/>
          <w14:ligatures w14:val="standard"/>
        </w:rPr>
        <w:id w:val="-548070378"/>
        <w:placeholder>
          <w:docPart w:val="B27DF92EFAD24160B1974CE132ECDA53"/>
        </w:placeholder>
        <w:temporary/>
        <w:showingPlcHdr/>
        <w15:appearance w15:val="hidden"/>
      </w:sdtPr>
      <w:sdtEndPr>
        <w:rPr>
          <w:kern w:val="0"/>
          <w14:ligatures w14:val="none"/>
        </w:rPr>
      </w:sdtEndPr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In the research report, all references to previous research or ideas will be accompanied by a reference citation of the original author.</w:t>
          </w:r>
        </w:p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 xml:space="preserve">The References section begins a new </w:t>
          </w:r>
          <w:r w:rsidRPr="00F85333">
            <w:rPr>
              <w:lang w:val="es-AR"/>
            </w:rPr>
            <w:t>page.</w:t>
          </w:r>
        </w:p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The following are examples of appropriate layout for references:</w:t>
          </w:r>
        </w:p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[Author Last Name, First Name]. [Year]. [</w:t>
          </w:r>
          <w:r w:rsidRPr="00F85333">
            <w:rPr>
              <w:u w:val="single"/>
              <w:lang w:val="es-AR"/>
            </w:rPr>
            <w:t>Book Title</w:t>
          </w:r>
          <w:r w:rsidRPr="00F85333">
            <w:rPr>
              <w:lang w:val="es-AR"/>
            </w:rPr>
            <w:t>]. [Publisher].</w:t>
          </w:r>
        </w:p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[Author Last Name, First Name]. [Year]. "[Article Title]." [</w:t>
          </w:r>
          <w:r w:rsidRPr="00F85333">
            <w:rPr>
              <w:i/>
              <w:iCs/>
              <w:lang w:val="es-AR"/>
            </w:rPr>
            <w:t>Periodical Name</w:t>
          </w:r>
          <w:r w:rsidRPr="00F85333">
            <w:rPr>
              <w:lang w:val="es-AR"/>
            </w:rPr>
            <w:t>] [Volume]([Number]): [Pages].</w:t>
          </w:r>
        </w:p>
      </w:sdtContent>
    </w:sdt>
    <w:sdt>
      <w:sdtPr>
        <w:rPr>
          <w:lang w:val="es-AR"/>
        </w:rPr>
        <w:id w:val="-1751189937"/>
        <w:placeholder>
          <w:docPart w:val="376921285B99409C9E094652934719A6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The entrie</w:t>
          </w:r>
          <w:r w:rsidRPr="00F85333">
            <w:rPr>
              <w:lang w:val="es-AR"/>
            </w:rPr>
            <w:t xml:space="preserve">s have these elements: author(s); year of publication; title; and source (publisher for books, and title of journal for reports or articles). Book titles are underlined; titles of articles are in quotation marks; journal titles are italicized. The journal </w:t>
          </w:r>
          <w:r w:rsidRPr="00F85333">
            <w:rPr>
              <w:lang w:val="es-AR"/>
            </w:rPr>
            <w:t>title is followed by the volume number, then the number within the volume (or the month or season, depending upon the journal's style) in parentheses, and then the page numbers.</w:t>
          </w:r>
        </w:p>
      </w:sdtContent>
    </w:sdt>
    <w:p w:rsidR="00531925" w:rsidRPr="00F85333" w:rsidRDefault="00337690">
      <w:pPr>
        <w:pStyle w:val="Heading2"/>
        <w:rPr>
          <w:lang w:val="es-AR"/>
        </w:rPr>
      </w:pPr>
      <w:sdt>
        <w:sdtPr>
          <w:rPr>
            <w:rStyle w:val="Heading1Char"/>
            <w:lang w:val="es-AR"/>
          </w:rPr>
          <w:id w:val="-513378197"/>
          <w:placeholder>
            <w:docPart w:val="D7684FDC41BA421D9BF2F8FD9DA0BA94"/>
          </w:placeholder>
          <w:temporary/>
          <w:showingPlcHdr/>
          <w15:appearance w15:val="hidden"/>
        </w:sdtPr>
        <w:sdtEndPr>
          <w:rPr>
            <w:rStyle w:val="DefaultParagraphFont"/>
          </w:rPr>
        </w:sdtEndPr>
        <w:sdtContent>
          <w:r w:rsidRPr="00F85333">
            <w:rPr>
              <w:lang w:val="es-AR"/>
            </w:rPr>
            <w:t>Citing Internet Sources</w:t>
          </w:r>
        </w:sdtContent>
      </w:sdt>
    </w:p>
    <w:sdt>
      <w:sdtPr>
        <w:rPr>
          <w:lang w:val="es-AR"/>
        </w:rPr>
        <w:id w:val="-515930069"/>
        <w:placeholder>
          <w:docPart w:val="BC703F188CAC4CBA9A48326B80BF66A8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 xml:space="preserve">There differing styles and no standard for citing </w:t>
          </w:r>
          <w:r w:rsidRPr="00F85333">
            <w:rPr>
              <w:lang w:val="es-AR"/>
            </w:rPr>
            <w:t>Internet sources. Check with your instructor about whether your institution has a preferred style. In the absence of one, use the following style, which is adapted from the periodical reference mentioned earlier:</w:t>
          </w:r>
        </w:p>
      </w:sdtContent>
    </w:sdt>
    <w:sdt>
      <w:sdtPr>
        <w:rPr>
          <w:lang w:val="es-AR"/>
        </w:rPr>
        <w:id w:val="-995647875"/>
        <w:placeholder>
          <w:docPart w:val="F8A2F01AA6B64C57AD9817C478D2A762"/>
        </w:placeholder>
        <w:temporary/>
        <w:showingPlcHdr/>
        <w15:appearance w15:val="hidden"/>
      </w:sdtPr>
      <w:sdtEndPr/>
      <w:sdtContent>
        <w:p w:rsidR="00531925" w:rsidRPr="00F85333" w:rsidRDefault="00337690">
          <w:pPr>
            <w:rPr>
              <w:lang w:val="es-AR"/>
            </w:rPr>
          </w:pPr>
          <w:r w:rsidRPr="00F85333">
            <w:rPr>
              <w:lang w:val="es-AR"/>
            </w:rPr>
            <w:t>[Author Last Name, First Name]. [Year]. [</w:t>
          </w:r>
          <w:r w:rsidRPr="00F85333">
            <w:rPr>
              <w:lang w:val="es-AR"/>
            </w:rPr>
            <w:t>Web Page Title]. [Website title or owner]. [Website URL] (accessed [Date accessed]).</w:t>
          </w:r>
        </w:p>
      </w:sdtContent>
    </w:sdt>
    <w:sectPr w:rsidR="00531925" w:rsidRPr="00F85333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690" w:rsidRDefault="00337690">
      <w:pPr>
        <w:spacing w:after="0" w:line="240" w:lineRule="auto"/>
      </w:pPr>
      <w:r>
        <w:separator/>
      </w:r>
    </w:p>
  </w:endnote>
  <w:endnote w:type="continuationSeparator" w:id="0">
    <w:p w:rsidR="00337690" w:rsidRDefault="0033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5" w:rsidRDefault="00337690">
    <w:pPr>
      <w:pStyle w:val="Footer"/>
    </w:pPr>
    <w:sdt>
      <w:sdtPr>
        <w:id w:val="2139765491"/>
        <w:placeholder>
          <w:docPart w:val="719BCFA75276411EA17240064590D0A2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719BCFA75276411EA17240064590D0A2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719BCFA75276411EA17240064590D0A2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5670"/>
      <w:gridCol w:w="3690"/>
    </w:tblGrid>
    <w:tr w:rsidR="00531925" w:rsidTr="00F85333">
      <w:tc>
        <w:tcPr>
          <w:tcW w:w="5670" w:type="dxa"/>
        </w:tcPr>
        <w:p w:rsidR="00531925" w:rsidRPr="004D4938" w:rsidRDefault="00337690">
          <w:pPr>
            <w:pStyle w:val="Footer"/>
            <w:rPr>
              <w:lang w:val="es-ES"/>
            </w:rPr>
          </w:pPr>
          <w:sdt>
            <w:sdtPr>
              <w:alias w:val="Title"/>
              <w:tag w:val=""/>
              <w:id w:val="956298023"/>
              <w:placeholder>
                <w:docPart w:val="2C623F39E8284FC5AB484C67E8034B1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D4938">
                <w:rPr>
                  <w:lang w:val="es-ES"/>
                </w:rPr>
                <w:t>CHAPTEA</w:t>
              </w:r>
            </w:sdtContent>
          </w:sdt>
          <w:r w:rsidRPr="004D4938">
            <w:rPr>
              <w:lang w:val="es-ES"/>
            </w:rPr>
            <w:t xml:space="preserve"> |</w:t>
          </w:r>
          <w:r w:rsidRPr="004D4938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  <w:lang w:val="es-ES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F593FD4A6E9D483FB10E80F36612E2A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4D4938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  <w:lang w:val="es-ES"/>
                </w:rPr>
                <w:t>Argañaraz A. Fabio D. – Córdoba I. Rafaela M.</w:t>
              </w:r>
            </w:sdtContent>
          </w:sdt>
        </w:p>
      </w:tc>
      <w:tc>
        <w:tcPr>
          <w:tcW w:w="3690" w:type="dxa"/>
        </w:tcPr>
        <w:p w:rsidR="00531925" w:rsidRDefault="00337690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F012A">
            <w:rPr>
              <w:noProof/>
            </w:rPr>
            <w:t>1</w:t>
          </w:r>
          <w:r>
            <w:fldChar w:fldCharType="end"/>
          </w:r>
          <w:r>
            <w:t xml:space="preserve"> of  </w:t>
          </w:r>
          <w:r>
            <w:fldChar w:fldCharType="begin"/>
          </w:r>
          <w:r>
            <w:instrText xml:space="preserve"> SECTIONPAGES  \* Arabic  \* MERGEFORMAT </w:instrText>
          </w:r>
          <w:r>
            <w:fldChar w:fldCharType="separate"/>
          </w:r>
          <w:r w:rsidR="005F012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531925" w:rsidRDefault="00531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25" w:rsidRPr="004D4938" w:rsidRDefault="00337690">
    <w:pPr>
      <w:pStyle w:val="Footer"/>
      <w:rPr>
        <w:lang w:val="es-ES"/>
      </w:rPr>
    </w:pPr>
    <w:sdt>
      <w:sdtPr>
        <w:alias w:val="Title"/>
        <w:tag w:val=""/>
        <w:id w:val="1325624233"/>
        <w:placeholder>
          <w:docPart w:val="2C623F39E8284FC5AB484C67E8034B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D4938">
          <w:rPr>
            <w:lang w:val="es-ES"/>
          </w:rPr>
          <w:t>CHAPTEA</w:t>
        </w:r>
      </w:sdtContent>
    </w:sdt>
    <w:r w:rsidRPr="004D4938">
      <w:rPr>
        <w:lang w:val="es-ES"/>
      </w:rP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F593FD4A6E9D483FB10E80F36612E2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4D4938">
          <w:rPr>
            <w:rStyle w:val="Heading2Char"/>
            <w:rFonts w:asciiTheme="minorHAnsi" w:eastAsiaTheme="minorEastAsia" w:hAnsiTheme="minorHAnsi" w:cstheme="minorBidi"/>
            <w:sz w:val="22"/>
            <w:szCs w:val="22"/>
            <w:lang w:val="es-ES"/>
          </w:rPr>
          <w:t>Argañaraz A. Fabio D. – Córdoba I. Rafaela M.</w:t>
        </w:r>
      </w:sdtContent>
    </w:sdt>
    <w:r>
      <w:ptab w:relativeTo="margin" w:alignment="right" w:leader="none"/>
    </w:r>
    <w:r w:rsidRPr="004D4938">
      <w:rPr>
        <w:lang w:val="es-ES"/>
      </w:rPr>
      <w:t xml:space="preserve">Page </w:t>
    </w:r>
    <w:r>
      <w:fldChar w:fldCharType="begin"/>
    </w:r>
    <w:r w:rsidRPr="004D4938">
      <w:rPr>
        <w:lang w:val="es-ES"/>
      </w:rPr>
      <w:instrText xml:space="preserve"> PAGE  \* Arabic  \* MERGEFORMAT </w:instrText>
    </w:r>
    <w:r>
      <w:fldChar w:fldCharType="separate"/>
    </w:r>
    <w:r w:rsidRPr="004D4938">
      <w:rPr>
        <w:noProof/>
        <w:lang w:val="es-ES"/>
      </w:rPr>
      <w:t>2</w:t>
    </w:r>
    <w:r>
      <w:fldChar w:fldCharType="end"/>
    </w:r>
    <w:r w:rsidRPr="004D4938">
      <w:rPr>
        <w:lang w:val="es-ES"/>
      </w:rPr>
      <w:t xml:space="preserve"> of </w:t>
    </w:r>
    <w:r>
      <w:fldChar w:fldCharType="begin"/>
    </w:r>
    <w:r w:rsidRPr="004D4938">
      <w:rPr>
        <w:lang w:val="es-ES"/>
      </w:rPr>
      <w:instrText xml:space="preserve"> NUMPAGES  \* Arabic  \* MERGEFORMAT </w:instrText>
    </w:r>
    <w:r>
      <w:fldChar w:fldCharType="separate"/>
    </w:r>
    <w:r w:rsidR="004D4938" w:rsidRPr="004D4938">
      <w:rPr>
        <w:noProof/>
        <w:lang w:val="es-ES"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690" w:rsidRDefault="00337690">
      <w:pPr>
        <w:spacing w:after="0" w:line="240" w:lineRule="auto"/>
      </w:pPr>
      <w:r>
        <w:separator/>
      </w:r>
    </w:p>
  </w:footnote>
  <w:footnote w:type="continuationSeparator" w:id="0">
    <w:p w:rsidR="00337690" w:rsidRDefault="003376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938"/>
    <w:rsid w:val="001328E0"/>
    <w:rsid w:val="00337690"/>
    <w:rsid w:val="004D4938"/>
    <w:rsid w:val="00531925"/>
    <w:rsid w:val="005F012A"/>
    <w:rsid w:val="009F1345"/>
    <w:rsid w:val="00A84DC1"/>
    <w:rsid w:val="00F8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01FAF2"/>
  <w15:chartTrackingRefBased/>
  <w15:docId w15:val="{5EE41E9F-F58A-470E-89AC-9F7358F4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D29900181A4641A96F49258C000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BD1A7-B6A5-4F2A-A8A4-ACAF407A8FAC}"/>
      </w:docPartPr>
      <w:docPartBody>
        <w:p w:rsidR="00000000" w:rsidRDefault="00BB1FE9">
          <w:pPr>
            <w:pStyle w:val="BCD29900181A4641A96F49258C000358"/>
          </w:pPr>
          <w:r>
            <w:t>[Term Paper Title]</w:t>
          </w:r>
        </w:p>
      </w:docPartBody>
    </w:docPart>
    <w:docPart>
      <w:docPartPr>
        <w:name w:val="4BFB8B98C2904778B097E9198D07F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2F372-CF33-406A-A541-58D755CFCF84}"/>
      </w:docPartPr>
      <w:docPartBody>
        <w:p w:rsidR="00000000" w:rsidRDefault="00BB1FE9">
          <w:pPr>
            <w:pStyle w:val="4BFB8B98C2904778B097E9198D07F106"/>
          </w:pPr>
          <w:r>
            <w:t>[Your Name]</w:t>
          </w:r>
        </w:p>
      </w:docPartBody>
    </w:docPart>
    <w:docPart>
      <w:docPartPr>
        <w:name w:val="12FA234DD6EF488BBDBE2A9A5B3CE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CA239-C76D-4AFD-9541-D649A7FD3A4F}"/>
      </w:docPartPr>
      <w:docPartBody>
        <w:p w:rsidR="00000000" w:rsidRDefault="00BB1FE9">
          <w:pPr>
            <w:pStyle w:val="12FA234DD6EF488BBDBE2A9A5B3CE8D3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BCEE56079920439090135877B966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002DE-3A68-48D7-81A2-ECC512D81991}"/>
      </w:docPartPr>
      <w:docPartBody>
        <w:p w:rsidR="00000000" w:rsidRDefault="00BB1FE9">
          <w:pPr>
            <w:pStyle w:val="BCEE56079920439090135877B9660969"/>
          </w:pPr>
          <w:r>
            <w:t>This sub-section is optional.</w:t>
          </w:r>
        </w:p>
      </w:docPartBody>
    </w:docPart>
    <w:docPart>
      <w:docPartPr>
        <w:name w:val="719BCFA75276411EA17240064590D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124F4-81AB-4FA6-AEF3-4E480E53382A}"/>
      </w:docPartPr>
      <w:docPartBody>
        <w:p w:rsidR="00000000" w:rsidRDefault="00BB1FE9">
          <w:pPr>
            <w:pStyle w:val="719BCFA75276411EA17240064590D0A2"/>
          </w:pPr>
          <w:r>
            <w:t>Results</w:t>
          </w:r>
        </w:p>
      </w:docPartBody>
    </w:docPart>
    <w:docPart>
      <w:docPartPr>
        <w:name w:val="8E7F68ABFB804A20AB1ED43E7C97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09059-59C9-4D56-9BC9-177840690891}"/>
      </w:docPartPr>
      <w:docPartBody>
        <w:p w:rsidR="00000000" w:rsidRDefault="00BB1FE9">
          <w:pPr>
            <w:pStyle w:val="8E7F68ABFB804A20AB1ED43E7C971BBE"/>
          </w:pPr>
          <w:r>
            <w:t>Appendices</w:t>
          </w:r>
        </w:p>
      </w:docPartBody>
    </w:docPart>
    <w:docPart>
      <w:docPartPr>
        <w:name w:val="66B7AB77D5894C0D9C313BDE8108C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D4F9-F45F-42BD-9BE8-D8F2FCA277B5}"/>
      </w:docPartPr>
      <w:docPartBody>
        <w:p w:rsidR="00B66C09" w:rsidRDefault="00BB1FE9">
          <w:r>
            <w:t>Includes supplementary material not appropriate in the body of the report</w:t>
          </w:r>
        </w:p>
        <w:p w:rsidR="00000000" w:rsidRDefault="00BB1FE9">
          <w:pPr>
            <w:pStyle w:val="66B7AB77D5894C0D9C313BDE8108CBCB"/>
          </w:pPr>
          <w:r>
            <w:t>The Appendices section begins a new page.</w:t>
          </w:r>
        </w:p>
      </w:docPartBody>
    </w:docPart>
    <w:docPart>
      <w:docPartPr>
        <w:name w:val="572D198B243B4DBF93098F319D166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AE745-4D55-4820-9D2B-64B1D59AB03B}"/>
      </w:docPartPr>
      <w:docPartBody>
        <w:p w:rsidR="00000000" w:rsidRDefault="00BB1FE9">
          <w:pPr>
            <w:pStyle w:val="572D198B243B4DBF93098F319D1663F4"/>
          </w:pPr>
          <w:r>
            <w:t>References</w:t>
          </w:r>
        </w:p>
      </w:docPartBody>
    </w:docPart>
    <w:docPart>
      <w:docPartPr>
        <w:name w:val="B27DF92EFAD24160B1974CE132ECD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13C40-526D-4570-A331-111CF28E2391}"/>
      </w:docPartPr>
      <w:docPartBody>
        <w:p w:rsidR="00B66C09" w:rsidRDefault="00BB1FE9">
          <w:r>
            <w:t xml:space="preserve">In the research report, all references to previous research </w:t>
          </w:r>
          <w:r>
            <w:t>or ideas will be accompanied by a reference citation of the original author.</w:t>
          </w:r>
        </w:p>
        <w:p w:rsidR="00B66C09" w:rsidRDefault="00BB1FE9">
          <w:r>
            <w:t>The References section begins a new page.</w:t>
          </w:r>
        </w:p>
        <w:p w:rsidR="00B66C09" w:rsidRDefault="00BB1FE9">
          <w:r>
            <w:t>The following are examples of appropriate layout for references:</w:t>
          </w:r>
        </w:p>
        <w:p w:rsidR="00B66C09" w:rsidRDefault="00BB1FE9">
          <w:r>
            <w:t>[Author Last Name, First Name]. [Year]. [</w:t>
          </w:r>
          <w:r>
            <w:rPr>
              <w:u w:val="single"/>
            </w:rPr>
            <w:t>Book Title</w:t>
          </w:r>
          <w:r>
            <w:t>]. [Publisher].</w:t>
          </w:r>
        </w:p>
        <w:p w:rsidR="00000000" w:rsidRDefault="00BB1FE9">
          <w:pPr>
            <w:pStyle w:val="B27DF92EFAD24160B1974CE132ECDA53"/>
          </w:pPr>
          <w:r>
            <w:t>[Auth</w:t>
          </w:r>
          <w:r>
            <w:t>or Last Name, First Name]. [Year]. "[Article Title]." [</w:t>
          </w:r>
          <w:r>
            <w:rPr>
              <w:i/>
              <w:iCs/>
            </w:rPr>
            <w:t>Periodical Name</w:t>
          </w:r>
          <w:r>
            <w:t>] [Volume]([Number]): [Pages].</w:t>
          </w:r>
        </w:p>
      </w:docPartBody>
    </w:docPart>
    <w:docPart>
      <w:docPartPr>
        <w:name w:val="376921285B99409C9E0946529347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DFA2C-734B-4EBE-8337-B1032F933B80}"/>
      </w:docPartPr>
      <w:docPartBody>
        <w:p w:rsidR="00000000" w:rsidRDefault="00BB1FE9">
          <w:pPr>
            <w:pStyle w:val="376921285B99409C9E094652934719A6"/>
          </w:pPr>
          <w:r>
            <w:t>The entries have these elements: author(s); year of publication; title; and source (publisher for books, and title of journal for reports or article</w:t>
          </w:r>
          <w:r>
            <w:t xml:space="preserve">s). Book titles are underlined; titles of articles are in quotation marks; journal titles are italicized. The journal title is followed by the volume number, then the number within the volume (or the month or season, depending upon the journal's style) in </w:t>
          </w:r>
          <w:r>
            <w:t>parentheses, and then the page numbers.</w:t>
          </w:r>
        </w:p>
      </w:docPartBody>
    </w:docPart>
    <w:docPart>
      <w:docPartPr>
        <w:name w:val="D7684FDC41BA421D9BF2F8FD9DA0B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B0F6F-F02F-4387-9C20-10608D3F111F}"/>
      </w:docPartPr>
      <w:docPartBody>
        <w:p w:rsidR="00000000" w:rsidRDefault="00BB1FE9">
          <w:pPr>
            <w:pStyle w:val="D7684FDC41BA421D9BF2F8FD9DA0BA94"/>
          </w:pPr>
          <w:r>
            <w:t>Citing Internet Sources</w:t>
          </w:r>
        </w:p>
      </w:docPartBody>
    </w:docPart>
    <w:docPart>
      <w:docPartPr>
        <w:name w:val="BC703F188CAC4CBA9A48326B80BF6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D6A32-FD4A-42A5-B0D9-2E53BBF08F0A}"/>
      </w:docPartPr>
      <w:docPartBody>
        <w:p w:rsidR="00000000" w:rsidRDefault="00BB1FE9">
          <w:pPr>
            <w:pStyle w:val="BC703F188CAC4CBA9A48326B80BF66A8"/>
          </w:pPr>
          <w:r>
            <w:t>There differing styles and no standard for citing Internet sources. Check with your instructor about whether your institution has a preferred style. In the</w:t>
          </w:r>
          <w:r>
            <w:t xml:space="preserve"> absence of one, use the following style, which is adapted from the periodical reference mentioned earlier:</w:t>
          </w:r>
        </w:p>
      </w:docPartBody>
    </w:docPart>
    <w:docPart>
      <w:docPartPr>
        <w:name w:val="F8A2F01AA6B64C57AD9817C478D2A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65FE1-DB80-495B-82DA-19BADBF22E4B}"/>
      </w:docPartPr>
      <w:docPartBody>
        <w:p w:rsidR="00000000" w:rsidRDefault="00BB1FE9">
          <w:pPr>
            <w:pStyle w:val="F8A2F01AA6B64C57AD9817C478D2A762"/>
          </w:pPr>
          <w:r>
            <w:t>[Author Last Name, First Name]. [Year]. [Web Page Title]. [Website title or owner]. [Website URL] (accessed [Date acce</w:t>
          </w:r>
          <w:r>
            <w:t>ssed]).</w:t>
          </w:r>
        </w:p>
      </w:docPartBody>
    </w:docPart>
    <w:docPart>
      <w:docPartPr>
        <w:name w:val="2C623F39E8284FC5AB484C67E803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92CE6-F543-44F4-92A1-94C5E6DB4C58}"/>
      </w:docPartPr>
      <w:docPartBody>
        <w:p w:rsidR="00000000" w:rsidRDefault="00BB1FE9">
          <w:pPr>
            <w:pStyle w:val="2C623F39E8284FC5AB484C67E8034B1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F593FD4A6E9D483FB10E80F36612E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3BA09-A61B-46F6-AB35-23168AB737EC}"/>
      </w:docPartPr>
      <w:docPartBody>
        <w:p w:rsidR="00000000" w:rsidRDefault="00BB1FE9">
          <w:pPr>
            <w:pStyle w:val="F593FD4A6E9D483FB10E80F36612E2AA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E9"/>
    <w:rsid w:val="00BB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D29900181A4641A96F49258C000358">
    <w:name w:val="BCD29900181A4641A96F49258C000358"/>
  </w:style>
  <w:style w:type="paragraph" w:customStyle="1" w:styleId="4BFB8B98C2904778B097E9198D07F106">
    <w:name w:val="4BFB8B98C2904778B097E9198D07F10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EEB19C646747B3B0DB671DA3100BD7">
    <w:name w:val="48EEB19C646747B3B0DB671DA3100BD7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paragraph" w:customStyle="1" w:styleId="12FA234DD6EF488BBDBE2A9A5B3CE8D3">
    <w:name w:val="12FA234DD6EF488BBDBE2A9A5B3CE8D3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customStyle="1" w:styleId="98DDFE783D7C4A1B90F5FE689E13AB45">
    <w:name w:val="98DDFE783D7C4A1B90F5FE689E13AB45"/>
  </w:style>
  <w:style w:type="paragraph" w:customStyle="1" w:styleId="F48FD158B21C419BBE2080C0E3EE5E63">
    <w:name w:val="F48FD158B21C419BBE2080C0E3EE5E63"/>
  </w:style>
  <w:style w:type="paragraph" w:customStyle="1" w:styleId="89D1375D44F945D592C021C876844ABF">
    <w:name w:val="89D1375D44F945D592C021C876844ABF"/>
  </w:style>
  <w:style w:type="paragraph" w:customStyle="1" w:styleId="5429A17E636E4EBC842E77E31834F0B0">
    <w:name w:val="5429A17E636E4EBC842E77E31834F0B0"/>
  </w:style>
  <w:style w:type="paragraph" w:customStyle="1" w:styleId="C62F6127F64A466AADD0D5C9C4DC70D3">
    <w:name w:val="C62F6127F64A466AADD0D5C9C4DC70D3"/>
  </w:style>
  <w:style w:type="paragraph" w:customStyle="1" w:styleId="C202FA2D11E74A349EA180366D7F1E62">
    <w:name w:val="C202FA2D11E74A349EA180366D7F1E62"/>
  </w:style>
  <w:style w:type="paragraph" w:customStyle="1" w:styleId="470E9435EC614D258144F4120547BE01">
    <w:name w:val="470E9435EC614D258144F4120547BE01"/>
  </w:style>
  <w:style w:type="paragraph" w:customStyle="1" w:styleId="BCEE56079920439090135877B9660969">
    <w:name w:val="BCEE56079920439090135877B9660969"/>
  </w:style>
  <w:style w:type="paragraph" w:customStyle="1" w:styleId="752021A3924B4B85A8CD26A72915FE1E">
    <w:name w:val="752021A3924B4B85A8CD26A72915FE1E"/>
  </w:style>
  <w:style w:type="paragraph" w:customStyle="1" w:styleId="9EC098D2B5F442608B97FF1C4F934DA2">
    <w:name w:val="9EC098D2B5F442608B97FF1C4F934DA2"/>
  </w:style>
  <w:style w:type="paragraph" w:customStyle="1" w:styleId="719BCFA75276411EA17240064590D0A2">
    <w:name w:val="719BCFA75276411EA17240064590D0A2"/>
  </w:style>
  <w:style w:type="paragraph" w:customStyle="1" w:styleId="2E79CCA6A3554F6783CC73B9CEC2F841">
    <w:name w:val="2E79CCA6A3554F6783CC73B9CEC2F841"/>
  </w:style>
  <w:style w:type="paragraph" w:customStyle="1" w:styleId="A2A6A0768EFE4642BA7D0BD78F542965">
    <w:name w:val="A2A6A0768EFE4642BA7D0BD78F542965"/>
  </w:style>
  <w:style w:type="paragraph" w:customStyle="1" w:styleId="4405C3BB7D524915A084F48DA2422516">
    <w:name w:val="4405C3BB7D524915A084F48DA2422516"/>
  </w:style>
  <w:style w:type="paragraph" w:customStyle="1" w:styleId="8E7F68ABFB804A20AB1ED43E7C971BBE">
    <w:name w:val="8E7F68ABFB804A20AB1ED43E7C971BBE"/>
  </w:style>
  <w:style w:type="paragraph" w:customStyle="1" w:styleId="66B7AB77D5894C0D9C313BDE8108CBCB">
    <w:name w:val="66B7AB77D5894C0D9C313BDE8108CBCB"/>
  </w:style>
  <w:style w:type="paragraph" w:customStyle="1" w:styleId="572D198B243B4DBF93098F319D1663F4">
    <w:name w:val="572D198B243B4DBF93098F319D1663F4"/>
  </w:style>
  <w:style w:type="paragraph" w:customStyle="1" w:styleId="B27DF92EFAD24160B1974CE132ECDA53">
    <w:name w:val="B27DF92EFAD24160B1974CE132ECDA53"/>
  </w:style>
  <w:style w:type="paragraph" w:customStyle="1" w:styleId="376921285B99409C9E094652934719A6">
    <w:name w:val="376921285B99409C9E094652934719A6"/>
  </w:style>
  <w:style w:type="paragraph" w:customStyle="1" w:styleId="D7684FDC41BA421D9BF2F8FD9DA0BA94">
    <w:name w:val="D7684FDC41BA421D9BF2F8FD9DA0BA94"/>
  </w:style>
  <w:style w:type="paragraph" w:customStyle="1" w:styleId="BC703F188CAC4CBA9A48326B80BF66A8">
    <w:name w:val="BC703F188CAC4CBA9A48326B80BF66A8"/>
  </w:style>
  <w:style w:type="paragraph" w:customStyle="1" w:styleId="F8A2F01AA6B64C57AD9817C478D2A762">
    <w:name w:val="F8A2F01AA6B64C57AD9817C478D2A762"/>
  </w:style>
  <w:style w:type="paragraph" w:customStyle="1" w:styleId="2C623F39E8284FC5AB484C67E8034B18">
    <w:name w:val="2C623F39E8284FC5AB484C67E8034B18"/>
  </w:style>
  <w:style w:type="paragraph" w:customStyle="1" w:styleId="F593FD4A6E9D483FB10E80F36612E2AA">
    <w:name w:val="F593FD4A6E9D483FB10E80F36612E2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81</TotalTime>
  <Pages>6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CHAPTEA</vt:lpstr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CHAPTEA</dc:title>
  <dc:creator>Argañaraz A. Fabio D. – Córdoba I. Rafaela M.</dc:creator>
  <cp:keywords/>
  <cp:lastModifiedBy>Fabio Argañaraz</cp:lastModifiedBy>
  <cp:revision>2</cp:revision>
  <dcterms:created xsi:type="dcterms:W3CDTF">2015-06-29T19:01:00Z</dcterms:created>
  <dcterms:modified xsi:type="dcterms:W3CDTF">2015-06-29T20:32:00Z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