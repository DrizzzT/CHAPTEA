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AR" w:eastAsia="es-AR"/>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893511" w:rsidRPr="00F63082" w:rsidRDefault="00FD6B80"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893511"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893511" w:rsidRPr="00F63082" w:rsidRDefault="00893511"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eastAsia="es-AR"/>
            </w:rPr>
            <mc:AlternateContent>
              <mc:Choice Requires="wps">
                <w:drawing>
                  <wp:anchor distT="0" distB="0" distL="114300" distR="114300" simplePos="0" relativeHeight="251658241" behindDoc="0" locked="0" layoutInCell="1" allowOverlap="1" wp14:anchorId="6AC96872" wp14:editId="03C8FF96">
                    <wp:simplePos x="0" y="0"/>
                    <wp:positionH relativeFrom="page">
                      <wp:posOffset>2927985</wp:posOffset>
                    </wp:positionH>
                    <wp:positionV relativeFrom="page">
                      <wp:posOffset>1766570</wp:posOffset>
                    </wp:positionV>
                    <wp:extent cx="3295650" cy="289560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5650"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893511" w:rsidRPr="00F63082" w:rsidRDefault="00FD6B80"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893511"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893511" w:rsidRPr="00F63082" w:rsidRDefault="00FD6B80"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893511"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00893511"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55pt;margin-top:139.1pt;width:259.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" filled="f" stroked="f" strokeweight=".5pt">
                    <v:path arrowok="t"/>
                    <v:textbox inset="0,0,0,0">
                      <w:txbxContent>
                        <w:p w14:paraId="088CDA03" w14:textId="77777777" w:rsidR="00893511" w:rsidRPr="00F63082" w:rsidRDefault="00893511"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893511" w:rsidRPr="00F63082" w:rsidRDefault="00893511"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eastAsia="es-AR"/>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893511" w:rsidRDefault="00893511"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893511" w:rsidRPr="00CD1C2D" w:rsidRDefault="00893511" w:rsidP="00F63082">
                                <w:pPr>
                                  <w:pStyle w:val="NormalWeb"/>
                                  <w:spacing w:before="0" w:beforeAutospacing="0" w:after="0" w:afterAutospacing="0"/>
                                  <w:rPr>
                                    <w:sz w:val="18"/>
                                  </w:rPr>
                                </w:pPr>
                              </w:p>
                              <w:p w14:paraId="20DC7596" w14:textId="77777777" w:rsidR="00893511" w:rsidRPr="00CD1C2D" w:rsidRDefault="0089351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893511" w:rsidRPr="00CD1C2D" w:rsidRDefault="0089351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893511" w:rsidRPr="00F63082" w:rsidRDefault="00893511">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893511" w:rsidRDefault="00893511"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893511" w:rsidRPr="00CD1C2D" w:rsidRDefault="00893511" w:rsidP="00F63082">
                          <w:pPr>
                            <w:pStyle w:val="NormalWeb"/>
                            <w:spacing w:before="0" w:beforeAutospacing="0" w:after="0" w:afterAutospacing="0"/>
                            <w:rPr>
                              <w:sz w:val="18"/>
                            </w:rPr>
                          </w:pPr>
                        </w:p>
                        <w:p w14:paraId="20DC7596" w14:textId="77777777" w:rsidR="00893511" w:rsidRPr="00CD1C2D" w:rsidRDefault="0089351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893511" w:rsidRPr="00CD1C2D" w:rsidRDefault="00893511"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893511" w:rsidRPr="00F63082" w:rsidRDefault="00893511">
                          <w:pPr>
                            <w:pStyle w:val="Sinespaciado"/>
                            <w:rPr>
                              <w:color w:val="595959" w:themeColor="text1" w:themeTint="A6"/>
                              <w:sz w:val="20"/>
                              <w:szCs w:val="20"/>
                              <w:lang w:val="es-ES"/>
                            </w:rPr>
                          </w:pPr>
                        </w:p>
                      </w:txbxContent>
                    </v:textbox>
                    <w10:wrap anchorx="page" anchory="page"/>
                  </v:shape>
                </w:pict>
              </mc:Fallback>
            </mc:AlternateContent>
          </w:r>
          <w:r w:rsidR="00FF2E74">
            <w:rPr>
              <w:noProof/>
              <w:lang w:eastAsia="es-AR"/>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EndPr/>
        <w:sdtContent>
          <w:r w:rsidR="007A74CA">
            <w:fldChar w:fldCharType="begin"/>
          </w:r>
          <w:r w:rsidR="007A74CA">
            <w:instrText xml:space="preserve"> CITATION Nat11 \l 11274 </w:instrText>
          </w:r>
          <w:r w:rsidR="007A74CA">
            <w:fldChar w:fldCharType="separate"/>
          </w:r>
          <w:r w:rsidR="003E63BD">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2091C6BB"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perdidas en las habilidades del lenguaje</w:t>
      </w:r>
      <w:r w:rsidRPr="004619FD">
        <w:t xml:space="preserve">.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7A74CA">
            <w:fldChar w:fldCharType="begin"/>
          </w:r>
          <w:r w:rsidR="007A74CA">
            <w:instrText xml:space="preserve"> CITATION Tam14 \l 11274 </w:instrText>
          </w:r>
          <w:r w:rsidR="007A74CA">
            <w:fldChar w:fldCharType="separate"/>
          </w:r>
          <w:r w:rsidR="003E63BD">
            <w:rPr>
              <w:noProof/>
            </w:rPr>
            <w:t>(Reynolds, 2014)</w:t>
          </w:r>
          <w:r w:rsidR="007A74CA">
            <w:fldChar w:fldCharType="end"/>
          </w:r>
        </w:sdtContent>
      </w:sdt>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18FCC91E" w:rsidR="0036069C" w:rsidRPr="004619FD" w:rsidRDefault="00946579" w:rsidP="00A64696">
      <w:pPr>
        <w:rPr>
          <w:shd w:val="clear" w:color="auto" w:fill="FFFFFF"/>
        </w:rPr>
      </w:pPr>
      <w:r>
        <w:rPr>
          <w:shd w:val="clear" w:color="auto" w:fill="FFFFFF"/>
        </w:rPr>
        <w:lastRenderedPageBreak/>
        <w:t>Es por ello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EndPr/>
        <w:sdtContent>
          <w:r w:rsidR="007A74CA">
            <w:fldChar w:fldCharType="begin"/>
          </w:r>
          <w:r w:rsidR="007A74CA">
            <w:instrText xml:space="preserve"> CITATION Joh95 \l 11274 </w:instrText>
          </w:r>
          <w:r w:rsidR="007A74CA">
            <w:fldChar w:fldCharType="separate"/>
          </w:r>
          <w:r w:rsidR="003E63BD">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lastRenderedPageBreak/>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18AF6B32" w:rsidR="00F63082" w:rsidRPr="004619FD" w:rsidRDefault="008F08EB" w:rsidP="004A191E">
      <w:r>
        <w:rPr>
          <w:bCs/>
        </w:rPr>
        <w:t>En su</w:t>
      </w:r>
      <w:bookmarkStart w:id="0" w:name="_GoBack"/>
      <w:bookmarkEnd w:id="0"/>
      <w:r w:rsidR="00946579">
        <w:rPr>
          <w:bCs/>
        </w:rPr>
        <w:t xml:space="preserve"> obra “Enseñar a los niños con autismo” </w:t>
      </w:r>
      <w:sdt>
        <w:sdtPr>
          <w:rPr>
            <w:b/>
            <w:bCs/>
          </w:rPr>
          <w:id w:val="-1463812705"/>
          <w:citation/>
        </w:sdtPr>
        <w:sdtEndPr/>
        <w:sdtContent>
          <w:r w:rsidR="007A74CA">
            <w:rPr>
              <w:b/>
              <w:bCs/>
            </w:rPr>
            <w:fldChar w:fldCharType="begin"/>
          </w:r>
          <w:r w:rsidR="007A74CA">
            <w:rPr>
              <w:b/>
              <w:bCs/>
            </w:rPr>
            <w:instrText xml:space="preserve">CITATION Koe95 \l 11274 </w:instrText>
          </w:r>
          <w:r w:rsidR="007A74CA">
            <w:rPr>
              <w:b/>
              <w:bCs/>
            </w:rPr>
            <w:fldChar w:fldCharType="separate"/>
          </w:r>
          <w:r w:rsidR="003E63BD">
            <w:rPr>
              <w:noProof/>
            </w:rPr>
            <w:t>(Koegel, 1995)</w:t>
          </w:r>
          <w:r w:rsidR="007A74CA">
            <w:rPr>
              <w:b/>
              <w:bCs/>
            </w:rPr>
            <w:fldChar w:fldCharType="end"/>
          </w:r>
        </w:sdtContent>
      </w:sdt>
      <w:r w:rsidR="00946579">
        <w:t xml:space="preserve"> sugiere</w:t>
      </w:r>
      <w:r w:rsidR="00F63082" w:rsidRPr="004619FD">
        <w:t xml:space="preserve">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3E63BD" w:rsidRPr="003E63BD">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3E63BD" w:rsidRPr="003E63BD">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3E63BD">
            <w:rPr>
              <w:noProof/>
              <w:shd w:val="clear" w:color="auto" w:fill="FFFFFF"/>
            </w:rPr>
            <w:t xml:space="preserve"> </w:t>
          </w:r>
          <w:r w:rsidR="003E63BD" w:rsidRPr="003E63BD">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EB7F53" w:rsidRPr="003D0EA5">
        <w:rPr>
          <w:shd w:val="clear" w:color="auto" w:fill="FFFFFF"/>
        </w:rPr>
        <w:t>touch-n-say</w:t>
      </w:r>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3E63BD" w:rsidRPr="003E63BD">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r w:rsidR="00C262FA" w:rsidRPr="003D0EA5">
        <w:rPr>
          <w:shd w:val="clear" w:color="auto" w:fill="FFFFFF"/>
        </w:rPr>
        <w:t>VirtualTEC</w:t>
      </w:r>
      <w:r w:rsidR="00507E5C" w:rsidRPr="003D0EA5">
        <w:rPr>
          <w:shd w:val="clear" w:color="auto" w:fill="FFFFFF"/>
        </w:rPr>
        <w:t>”</w:t>
      </w:r>
      <w:sdt>
        <w:sdtPr>
          <w:rPr>
            <w:shd w:val="clear" w:color="auto" w:fill="FFFFFF"/>
          </w:rPr>
          <w:id w:val="-41675459"/>
          <w:citation/>
        </w:sdtPr>
        <w:sdtEnd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3E63BD">
            <w:rPr>
              <w:noProof/>
              <w:shd w:val="clear" w:color="auto" w:fill="FFFFFF"/>
            </w:rPr>
            <w:t xml:space="preserve"> </w:t>
          </w:r>
          <w:r w:rsidR="003E63BD" w:rsidRPr="003E63BD">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3E63BD" w:rsidRPr="003E63BD">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3E63BD" w:rsidRPr="003E63BD">
            <w:rPr>
              <w:noProof/>
              <w:shd w:val="clear" w:color="auto" w:fill="FFFFFF"/>
            </w:rPr>
            <w:t>(CPA, 2013)</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Pictograms</w:t>
      </w:r>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3E63BD" w:rsidRPr="003E63BD">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r w:rsidR="00EB7F53" w:rsidRPr="003D0EA5">
        <w:rPr>
          <w:shd w:val="clear" w:color="auto" w:fill="FFFFFF"/>
        </w:rPr>
        <w:t>AraBoard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3E63BD" w:rsidRPr="003E63BD">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3E63BD" w:rsidRPr="003E63BD">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r w:rsidR="00EB7F53" w:rsidRPr="003D0EA5">
        <w:rPr>
          <w:shd w:val="clear" w:color="auto" w:fill="FFFFFF"/>
        </w:rPr>
        <w:t>PictoDroid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3E63BD" w:rsidRPr="003E63BD">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r w:rsidR="00EB7F53" w:rsidRPr="003D0EA5">
        <w:rPr>
          <w:shd w:val="clear" w:color="auto" w:fill="FFFFFF"/>
        </w:rPr>
        <w:t xml:space="preserve">iToucan </w:t>
      </w:r>
      <w:r w:rsidR="00EB7F53" w:rsidRPr="00414D87">
        <w:rPr>
          <w:shd w:val="clear" w:color="auto" w:fill="FFFFFF"/>
        </w:rPr>
        <w:t>Talk (Autism</w:t>
      </w:r>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3E63BD" w:rsidRPr="003E63BD">
            <w:rPr>
              <w:noProof/>
              <w:shd w:val="clear" w:color="auto" w:fill="FFFFFF"/>
            </w:rPr>
            <w:t>(Android in London, 2013)</w:t>
          </w:r>
          <w:r w:rsidR="002F6AE6">
            <w:rPr>
              <w:shd w:val="clear" w:color="auto" w:fill="FFFFFF"/>
            </w:rPr>
            <w:fldChar w:fldCharType="end"/>
          </w:r>
        </w:sdtContent>
      </w:sdt>
      <w:r w:rsidR="009F1210">
        <w:rPr>
          <w:shd w:val="clear" w:color="auto" w:fill="FFFFFF"/>
        </w:rPr>
        <w:t>, “AutisMate”</w:t>
      </w:r>
      <w:r w:rsidR="008F5C9D">
        <w:rPr>
          <w:shd w:val="clear" w:color="auto" w:fill="FFFFFF"/>
        </w:rPr>
        <w:t xml:space="preserve"> </w:t>
      </w:r>
      <w:sdt>
        <w:sdtPr>
          <w:rPr>
            <w:shd w:val="clear" w:color="auto" w:fill="FFFFFF"/>
          </w:rPr>
          <w:id w:val="1973173564"/>
          <w:citation/>
        </w:sdtPr>
        <w:sdtEnd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3E63BD" w:rsidRPr="003E63BD">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A191E">
      <w:r w:rsidRPr="00946579">
        <w:rPr>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77777777"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Estudiar el conjunto de tareas y actividades que el usuario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lastRenderedPageBreak/>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End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3E63BD" w:rsidRPr="003E63BD">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8544EB" w:rsidR="00A54C96" w:rsidRDefault="002705CF" w:rsidP="00965956">
      <w:pPr>
        <w:pStyle w:val="Prrafodelista"/>
        <w:numPr>
          <w:ilvl w:val="0"/>
          <w:numId w:val="35"/>
        </w:numPr>
      </w:pPr>
      <w:r>
        <w:t>La expresión de necesidades, emoci</w:t>
      </w:r>
      <w:r w:rsidR="00946579">
        <w:t>ones y sentimientos se realizará</w:t>
      </w:r>
      <w:r>
        <w:t>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1C5B48E9"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logrará</w:t>
      </w:r>
      <w:r w:rsidR="005B08C8">
        <w:t xml:space="preserve">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6D465DB0"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EndPr/>
        <w:sdtContent>
          <w:r w:rsidR="0073030E">
            <w:fldChar w:fldCharType="begin"/>
          </w:r>
          <w:r w:rsidR="0073030E">
            <w:instrText xml:space="preserve"> CITATION Wat86 \l 11274 </w:instrText>
          </w:r>
          <w:r w:rsidR="0073030E">
            <w:fldChar w:fldCharType="separate"/>
          </w:r>
          <w:r w:rsidR="003E63BD">
            <w:rPr>
              <w:noProof/>
            </w:rPr>
            <w:t>(Waterman, 1986)</w:t>
          </w:r>
          <w:r w:rsidR="0073030E">
            <w:fldChar w:fldCharType="end"/>
          </w:r>
        </w:sdtContent>
      </w:sdt>
      <w:r w:rsidR="0073030E">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FD6B80"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(Marcos, Base de Hechos, Base de Reglas y el Motor de Inferencias) que organizar</w:t>
      </w:r>
      <w:r w:rsidR="00D14F58" w:rsidRPr="00946579">
        <w:rPr>
          <w:shd w:val="clear" w:color="auto" w:fill="FFFFFF"/>
        </w:rPr>
        <w:t>á</w:t>
      </w:r>
      <w:r w:rsidR="00F874E9" w:rsidRPr="00946579">
        <w:rPr>
          <w:shd w:val="clear" w:color="auto" w:fill="FFFFFF"/>
        </w:rPr>
        <w:t>n el conocimiento adquirido en la etapa de conceptualización</w:t>
      </w:r>
      <w:r w:rsidRPr="00946579">
        <w:rPr>
          <w:shd w:val="clear" w:color="auto" w:fill="FFFFFF"/>
        </w:rPr>
        <w:t>.</w:t>
      </w:r>
    </w:p>
    <w:p w14:paraId="5E733171" w14:textId="15157E0F" w:rsidR="006B3F7B" w:rsidRPr="00A2149D" w:rsidRDefault="00F874E9" w:rsidP="00946579">
      <w:pPr>
        <w:pStyle w:val="Prrafodelista"/>
        <w:numPr>
          <w:ilvl w:val="0"/>
          <w:numId w:val="29"/>
        </w:numPr>
        <w:rPr>
          <w:highlight w:val="yellow"/>
          <w:shd w:val="clear" w:color="auto" w:fill="FFFFFF"/>
        </w:rPr>
      </w:pPr>
      <w:r w:rsidRPr="00A2149D">
        <w:rPr>
          <w:highlight w:val="yellow"/>
          <w:u w:val="single"/>
          <w:shd w:val="clear" w:color="auto" w:fill="FFFFFF"/>
        </w:rPr>
        <w:t xml:space="preserve">Aprendizaje </w:t>
      </w:r>
      <w:r w:rsidR="00A2149D" w:rsidRPr="00A2149D">
        <w:rPr>
          <w:highlight w:val="yellow"/>
          <w:u w:val="single"/>
          <w:shd w:val="clear" w:color="auto" w:fill="FFFFFF"/>
        </w:rPr>
        <w:t>y profundización en el uso de</w:t>
      </w:r>
      <w:r w:rsidRPr="00A2149D">
        <w:rPr>
          <w:highlight w:val="yellow"/>
          <w:u w:val="single"/>
          <w:shd w:val="clear" w:color="auto" w:fill="FFFFFF"/>
        </w:rPr>
        <w:t xml:space="preserve"> las Herramientas de Programación</w:t>
      </w:r>
      <w:r w:rsidR="007C03A5" w:rsidRPr="00A2149D">
        <w:rPr>
          <w:highlight w:val="yellow"/>
          <w:shd w:val="clear" w:color="auto" w:fill="FFFFFF"/>
        </w:rPr>
        <w:t xml:space="preserve">: </w:t>
      </w:r>
      <w:r w:rsidR="00441A76" w:rsidRPr="00A2149D">
        <w:rPr>
          <w:highlight w:val="yellow"/>
          <w:shd w:val="clear" w:color="auto" w:fill="FFFFFF"/>
        </w:rPr>
        <w:t>Aprendizaje</w:t>
      </w:r>
      <w:r w:rsidRPr="00A2149D">
        <w:rPr>
          <w:highlight w:val="yellow"/>
          <w:shd w:val="clear" w:color="auto" w:fill="FFFFFF"/>
        </w:rPr>
        <w:t xml:space="preserve"> de la plataforma Eclipse junto con el IDE (Entorno de Desarrollo integrado) de </w:t>
      </w:r>
      <w:r w:rsidR="00F95972" w:rsidRPr="00A2149D">
        <w:rPr>
          <w:highlight w:val="yellow"/>
          <w:shd w:val="clear" w:color="auto" w:fill="FFFFFF"/>
        </w:rPr>
        <w:t>Java</w:t>
      </w:r>
      <w:r w:rsidRPr="00A2149D">
        <w:rPr>
          <w:highlight w:val="yellow"/>
          <w:shd w:val="clear" w:color="auto" w:fill="FFFFFF"/>
        </w:rPr>
        <w:t xml:space="preserve"> JDT (Java </w:t>
      </w:r>
      <w:r w:rsidR="00507E5C" w:rsidRPr="00A2149D">
        <w:rPr>
          <w:highlight w:val="yellow"/>
          <w:shd w:val="clear" w:color="auto" w:fill="FFFFFF"/>
        </w:rPr>
        <w:t>Development</w:t>
      </w:r>
      <w:r w:rsidRPr="00A2149D">
        <w:rPr>
          <w:highlight w:val="yellow"/>
          <w:shd w:val="clear" w:color="auto" w:fill="FFFFFF"/>
        </w:rPr>
        <w:t xml:space="preserve"> Kit) y el compilador ECJ</w:t>
      </w:r>
      <w:r w:rsidR="7DF33856" w:rsidRPr="00A2149D">
        <w:rPr>
          <w:highlight w:val="yellow"/>
          <w:shd w:val="clear" w:color="auto" w:fill="FFFFFF"/>
        </w:rPr>
        <w:t>.</w:t>
      </w:r>
    </w:p>
    <w:p w14:paraId="043C96DE" w14:textId="5B2D09DB"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Uso de la plataforma Eclipse junto con el IDE de Java JDT y el compilador ECJ</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Pr="00946579">
        <w:rPr>
          <w:shd w:val="clear" w:color="auto" w:fill="FFFFFF"/>
        </w:rPr>
        <w:t xml:space="preserve">Confeccionar 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182714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5"/>
        <w:gridCol w:w="518"/>
        <w:gridCol w:w="482"/>
        <w:gridCol w:w="475"/>
        <w:gridCol w:w="473"/>
        <w:gridCol w:w="473"/>
        <w:gridCol w:w="473"/>
        <w:gridCol w:w="475"/>
        <w:gridCol w:w="475"/>
        <w:gridCol w:w="563"/>
        <w:gridCol w:w="475"/>
        <w:gridCol w:w="471"/>
        <w:gridCol w:w="456"/>
      </w:tblGrid>
      <w:tr w:rsidR="006375B6" w:rsidRPr="004619FD" w14:paraId="1F175418" w14:textId="5EB3D1B6" w:rsidTr="00051A19">
        <w:trPr>
          <w:trHeight w:val="689"/>
          <w:jc w:val="center"/>
        </w:trPr>
        <w:tc>
          <w:tcPr>
            <w:tcW w:w="1956"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eastAsia="es-AR"/>
              </w:rPr>
              <mc:AlternateContent>
                <mc:Choice Requires="wps">
                  <w:drawing>
                    <wp:anchor distT="0" distB="0" distL="114300" distR="114300" simplePos="0" relativeHeight="251666944" behindDoc="0" locked="0" layoutInCell="1" allowOverlap="1" wp14:anchorId="3037BE0C" wp14:editId="1449F625">
                      <wp:simplePos x="0" y="0"/>
                      <wp:positionH relativeFrom="column">
                        <wp:posOffset>-60960</wp:posOffset>
                      </wp:positionH>
                      <wp:positionV relativeFrom="paragraph">
                        <wp:posOffset>5080</wp:posOffset>
                      </wp:positionV>
                      <wp:extent cx="1773555" cy="478155"/>
                      <wp:effectExtent l="0" t="0" r="36195" b="3619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47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2CA9"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pt" to="134.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051A19">
        <w:trPr>
          <w:trHeight w:val="567"/>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051A19">
        <w:trPr>
          <w:trHeight w:val="567"/>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051A19">
        <w:trPr>
          <w:trHeight w:val="567"/>
          <w:jc w:val="center"/>
        </w:trPr>
        <w:tc>
          <w:tcPr>
            <w:tcW w:w="1956" w:type="pct"/>
            <w:vAlign w:val="center"/>
          </w:tcPr>
          <w:p w14:paraId="557C3940" w14:textId="50B3BA39" w:rsidR="006375B6" w:rsidRPr="004619FD" w:rsidRDefault="00FD6B80"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051A19">
        <w:trPr>
          <w:trHeight w:val="567"/>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051A19">
        <w:trPr>
          <w:trHeight w:val="567"/>
          <w:jc w:val="center"/>
        </w:trPr>
        <w:tc>
          <w:tcPr>
            <w:tcW w:w="1956" w:type="pct"/>
            <w:vAlign w:val="center"/>
          </w:tcPr>
          <w:p w14:paraId="37202E98" w14:textId="0F4EEC9D" w:rsidR="006375B6" w:rsidRPr="004619FD" w:rsidRDefault="006375B6" w:rsidP="006375B6">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de las Herramientas de Programación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051A19">
        <w:trPr>
          <w:trHeight w:val="567"/>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051A19">
        <w:trPr>
          <w:trHeight w:val="567"/>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051A19">
        <w:trPr>
          <w:trHeight w:val="567"/>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051A19">
        <w:trPr>
          <w:trHeight w:val="567"/>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lastRenderedPageBreak/>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2551339C" w14:textId="77777777"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p>
    <w:p w14:paraId="01345E4C" w14:textId="560C549D" w:rsidR="00893D77" w:rsidRDefault="00B01B57"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 xml:space="preserve">de programación y las herramientas </w:t>
      </w:r>
      <w:r w:rsidR="00DB1378"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77777777"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w:t>
      </w:r>
      <w:r w:rsidR="00A25994" w:rsidRPr="00A25994">
        <w:rPr>
          <w:rFonts w:asciiTheme="minorHAnsi" w:eastAsiaTheme="minorEastAsia" w:hAnsiTheme="minorHAnsi"/>
          <w:b/>
          <w:sz w:val="22"/>
          <w:szCs w:val="22"/>
          <w:shd w:val="clear" w:color="auto" w:fill="FFFFFF"/>
          <w:lang w:eastAsia="ja-JP"/>
        </w:rPr>
        <w:t xml:space="preserve">N° 1 </w:t>
      </w:r>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A25994">
        <w:rPr>
          <w:rFonts w:asciiTheme="minorHAnsi" w:eastAsiaTheme="minorEastAsia" w:hAnsiTheme="minorHAnsi"/>
          <w:sz w:val="22"/>
          <w:szCs w:val="22"/>
          <w:shd w:val="clear" w:color="auto" w:fill="FFFFFF"/>
          <w:lang w:eastAsia="ja-JP"/>
        </w:rPr>
        <w:t xml:space="preserve"> </w:t>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A25994">
        <w:rPr>
          <w:rFonts w:asciiTheme="minorHAnsi" w:eastAsiaTheme="minorEastAsia" w:hAnsiTheme="minorHAnsi"/>
          <w:sz w:val="22"/>
          <w:szCs w:val="22"/>
          <w:shd w:val="clear" w:color="auto" w:fill="FFFFFF"/>
          <w:lang w:eastAsia="ja-JP"/>
        </w:rPr>
        <w:tab/>
      </w:r>
      <w:r w:rsidR="00946579">
        <w:rPr>
          <w:rFonts w:asciiTheme="minorHAnsi" w:eastAsiaTheme="minorEastAsia" w:hAnsiTheme="minorHAnsi"/>
          <w:sz w:val="22"/>
          <w:szCs w:val="22"/>
          <w:shd w:val="clear" w:color="auto" w:fill="FFFFFF"/>
          <w:lang w:eastAsia="ja-JP"/>
        </w:rPr>
        <w:tab/>
      </w:r>
      <w:r w:rsidR="00946579">
        <w:rPr>
          <w:rFonts w:asciiTheme="minorHAnsi" w:eastAsiaTheme="minorEastAsia" w:hAnsiTheme="minorHAnsi"/>
          <w:sz w:val="22"/>
          <w:szCs w:val="22"/>
          <w:shd w:val="clear" w:color="auto" w:fill="FFFFFF"/>
          <w:lang w:eastAsia="ja-JP"/>
        </w:rPr>
        <w:tab/>
      </w:r>
    </w:p>
    <w:p w14:paraId="363EADFC" w14:textId="0EB403C2" w:rsidR="00A25994" w:rsidRPr="00A25994" w:rsidRDefault="00A25994" w:rsidP="00946579">
      <w:pPr>
        <w:pStyle w:val="Textosinformato"/>
        <w:ind w:left="720"/>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 xml:space="preserve">EXPERTO N° 2: </w:t>
      </w:r>
      <w:r w:rsidRPr="00A25994">
        <w:rPr>
          <w:rFonts w:asciiTheme="minorHAnsi" w:eastAsiaTheme="minorEastAsia" w:hAnsiTheme="minorHAnsi"/>
          <w:sz w:val="22"/>
          <w:szCs w:val="22"/>
          <w:shd w:val="clear" w:color="auto" w:fill="FFFFFF"/>
          <w:lang w:eastAsia="ja-JP"/>
        </w:rPr>
        <w:t>Marcela López</w:t>
      </w:r>
    </w:p>
    <w:p w14:paraId="40640AFE" w14:textId="02F484AD" w:rsidR="004726AB" w:rsidRDefault="00A25994"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0CC9AF30" w14:textId="77777777" w:rsidR="00893D77" w:rsidRDefault="00893D77" w:rsidP="00EB1459">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13C49784"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D82D76">
        <w:rPr>
          <w:rFonts w:asciiTheme="minorHAnsi" w:eastAsiaTheme="minorEastAsia" w:hAnsiTheme="minorHAnsi"/>
          <w:sz w:val="22"/>
          <w:szCs w:val="22"/>
          <w:highlight w:val="yellow"/>
          <w:shd w:val="clear" w:color="auto" w:fill="FFFFFF"/>
          <w:lang w:eastAsia="ja-JP"/>
        </w:rPr>
        <w:t xml:space="preserve">El Proyecto Final resultante será de dominio público, los </w:t>
      </w:r>
      <w:r w:rsidR="00C44099" w:rsidRPr="00D82D76">
        <w:rPr>
          <w:rFonts w:asciiTheme="minorHAnsi" w:eastAsiaTheme="minorEastAsia" w:hAnsiTheme="minorHAnsi"/>
          <w:sz w:val="22"/>
          <w:szCs w:val="22"/>
          <w:highlight w:val="yellow"/>
          <w:shd w:val="clear" w:color="auto" w:fill="FFFFFF"/>
          <w:lang w:eastAsia="ja-JP"/>
        </w:rPr>
        <w:t>estudiantes</w:t>
      </w:r>
      <w:r w:rsidRPr="00D82D76">
        <w:rPr>
          <w:rFonts w:asciiTheme="minorHAnsi" w:eastAsiaTheme="minorEastAsia" w:hAnsiTheme="minorHAnsi"/>
          <w:sz w:val="22"/>
          <w:szCs w:val="22"/>
          <w:highlight w:val="yellow"/>
          <w:shd w:val="clear" w:color="auto" w:fill="FFFFFF"/>
          <w:lang w:eastAsia="ja-JP"/>
        </w:rPr>
        <w:t xml:space="preserve"> Argañaraz A. F</w:t>
      </w:r>
      <w:r w:rsidR="005D12C2" w:rsidRPr="00D82D76">
        <w:rPr>
          <w:rFonts w:asciiTheme="minorHAnsi" w:eastAsiaTheme="minorEastAsia" w:hAnsiTheme="minorHAnsi"/>
          <w:sz w:val="22"/>
          <w:szCs w:val="22"/>
          <w:highlight w:val="yellow"/>
          <w:shd w:val="clear" w:color="auto" w:fill="FFFFFF"/>
          <w:lang w:eastAsia="ja-JP"/>
        </w:rPr>
        <w:t>abio D. y Córdoba I. Rafaela M.</w:t>
      </w:r>
      <w:r w:rsidR="003A58F2" w:rsidRPr="00D82D76">
        <w:rPr>
          <w:rFonts w:asciiTheme="minorHAnsi" w:eastAsiaTheme="minorEastAsia" w:hAnsiTheme="minorHAnsi"/>
          <w:sz w:val="22"/>
          <w:szCs w:val="22"/>
          <w:highlight w:val="yellow"/>
          <w:shd w:val="clear" w:color="auto" w:fill="FFFFFF"/>
          <w:lang w:eastAsia="ja-JP"/>
        </w:rPr>
        <w:t xml:space="preserve"> </w:t>
      </w:r>
      <w:r w:rsidR="00BA3E3E" w:rsidRPr="00D82D76">
        <w:rPr>
          <w:rFonts w:asciiTheme="minorHAnsi" w:eastAsiaTheme="minorEastAsia" w:hAnsiTheme="minorHAnsi"/>
          <w:sz w:val="22"/>
          <w:szCs w:val="22"/>
          <w:highlight w:val="yellow"/>
          <w:shd w:val="clear" w:color="auto" w:fill="FFFFFF"/>
          <w:lang w:eastAsia="ja-JP"/>
        </w:rPr>
        <w:t xml:space="preserve">y </w:t>
      </w:r>
      <w:r w:rsidRPr="00D82D76">
        <w:rPr>
          <w:rFonts w:asciiTheme="minorHAnsi" w:eastAsiaTheme="minorEastAsia" w:hAnsiTheme="minorHAnsi"/>
          <w:sz w:val="22"/>
          <w:szCs w:val="22"/>
          <w:highlight w:val="yellow"/>
          <w:shd w:val="clear" w:color="auto" w:fill="FFFFFF"/>
          <w:lang w:eastAsia="ja-JP"/>
        </w:rPr>
        <w:t>la Universidad Nacional de Jujuy serán los autores intelectuales del mismo y podrán registrarlo como Propiedad Intelectual compartida</w:t>
      </w:r>
      <w:r w:rsidR="00C7133E" w:rsidRPr="00D82D76">
        <w:rPr>
          <w:rFonts w:asciiTheme="minorHAnsi" w:eastAsiaTheme="minorEastAsia" w:hAnsiTheme="minorHAnsi"/>
          <w:sz w:val="22"/>
          <w:szCs w:val="22"/>
          <w:highlight w:val="yellow"/>
          <w:shd w:val="clear" w:color="auto" w:fill="FFFFFF"/>
          <w:lang w:eastAsia="ja-JP"/>
        </w:rPr>
        <w:t xml:space="preserve"> según lo </w:t>
      </w:r>
      <w:r w:rsidR="006F11FB" w:rsidRPr="00D82D76">
        <w:rPr>
          <w:rFonts w:asciiTheme="minorHAnsi" w:eastAsiaTheme="minorEastAsia" w:hAnsiTheme="minorHAnsi"/>
          <w:sz w:val="22"/>
          <w:szCs w:val="22"/>
          <w:highlight w:val="yellow"/>
          <w:shd w:val="clear" w:color="auto" w:fill="FFFFFF"/>
          <w:lang w:eastAsia="ja-JP"/>
        </w:rPr>
        <w:t>estipulado en</w:t>
      </w:r>
      <w:r w:rsidR="00C7133E" w:rsidRPr="00D82D76">
        <w:rPr>
          <w:rFonts w:asciiTheme="minorHAnsi" w:eastAsiaTheme="minorEastAsia" w:hAnsiTheme="minorHAnsi"/>
          <w:sz w:val="22"/>
          <w:szCs w:val="22"/>
          <w:highlight w:val="yellow"/>
          <w:shd w:val="clear" w:color="auto" w:fill="FFFFFF"/>
          <w:lang w:eastAsia="ja-JP"/>
        </w:rPr>
        <w:t xml:space="preserve"> la resolución C.A.F.I. Nº 182/01.</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387A7050"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4C338BB2"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7083154F"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6FD57C3F"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6C0C6329" w14:textId="77777777" w:rsidR="00A2149D" w:rsidRDefault="00A2149D" w:rsidP="006F11FB">
      <w:pPr>
        <w:pStyle w:val="Textosinformato"/>
        <w:jc w:val="both"/>
        <w:rPr>
          <w:rFonts w:asciiTheme="minorHAnsi" w:eastAsiaTheme="minorEastAsia" w:hAnsiTheme="minorHAnsi"/>
          <w:sz w:val="22"/>
          <w:szCs w:val="22"/>
          <w:shd w:val="clear" w:color="auto" w:fill="FFFFFF"/>
          <w:lang w:eastAsia="ja-JP"/>
        </w:rPr>
      </w:pPr>
    </w:p>
    <w:p w14:paraId="4A9C40F2"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7745FE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EndPr/>
          <w:sdtContent>
            <w:p w14:paraId="58DD6994" w14:textId="77777777" w:rsidR="003E63BD" w:rsidRDefault="003E63BD" w:rsidP="003E63BD">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Accegal. (13 de Febrero de 2014). </w:t>
              </w:r>
              <w:r>
                <w:rPr>
                  <w:i/>
                  <w:iCs/>
                  <w:noProof/>
                  <w:lang w:val="es-ES"/>
                </w:rPr>
                <w:t>Google Play</w:t>
              </w:r>
              <w:r>
                <w:rPr>
                  <w:noProof/>
                  <w:lang w:val="es-ES"/>
                </w:rPr>
                <w:t>. Obtenido de VirtualTEC: https://play.google.com/store/apps/details?id=com.uvigo.gti.VirtualTEC</w:t>
              </w:r>
            </w:p>
            <w:p w14:paraId="41282962" w14:textId="77777777" w:rsidR="003E63BD" w:rsidRDefault="003E63BD" w:rsidP="003E63BD">
              <w:pPr>
                <w:pStyle w:val="Bibliografa"/>
                <w:ind w:left="720" w:hanging="720"/>
                <w:rPr>
                  <w:noProof/>
                  <w:lang w:val="es-ES"/>
                </w:rPr>
              </w:pPr>
              <w:r>
                <w:rPr>
                  <w:noProof/>
                  <w:lang w:val="es-ES"/>
                </w:rPr>
                <w:t xml:space="preserve">Accegal. (30 de Mayo de 2014). </w:t>
              </w:r>
              <w:r>
                <w:rPr>
                  <w:i/>
                  <w:iCs/>
                  <w:noProof/>
                  <w:lang w:val="es-ES"/>
                </w:rPr>
                <w:t>Google Play</w:t>
              </w:r>
              <w:r>
                <w:rPr>
                  <w:noProof/>
                  <w:lang w:val="es-ES"/>
                </w:rPr>
                <w:t>. Obtenido de PictoDroid Lite: https://play.google.com/store/apps/details?id=com.uvigo.gti.PictoDroidLite</w:t>
              </w:r>
            </w:p>
            <w:p w14:paraId="3CC86D8B" w14:textId="77777777" w:rsidR="003E63BD" w:rsidRDefault="003E63BD" w:rsidP="003E63BD">
              <w:pPr>
                <w:pStyle w:val="Bibliografa"/>
                <w:ind w:left="720" w:hanging="720"/>
                <w:rPr>
                  <w:noProof/>
                  <w:lang w:val="es-ES"/>
                </w:rPr>
              </w:pPr>
              <w:r>
                <w:rPr>
                  <w:noProof/>
                  <w:lang w:val="es-ES"/>
                </w:rPr>
                <w:t xml:space="preserve">Ainscow. (2006). En </w:t>
              </w:r>
              <w:r>
                <w:rPr>
                  <w:i/>
                  <w:iCs/>
                  <w:noProof/>
                  <w:lang w:val="es-ES"/>
                </w:rPr>
                <w:t>Educación para la inclusión Educación sin inclusiones</w:t>
              </w:r>
              <w:r>
                <w:rPr>
                  <w:noProof/>
                  <w:lang w:val="es-ES"/>
                </w:rPr>
                <w:t xml:space="preserve"> (págs. 11-15). Madrid.</w:t>
              </w:r>
            </w:p>
            <w:p w14:paraId="701F3846" w14:textId="77777777" w:rsidR="003E63BD" w:rsidRDefault="003E63BD" w:rsidP="003E63BD">
              <w:pPr>
                <w:pStyle w:val="Bibliografa"/>
                <w:ind w:left="720" w:hanging="720"/>
                <w:rPr>
                  <w:noProof/>
                  <w:lang w:val="es-ES"/>
                </w:rPr>
              </w:pPr>
              <w:r>
                <w:rPr>
                  <w:noProof/>
                  <w:lang w:val="es-ES"/>
                </w:rPr>
                <w:t xml:space="preserve">Alcantud, F. (1995). </w:t>
              </w:r>
              <w:r>
                <w:rPr>
                  <w:i/>
                  <w:iCs/>
                  <w:noProof/>
                  <w:lang w:val="es-ES"/>
                </w:rPr>
                <w:t>Estudiantes con discapacidades integradas en los Estudios Universitarios.</w:t>
              </w:r>
              <w:r>
                <w:rPr>
                  <w:noProof/>
                  <w:lang w:val="es-ES"/>
                </w:rPr>
                <w:t xml:space="preserve"> Madrid: Manual de asesoramiento y Orientación Vocacional.</w:t>
              </w:r>
            </w:p>
            <w:p w14:paraId="78BEB9E8" w14:textId="77777777" w:rsidR="003E63BD" w:rsidRDefault="003E63BD" w:rsidP="003E63BD">
              <w:pPr>
                <w:pStyle w:val="Bibliografa"/>
                <w:ind w:left="720" w:hanging="720"/>
                <w:rPr>
                  <w:noProof/>
                  <w:lang w:val="es-ES"/>
                </w:rPr>
              </w:pPr>
              <w:r>
                <w:rPr>
                  <w:noProof/>
                  <w:lang w:val="es-ES"/>
                </w:rPr>
                <w:t xml:space="preserve">Almeida, A., Tavares , P., &amp; Marques, J. (2012). </w:t>
              </w:r>
              <w:r>
                <w:rPr>
                  <w:i/>
                  <w:iCs/>
                  <w:noProof/>
                  <w:lang w:val="es-ES"/>
                </w:rPr>
                <w:t>Sistemas de comunicación por imagenes para niños autistas en el comienzo de la trayectoria: análisis y re-diseño de un sistema</w:t>
              </w:r>
              <w:r>
                <w:rPr>
                  <w:noProof/>
                  <w:lang w:val="es-ES"/>
                </w:rPr>
                <w:t xml:space="preserve"> (págs. 52-54, 13-14). Barcelona: Ceac Barcelona.</w:t>
              </w:r>
            </w:p>
            <w:p w14:paraId="47EEE973" w14:textId="77777777" w:rsidR="003E63BD" w:rsidRDefault="003E63BD" w:rsidP="003E63BD">
              <w:pPr>
                <w:pStyle w:val="Bibliografa"/>
                <w:ind w:left="720" w:hanging="720"/>
                <w:rPr>
                  <w:noProof/>
                  <w:lang w:val="es-ES"/>
                </w:rPr>
              </w:pPr>
              <w:r>
                <w:rPr>
                  <w:noProof/>
                  <w:lang w:val="es-ES"/>
                </w:rPr>
                <w:t xml:space="preserve">Alvarez, &amp; Castellanos. (1993). </w:t>
              </w:r>
              <w:r>
                <w:rPr>
                  <w:i/>
                  <w:iCs/>
                  <w:noProof/>
                  <w:lang w:val="es-ES"/>
                </w:rPr>
                <w:t>Los sistemas alternativos de comunicación en los trastornos generalizados del desarrollo.</w:t>
              </w:r>
              <w:r>
                <w:rPr>
                  <w:noProof/>
                  <w:lang w:val="es-ES"/>
                </w:rPr>
                <w:t xml:space="preserve"> Murcia: CPR Murcia.</w:t>
              </w:r>
            </w:p>
            <w:p w14:paraId="337EB778" w14:textId="77777777" w:rsidR="003E63BD" w:rsidRDefault="003E63BD" w:rsidP="003E63BD">
              <w:pPr>
                <w:pStyle w:val="Bibliografa"/>
                <w:ind w:left="720" w:hanging="720"/>
                <w:rPr>
                  <w:noProof/>
                  <w:lang w:val="es-ES"/>
                </w:rPr>
              </w:pPr>
              <w:r>
                <w:rPr>
                  <w:noProof/>
                  <w:lang w:val="es-ES"/>
                </w:rPr>
                <w:t xml:space="preserve">Android in London. (17 de Abril de 2013). </w:t>
              </w:r>
              <w:r>
                <w:rPr>
                  <w:i/>
                  <w:iCs/>
                  <w:noProof/>
                  <w:lang w:val="es-ES"/>
                </w:rPr>
                <w:t>Google Play</w:t>
              </w:r>
              <w:r>
                <w:rPr>
                  <w:noProof/>
                  <w:lang w:val="es-ES"/>
                </w:rPr>
                <w:t>. Obtenido de iToucan Talk (Autism) Beta: https://play.google.com/store/apps/details?id=com.itoucantalk</w:t>
              </w:r>
            </w:p>
            <w:p w14:paraId="1F515681" w14:textId="77777777" w:rsidR="003E63BD" w:rsidRDefault="003E63BD" w:rsidP="003E63BD">
              <w:pPr>
                <w:pStyle w:val="Bibliografa"/>
                <w:ind w:left="720" w:hanging="720"/>
                <w:rPr>
                  <w:noProof/>
                  <w:lang w:val="es-ES"/>
                </w:rPr>
              </w:pPr>
              <w:r>
                <w:rPr>
                  <w:noProof/>
                  <w:lang w:val="es-ES"/>
                </w:rPr>
                <w:t xml:space="preserve">Artimage, A. (2010). Creando conciencia sobre el autismo. </w:t>
              </w:r>
              <w:r>
                <w:rPr>
                  <w:i/>
                  <w:iCs/>
                  <w:noProof/>
                  <w:lang w:val="es-ES"/>
                </w:rPr>
                <w:t>Por nuestra salud</w:t>
              </w:r>
              <w:r>
                <w:rPr>
                  <w:noProof/>
                  <w:lang w:val="es-ES"/>
                </w:rPr>
                <w:t>.</w:t>
              </w:r>
            </w:p>
            <w:p w14:paraId="0E705986" w14:textId="77777777" w:rsidR="003E63BD" w:rsidRDefault="003E63BD" w:rsidP="003E63BD">
              <w:pPr>
                <w:pStyle w:val="Bibliografa"/>
                <w:ind w:left="720" w:hanging="720"/>
                <w:rPr>
                  <w:noProof/>
                  <w:lang w:val="es-ES"/>
                </w:rPr>
              </w:pPr>
              <w:r>
                <w:rPr>
                  <w:noProof/>
                  <w:lang w:val="es-ES"/>
                </w:rPr>
                <w:t xml:space="preserve">Barbosa Edimar. (2 de Septiembre de 2014). </w:t>
              </w:r>
              <w:r>
                <w:rPr>
                  <w:i/>
                  <w:iCs/>
                  <w:noProof/>
                  <w:lang w:val="es-ES"/>
                </w:rPr>
                <w:t>Google Play</w:t>
              </w:r>
              <w:r>
                <w:rPr>
                  <w:noProof/>
                  <w:lang w:val="es-ES"/>
                </w:rPr>
                <w:t>. Obtenido de SCAI Autismo: https://play.google.com/store/apps/details?id=br.com.scai_autismo</w:t>
              </w:r>
            </w:p>
            <w:p w14:paraId="0727282C" w14:textId="77777777" w:rsidR="003E63BD" w:rsidRDefault="003E63BD" w:rsidP="003E63BD">
              <w:pPr>
                <w:pStyle w:val="Bibliografa"/>
                <w:ind w:left="720" w:hanging="720"/>
                <w:rPr>
                  <w:noProof/>
                  <w:lang w:val="es-ES"/>
                </w:rPr>
              </w:pPr>
              <w:r>
                <w:rPr>
                  <w:noProof/>
                  <w:lang w:val="es-ES"/>
                </w:rPr>
                <w:t xml:space="preserve">Carlos Bustos Tore. (19 de Mayo de 2012). </w:t>
              </w:r>
              <w:r>
                <w:rPr>
                  <w:i/>
                  <w:iCs/>
                  <w:noProof/>
                  <w:lang w:val="es-ES"/>
                </w:rPr>
                <w:t>Google Play</w:t>
              </w:r>
              <w:r>
                <w:rPr>
                  <w:noProof/>
                  <w:lang w:val="es-ES"/>
                </w:rPr>
                <w:t>. Obtenido de Pictogramas: https://play.google.com/store/apps/details?id=logo.pedia</w:t>
              </w:r>
            </w:p>
            <w:p w14:paraId="043CE632" w14:textId="77777777" w:rsidR="003E63BD" w:rsidRDefault="003E63BD" w:rsidP="003E63BD">
              <w:pPr>
                <w:pStyle w:val="Bibliografa"/>
                <w:ind w:left="720" w:hanging="720"/>
                <w:rPr>
                  <w:noProof/>
                  <w:lang w:val="es-ES"/>
                </w:rPr>
              </w:pPr>
              <w:r>
                <w:rPr>
                  <w:noProof/>
                  <w:lang w:val="es-ES"/>
                </w:rPr>
                <w:t xml:space="preserve">Christopher Stärkel. (28 de Enero de 2012). </w:t>
              </w:r>
              <w:r>
                <w:rPr>
                  <w:i/>
                  <w:iCs/>
                  <w:noProof/>
                  <w:lang w:val="es-ES"/>
                </w:rPr>
                <w:t>Google Play</w:t>
              </w:r>
              <w:r>
                <w:rPr>
                  <w:noProof/>
                  <w:lang w:val="es-ES"/>
                </w:rPr>
                <w:t>. Obtenido de Touch-n-say: https://play.google.com/store/apps/details?id=touchnsay.staerkel.org</w:t>
              </w:r>
            </w:p>
            <w:p w14:paraId="2F57C735" w14:textId="77777777" w:rsidR="003E63BD" w:rsidRDefault="003E63BD" w:rsidP="003E63BD">
              <w:pPr>
                <w:pStyle w:val="Bibliografa"/>
                <w:ind w:left="720" w:hanging="720"/>
                <w:rPr>
                  <w:noProof/>
                  <w:lang w:val="es-ES"/>
                </w:rPr>
              </w:pPr>
              <w:r>
                <w:rPr>
                  <w:noProof/>
                  <w:lang w:val="es-ES"/>
                </w:rPr>
                <w:t xml:space="preserve">Cicarelli, M. C. (4 de Octubre de 2006). </w:t>
              </w:r>
              <w:r>
                <w:rPr>
                  <w:i/>
                  <w:iCs/>
                  <w:noProof/>
                  <w:lang w:val="es-ES"/>
                </w:rPr>
                <w:t>PsicoPedagogia.</w:t>
              </w:r>
              <w:r>
                <w:rPr>
                  <w:noProof/>
                  <w:lang w:val="es-ES"/>
                </w:rPr>
                <w:t xml:space="preserve"> Obtenido de Las estrategias cognitivas: http://www.psicopedagogia.com/certificado/724</w:t>
              </w:r>
            </w:p>
            <w:p w14:paraId="55821B30" w14:textId="77777777" w:rsidR="003E63BD" w:rsidRDefault="003E63BD" w:rsidP="003E63BD">
              <w:pPr>
                <w:pStyle w:val="Bibliografa"/>
                <w:ind w:left="720" w:hanging="720"/>
                <w:rPr>
                  <w:noProof/>
                  <w:lang w:val="es-ES"/>
                </w:rPr>
              </w:pPr>
              <w:r>
                <w:rPr>
                  <w:noProof/>
                  <w:lang w:val="es-ES"/>
                </w:rPr>
                <w:t xml:space="preserve">CPA. (31 de Julio de 2013). </w:t>
              </w:r>
              <w:r>
                <w:rPr>
                  <w:i/>
                  <w:iCs/>
                  <w:noProof/>
                  <w:lang w:val="es-ES"/>
                </w:rPr>
                <w:t>Google Play</w:t>
              </w:r>
              <w:r>
                <w:rPr>
                  <w:noProof/>
                  <w:lang w:val="es-ES"/>
                </w:rPr>
                <w:t>. Obtenido de CPA: https://play.google.com/store/apps/details?id=com.comunicador.cpa</w:t>
              </w:r>
            </w:p>
            <w:p w14:paraId="7B59DF98" w14:textId="77777777" w:rsidR="003E63BD" w:rsidRDefault="003E63BD" w:rsidP="003E63BD">
              <w:pPr>
                <w:pStyle w:val="Bibliografa"/>
                <w:ind w:left="720" w:hanging="720"/>
                <w:rPr>
                  <w:noProof/>
                  <w:lang w:val="es-ES"/>
                </w:rPr>
              </w:pPr>
              <w:r>
                <w:rPr>
                  <w:noProof/>
                  <w:lang w:val="es-ES"/>
                </w:rPr>
                <w:t xml:space="preserve">EGGS. (17 de Noviembre de 2012). </w:t>
              </w:r>
              <w:r>
                <w:rPr>
                  <w:i/>
                  <w:iCs/>
                  <w:noProof/>
                  <w:lang w:val="es-ES"/>
                </w:rPr>
                <w:t>Google Play</w:t>
              </w:r>
              <w:r>
                <w:rPr>
                  <w:noProof/>
                  <w:lang w:val="es-ES"/>
                </w:rPr>
                <w:t>. Obtenido de Asino: https://play.google.com/store/apps/details?id=com.giorgio.asino</w:t>
              </w:r>
            </w:p>
            <w:p w14:paraId="41E3BE48" w14:textId="77777777" w:rsidR="003E63BD" w:rsidRDefault="003E63BD" w:rsidP="003E63BD">
              <w:pPr>
                <w:pStyle w:val="Bibliografa"/>
                <w:ind w:left="720" w:hanging="720"/>
                <w:rPr>
                  <w:noProof/>
                  <w:lang w:val="es-ES"/>
                </w:rPr>
              </w:pPr>
              <w:r>
                <w:rPr>
                  <w:noProof/>
                  <w:lang w:val="es-ES"/>
                </w:rPr>
                <w:t xml:space="preserve">Fundación Orange. (3 de Mayo de 2011). </w:t>
              </w:r>
              <w:r>
                <w:rPr>
                  <w:i/>
                  <w:iCs/>
                  <w:noProof/>
                  <w:lang w:val="es-ES"/>
                </w:rPr>
                <w:t>In TIC</w:t>
              </w:r>
              <w:r>
                <w:rPr>
                  <w:noProof/>
                  <w:lang w:val="es-ES"/>
                </w:rPr>
                <w:t xml:space="preserve">. Obtenido de http://www.proyectosfundacionorange.es/intic/intic_movil/. </w:t>
              </w:r>
            </w:p>
            <w:p w14:paraId="5907B7EE" w14:textId="77777777" w:rsidR="003E63BD" w:rsidRDefault="003E63BD" w:rsidP="003E63BD">
              <w:pPr>
                <w:pStyle w:val="Bibliografa"/>
                <w:ind w:left="720" w:hanging="720"/>
                <w:rPr>
                  <w:noProof/>
                  <w:lang w:val="es-ES"/>
                </w:rPr>
              </w:pPr>
              <w:r>
                <w:rPr>
                  <w:noProof/>
                  <w:lang w:val="es-ES"/>
                </w:rPr>
                <w:t xml:space="preserve">Fundación Orange. (1 de Abril de 2014). </w:t>
              </w:r>
              <w:r>
                <w:rPr>
                  <w:i/>
                  <w:iCs/>
                  <w:noProof/>
                  <w:lang w:val="es-ES"/>
                </w:rPr>
                <w:t>Google Play</w:t>
              </w:r>
              <w:r>
                <w:rPr>
                  <w:noProof/>
                  <w:lang w:val="es-ES"/>
                </w:rPr>
                <w:t>. Obtenido de Azahar: https://play.google.com/store/apps/details?id=org.adapta.azahar</w:t>
              </w:r>
            </w:p>
            <w:p w14:paraId="18281542" w14:textId="77777777" w:rsidR="003E63BD" w:rsidRDefault="003E63BD" w:rsidP="003E63BD">
              <w:pPr>
                <w:pStyle w:val="Bibliografa"/>
                <w:ind w:left="720" w:hanging="720"/>
                <w:rPr>
                  <w:noProof/>
                  <w:lang w:val="es-ES"/>
                </w:rPr>
              </w:pPr>
              <w:r>
                <w:rPr>
                  <w:noProof/>
                  <w:lang w:val="es-ES"/>
                </w:rPr>
                <w:t xml:space="preserve">Gómez, A., Juristo, N., Montes, C., &amp; Pazos, J. (1997). </w:t>
              </w:r>
              <w:r>
                <w:rPr>
                  <w:i/>
                  <w:iCs/>
                  <w:noProof/>
                  <w:lang w:val="es-ES"/>
                </w:rPr>
                <w:t>Ingenieria del Conocimiento.</w:t>
              </w:r>
              <w:r>
                <w:rPr>
                  <w:noProof/>
                  <w:lang w:val="es-ES"/>
                </w:rPr>
                <w:t xml:space="preserve"> Centro de Estudios Ramon Areces.</w:t>
              </w:r>
            </w:p>
            <w:p w14:paraId="54C438C0" w14:textId="77777777" w:rsidR="003E63BD" w:rsidRDefault="003E63BD" w:rsidP="003E63BD">
              <w:pPr>
                <w:pStyle w:val="Bibliografa"/>
                <w:ind w:left="720" w:hanging="720"/>
                <w:rPr>
                  <w:noProof/>
                  <w:lang w:val="es-ES"/>
                </w:rPr>
              </w:pPr>
              <w:r>
                <w:rPr>
                  <w:noProof/>
                  <w:lang w:val="es-ES"/>
                </w:rPr>
                <w:lastRenderedPageBreak/>
                <w:t xml:space="preserve">Green Bubble Labs. (3 de Julio de 2011). </w:t>
              </w:r>
              <w:r>
                <w:rPr>
                  <w:i/>
                  <w:iCs/>
                  <w:noProof/>
                  <w:lang w:val="es-ES"/>
                </w:rPr>
                <w:t>Google Play</w:t>
              </w:r>
              <w:r>
                <w:rPr>
                  <w:noProof/>
                  <w:lang w:val="es-ES"/>
                </w:rPr>
                <w:t>. Obtenido de HablaFácil Autismo DiegoDice: https://play.google.com/store/apps/details?id=com.benitez.DiegoDiceSP</w:t>
              </w:r>
            </w:p>
            <w:p w14:paraId="06C20B4D" w14:textId="77777777" w:rsidR="003E63BD" w:rsidRDefault="003E63BD" w:rsidP="003E63BD">
              <w:pPr>
                <w:pStyle w:val="Bibliografa"/>
                <w:ind w:left="720" w:hanging="720"/>
                <w:rPr>
                  <w:noProof/>
                  <w:lang w:val="es-ES"/>
                </w:rPr>
              </w:pPr>
              <w:r>
                <w:rPr>
                  <w:noProof/>
                  <w:lang w:val="es-ES"/>
                </w:rPr>
                <w:t xml:space="preserve">Instituto Nacional de la Salud Mental. (13 de Agosto de 2014). </w:t>
              </w:r>
              <w:r>
                <w:rPr>
                  <w:i/>
                  <w:iCs/>
                  <w:noProof/>
                  <w:lang w:val="es-ES"/>
                </w:rPr>
                <w:t>Guias para padres sobre el Trastorno del Espectro Autista</w:t>
              </w:r>
              <w:r>
                <w:rPr>
                  <w:noProof/>
                  <w:lang w:val="es-ES"/>
                </w:rPr>
                <w:t>. Obtenido de http://ipsi.uprrp.edu/opp/pdf/materiales/autism_spectrum_disorder_espanol.pdf</w:t>
              </w:r>
            </w:p>
            <w:p w14:paraId="5D382B83" w14:textId="77777777" w:rsidR="003E63BD" w:rsidRDefault="003E63BD" w:rsidP="003E63BD">
              <w:pPr>
                <w:pStyle w:val="Bibliografa"/>
                <w:ind w:left="720" w:hanging="720"/>
                <w:rPr>
                  <w:noProof/>
                  <w:lang w:val="es-ES"/>
                </w:rPr>
              </w:pPr>
              <w:r>
                <w:rPr>
                  <w:noProof/>
                  <w:lang w:val="es-ES"/>
                </w:rPr>
                <w:t xml:space="preserve">John, D., Catherine, T., &amp; MacArthur. (1995). </w:t>
              </w:r>
              <w:r>
                <w:rPr>
                  <w:i/>
                  <w:iCs/>
                  <w:noProof/>
                  <w:lang w:val="es-ES"/>
                </w:rPr>
                <w:t>Manual de diagnostico y estadistico de los trastornos mentales.</w:t>
              </w:r>
              <w:r>
                <w:rPr>
                  <w:noProof/>
                  <w:lang w:val="es-ES"/>
                </w:rPr>
                <w:t xml:space="preserve"> Barcelona: ISBN.</w:t>
              </w:r>
            </w:p>
            <w:p w14:paraId="4EEA36AD" w14:textId="77777777" w:rsidR="003E63BD" w:rsidRDefault="003E63BD" w:rsidP="003E63BD">
              <w:pPr>
                <w:pStyle w:val="Bibliografa"/>
                <w:ind w:left="720" w:hanging="720"/>
                <w:rPr>
                  <w:noProof/>
                  <w:lang w:val="es-ES"/>
                </w:rPr>
              </w:pPr>
              <w:r>
                <w:rPr>
                  <w:noProof/>
                  <w:lang w:val="es-ES"/>
                </w:rPr>
                <w:t>Koegel, K. &amp;. (1995). Teaching children with autism: Strategies for initiating positive interactions and improving learning opportunities. Baltimore.</w:t>
              </w:r>
            </w:p>
            <w:p w14:paraId="0A406EE1" w14:textId="77777777" w:rsidR="003E63BD" w:rsidRDefault="003E63BD" w:rsidP="003E63BD">
              <w:pPr>
                <w:pStyle w:val="Bibliografa"/>
                <w:ind w:left="720" w:hanging="720"/>
                <w:rPr>
                  <w:noProof/>
                  <w:lang w:val="es-ES"/>
                </w:rPr>
              </w:pPr>
              <w:r>
                <w:rPr>
                  <w:noProof/>
                  <w:lang w:val="es-ES"/>
                </w:rPr>
                <w:t xml:space="preserve">Lab, Affective. (7 de Julio de 2014). </w:t>
              </w:r>
              <w:r>
                <w:rPr>
                  <w:i/>
                  <w:iCs/>
                  <w:noProof/>
                  <w:lang w:val="es-ES"/>
                </w:rPr>
                <w:t>Google Play</w:t>
              </w:r>
              <w:r>
                <w:rPr>
                  <w:noProof/>
                  <w:lang w:val="es-ES"/>
                </w:rPr>
                <w:t>. Obtenido de AraBoard Constructor: https://play.google.com/store/apps/details?id=air.AraBoardConstructor</w:t>
              </w:r>
            </w:p>
            <w:p w14:paraId="64EA7405" w14:textId="77777777" w:rsidR="003E63BD" w:rsidRDefault="003E63BD" w:rsidP="003E63BD">
              <w:pPr>
                <w:pStyle w:val="Bibliografa"/>
                <w:ind w:left="720" w:hanging="720"/>
                <w:rPr>
                  <w:noProof/>
                  <w:lang w:val="es-ES"/>
                </w:rPr>
              </w:pPr>
              <w:r>
                <w:rPr>
                  <w:noProof/>
                  <w:lang w:val="es-ES"/>
                </w:rPr>
                <w:t xml:space="preserve">Martinez, R. G. (20 de Agosto de 2009). </w:t>
              </w:r>
              <w:r>
                <w:rPr>
                  <w:i/>
                  <w:iCs/>
                  <w:noProof/>
                  <w:lang w:val="es-ES"/>
                </w:rPr>
                <w:t>Construccion de sistemas expertos</w:t>
              </w:r>
              <w:r>
                <w:rPr>
                  <w:noProof/>
                  <w:lang w:val="es-ES"/>
                </w:rPr>
                <w:t>. Obtenido de http://iidia.com.ar/rgm/CD-IC/CD-IC-2.pdf</w:t>
              </w:r>
            </w:p>
            <w:p w14:paraId="1171CC32" w14:textId="77777777" w:rsidR="003E63BD" w:rsidRDefault="003E63BD" w:rsidP="003E63BD">
              <w:pPr>
                <w:pStyle w:val="Bibliografa"/>
                <w:ind w:left="720" w:hanging="720"/>
                <w:rPr>
                  <w:noProof/>
                  <w:lang w:val="es-ES"/>
                </w:rPr>
              </w:pPr>
              <w:r>
                <w:rPr>
                  <w:noProof/>
                  <w:lang w:val="es-ES"/>
                </w:rPr>
                <w:t xml:space="preserve">National Foundation for Autism Reserch NFAR. (2011). </w:t>
              </w:r>
              <w:r>
                <w:rPr>
                  <w:i/>
                  <w:iCs/>
                  <w:noProof/>
                  <w:lang w:val="es-ES"/>
                </w:rPr>
                <w:t>Lo que necesita saber sobre el autismo NFAR</w:t>
              </w:r>
              <w:r>
                <w:rPr>
                  <w:noProof/>
                  <w:lang w:val="es-ES"/>
                </w:rPr>
                <w:t>. Obtenido de http://autism-center.ucsd.edu/about-us/Documents/NFAR-AutismBrochure-Spanish.pdf</w:t>
              </w:r>
            </w:p>
            <w:p w14:paraId="55B34E9D" w14:textId="77777777" w:rsidR="003E63BD" w:rsidRDefault="003E63BD" w:rsidP="003E63BD">
              <w:pPr>
                <w:pStyle w:val="Bibliografa"/>
                <w:ind w:left="720" w:hanging="720"/>
                <w:rPr>
                  <w:noProof/>
                  <w:lang w:val="es-ES"/>
                </w:rPr>
              </w:pPr>
              <w:r>
                <w:rPr>
                  <w:noProof/>
                  <w:lang w:val="es-ES"/>
                </w:rPr>
                <w:t xml:space="preserve">Ravi, A., Sampath, H., &amp; Indurkhya, B. (22 de Julio de 2012). </w:t>
              </w:r>
              <w:r>
                <w:rPr>
                  <w:i/>
                  <w:iCs/>
                  <w:noProof/>
                  <w:lang w:val="es-ES"/>
                </w:rPr>
                <w:t>Abstracts Itasd 2012</w:t>
              </w:r>
              <w:r>
                <w:rPr>
                  <w:noProof/>
                  <w:lang w:val="es-ES"/>
                </w:rPr>
                <w:t>. Obtenido de http://es.slideshare.net/Aspali/resumen-i-congreso-tecnologas-para-autismo</w:t>
              </w:r>
            </w:p>
            <w:p w14:paraId="5ADBBC91" w14:textId="77777777" w:rsidR="003E63BD" w:rsidRDefault="003E63BD" w:rsidP="003E63BD">
              <w:pPr>
                <w:pStyle w:val="Bibliografa"/>
                <w:ind w:left="720" w:hanging="720"/>
                <w:rPr>
                  <w:noProof/>
                  <w:lang w:val="es-ES"/>
                </w:rPr>
              </w:pPr>
              <w:r>
                <w:rPr>
                  <w:noProof/>
                  <w:lang w:val="es-ES"/>
                </w:rPr>
                <w:t xml:space="preserve">Reynolds, T. (marzo de 2014). </w:t>
              </w:r>
              <w:r>
                <w:rPr>
                  <w:i/>
                  <w:iCs/>
                  <w:noProof/>
                  <w:lang w:val="es-ES"/>
                </w:rPr>
                <w:t>Beneficios de la tecnologia en el autismo</w:t>
              </w:r>
              <w:r>
                <w:rPr>
                  <w:noProof/>
                  <w:lang w:val="es-ES"/>
                </w:rPr>
                <w:t>. Obtenido de http://autism.lifetips.com/es/tip/128706/treatment-and-therapies-for-autism/treatment-and-therapies-for-autism/beneficios-de-la-tecnolog-a-en-el-autismo.html</w:t>
              </w:r>
            </w:p>
            <w:p w14:paraId="3ADDF738" w14:textId="77777777" w:rsidR="003E63BD" w:rsidRDefault="003E63BD" w:rsidP="003E63BD">
              <w:pPr>
                <w:pStyle w:val="Bibliografa"/>
                <w:ind w:left="720" w:hanging="720"/>
                <w:rPr>
                  <w:noProof/>
                  <w:lang w:val="es-ES"/>
                </w:rPr>
              </w:pPr>
              <w:r>
                <w:rPr>
                  <w:noProof/>
                  <w:lang w:val="es-ES"/>
                </w:rPr>
                <w:t xml:space="preserve">Soledad, A. C. (11 de Octubre de 2012). </w:t>
              </w:r>
              <w:r>
                <w:rPr>
                  <w:i/>
                  <w:iCs/>
                  <w:noProof/>
                  <w:lang w:val="es-ES"/>
                </w:rPr>
                <w:t>Ayudatec</w:t>
              </w:r>
              <w:r>
                <w:rPr>
                  <w:noProof/>
                  <w:lang w:val="es-ES"/>
                </w:rPr>
                <w:t>. Obtenido de http://ayudatec.cl/2012/10/11/tecnologias-inclusivas-para-nins-con-trastornos-del-espectro-del-autismo</w:t>
              </w:r>
            </w:p>
            <w:p w14:paraId="7061F270" w14:textId="77777777" w:rsidR="003E63BD" w:rsidRDefault="003E63BD" w:rsidP="003E63BD">
              <w:pPr>
                <w:pStyle w:val="Bibliografa"/>
                <w:ind w:left="720" w:hanging="720"/>
                <w:rPr>
                  <w:noProof/>
                  <w:lang w:val="es-ES"/>
                </w:rPr>
              </w:pPr>
              <w:r>
                <w:rPr>
                  <w:noProof/>
                  <w:lang w:val="es-ES"/>
                </w:rPr>
                <w:t xml:space="preserve">SpecialNeedsWare. (19 de marzo de 2015). </w:t>
              </w:r>
              <w:r>
                <w:rPr>
                  <w:i/>
                  <w:iCs/>
                  <w:noProof/>
                  <w:lang w:val="es-ES"/>
                </w:rPr>
                <w:t>Google Play</w:t>
              </w:r>
              <w:r>
                <w:rPr>
                  <w:noProof/>
                  <w:lang w:val="es-ES"/>
                </w:rPr>
                <w:t>. Obtenido de AutisMate: https://play.google.com/store/apps/details?id=com.specialneedsware.autismate365</w:t>
              </w:r>
            </w:p>
            <w:p w14:paraId="789E9D62" w14:textId="77777777" w:rsidR="003E63BD" w:rsidRDefault="003E63BD" w:rsidP="003E63BD">
              <w:pPr>
                <w:pStyle w:val="Bibliografa"/>
                <w:ind w:left="720" w:hanging="720"/>
                <w:rPr>
                  <w:noProof/>
                  <w:lang w:val="es-ES"/>
                </w:rPr>
              </w:pPr>
              <w:r>
                <w:rPr>
                  <w:noProof/>
                  <w:lang w:val="es-ES"/>
                </w:rPr>
                <w:t xml:space="preserve">Tortosa, F. N. (2004). </w:t>
              </w:r>
              <w:r>
                <w:rPr>
                  <w:i/>
                  <w:iCs/>
                  <w:noProof/>
                  <w:lang w:val="es-ES"/>
                </w:rPr>
                <w:t>Tecnologias de ayuda en personas con trastornos del espextro autista.</w:t>
              </w:r>
              <w:r>
                <w:rPr>
                  <w:noProof/>
                  <w:lang w:val="es-ES"/>
                </w:rPr>
                <w:t xml:space="preserve"> Obtenido de http://diversidad.murciaeduca.es/tecnoneet/docs/autismo.pdf</w:t>
              </w:r>
            </w:p>
            <w:p w14:paraId="7808AB9D" w14:textId="77777777" w:rsidR="003E63BD" w:rsidRDefault="003E63BD" w:rsidP="003E63BD">
              <w:pPr>
                <w:pStyle w:val="Bibliografa"/>
                <w:ind w:left="720" w:hanging="720"/>
                <w:rPr>
                  <w:noProof/>
                  <w:lang w:val="es-ES"/>
                </w:rPr>
              </w:pPr>
              <w:r>
                <w:rPr>
                  <w:noProof/>
                  <w:lang w:val="es-ES"/>
                </w:rPr>
                <w:t xml:space="preserve">Tortosa, F. N., &amp; Villa, M. G. (2003). </w:t>
              </w:r>
              <w:r>
                <w:rPr>
                  <w:i/>
                  <w:iCs/>
                  <w:noProof/>
                  <w:lang w:val="es-ES"/>
                </w:rPr>
                <w:t>Tecnologías de ayuda en personas con trastornos del espectro autista.</w:t>
              </w:r>
              <w:r>
                <w:rPr>
                  <w:noProof/>
                  <w:lang w:val="es-ES"/>
                </w:rPr>
                <w:t xml:space="preserve"> Obtenido de http://www.divertic.org/capitulo.pdf</w:t>
              </w:r>
            </w:p>
            <w:p w14:paraId="7FAC9F57" w14:textId="77777777" w:rsidR="003E63BD" w:rsidRDefault="003E63BD" w:rsidP="003E63BD">
              <w:pPr>
                <w:pStyle w:val="Bibliografa"/>
                <w:ind w:left="720" w:hanging="720"/>
                <w:rPr>
                  <w:noProof/>
                  <w:lang w:val="es-ES"/>
                </w:rPr>
              </w:pPr>
              <w:r>
                <w:rPr>
                  <w:noProof/>
                  <w:lang w:val="es-ES"/>
                </w:rPr>
                <w:t xml:space="preserve">Waterman, D. A. (1986). </w:t>
              </w:r>
              <w:r>
                <w:rPr>
                  <w:i/>
                  <w:iCs/>
                  <w:noProof/>
                  <w:lang w:val="es-ES"/>
                </w:rPr>
                <w:t>A Guide to Expert Systems.</w:t>
              </w:r>
              <w:r>
                <w:rPr>
                  <w:noProof/>
                  <w:lang w:val="es-ES"/>
                </w:rPr>
                <w:t xml:space="preserve"> Michigan: Ilustrada Reimpresa.</w:t>
              </w:r>
            </w:p>
            <w:p w14:paraId="4A3F4BF8" w14:textId="1C69CFCF" w:rsidR="003E63BD" w:rsidRDefault="003E63BD" w:rsidP="003E63BD">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3E63BD" w:rsidRPr="003E63BD">
            <w:rPr>
              <w:rFonts w:asciiTheme="minorHAnsi" w:eastAsiaTheme="minorEastAsia" w:hAnsiTheme="minorHAnsi"/>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eastAsia="es-AR"/>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VCj : Valor global de la aplicación en una dimensión dada. </w:t>
      </w:r>
      <w:r w:rsidRPr="003E63BD">
        <w:rPr>
          <w:rFonts w:asciiTheme="minorHAnsi" w:eastAsiaTheme="minorEastAsia" w:hAnsiTheme="minorHAnsi"/>
          <w:sz w:val="22"/>
          <w:szCs w:val="22"/>
          <w:shd w:val="clear" w:color="auto" w:fill="FFFFFF"/>
          <w:lang w:eastAsia="ja-JP"/>
        </w:rPr>
        <w:br/>
        <w:t xml:space="preserve">Vik : Valor de la característica k en la dimensión i. </w:t>
      </w:r>
      <w:r w:rsidRPr="003E63BD">
        <w:rPr>
          <w:rFonts w:asciiTheme="minorHAnsi" w:eastAsiaTheme="minorEastAsia" w:hAnsiTheme="minorHAnsi"/>
          <w:sz w:val="22"/>
          <w:szCs w:val="22"/>
          <w:shd w:val="clear" w:color="auto" w:fill="FFFFFF"/>
          <w:lang w:eastAsia="ja-JP"/>
        </w:rPr>
        <w:br/>
        <w:t>Pik : Peso de la característica k en la dimensión i.</w:t>
      </w:r>
      <w:r w:rsidRPr="003E63BD">
        <w:rPr>
          <w:rFonts w:asciiTheme="minorHAnsi" w:eastAsiaTheme="minorEastAsia" w:hAnsiTheme="minorHAnsi"/>
          <w:sz w:val="22"/>
          <w:szCs w:val="22"/>
          <w:shd w:val="clear" w:color="auto" w:fill="FFFFFF"/>
          <w:lang w:eastAsia="ja-JP"/>
        </w:rPr>
        <w:br/>
        <w:t xml:space="preserve">ri :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eastAsia="es-AR"/>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Vj : Valor obtenido en la dimensión j. </w:t>
      </w:r>
      <w:r w:rsidRPr="003E63BD">
        <w:rPr>
          <w:rFonts w:asciiTheme="minorHAnsi" w:eastAsiaTheme="minorEastAsia" w:hAnsiTheme="minorHAnsi"/>
          <w:sz w:val="22"/>
          <w:szCs w:val="22"/>
          <w:shd w:val="clear" w:color="auto" w:fill="FFFFFF"/>
          <w:lang w:eastAsia="ja-JP"/>
        </w:rPr>
        <w:br/>
        <w:t xml:space="preserve">Pj : Peso obtenido en la dimensión j. </w:t>
      </w:r>
      <w:r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136F7148"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BD5363" w:rsidRPr="003E63BD">
        <w:rPr>
          <w:lang w:val="es-ES"/>
        </w:rPr>
        <w:t>1</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59334699" w14:textId="4916A447" w:rsidR="0017225B" w:rsidRPr="003E63BD" w:rsidRDefault="0017225B" w:rsidP="0017225B">
      <w:pPr>
        <w:rPr>
          <w:shd w:val="clear" w:color="auto" w:fill="FFFFFF"/>
        </w:rPr>
      </w:pPr>
      <w:r w:rsidRPr="003E63BD">
        <w:rPr>
          <w:shd w:val="clear" w:color="auto" w:fill="FFFFFF"/>
        </w:rPr>
        <w:t xml:space="preserve"> Tabla </w:t>
      </w:r>
      <w:r w:rsidR="00BD5363" w:rsidRPr="003E63BD">
        <w:rPr>
          <w:shd w:val="clear" w:color="auto" w:fill="FFFFFF"/>
        </w:rPr>
        <w:t>1</w:t>
      </w:r>
      <w:r w:rsidRPr="003E63BD">
        <w:rPr>
          <w:shd w:val="clear" w:color="auto" w:fill="FFFFFF"/>
        </w:rPr>
        <w:t xml:space="preserve"> - Valor final del estudio de viabilidad</w:t>
      </w:r>
    </w:p>
    <w:tbl>
      <w:tblPr>
        <w:tblStyle w:val="Tablanormal3"/>
        <w:tblW w:w="0" w:type="auto"/>
        <w:jc w:val="center"/>
        <w:tblLook w:val="04A0" w:firstRow="1" w:lastRow="0" w:firstColumn="1" w:lastColumn="0" w:noHBand="0" w:noVBand="1"/>
      </w:tblPr>
      <w:tblGrid>
        <w:gridCol w:w="3120"/>
        <w:gridCol w:w="1245"/>
        <w:gridCol w:w="4995"/>
      </w:tblGrid>
      <w:tr w:rsidR="0017225B" w14:paraId="58B3ED2E" w14:textId="77777777" w:rsidTr="000068F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120" w:type="dxa"/>
          </w:tcPr>
          <w:p w14:paraId="1F2831E7" w14:textId="77777777" w:rsidR="0017225B" w:rsidRDefault="0017225B" w:rsidP="000068F8">
            <w:r w:rsidRPr="5FACC698">
              <w:rPr>
                <w:rFonts w:ascii="Century Gothic" w:eastAsia="Century Gothic" w:hAnsi="Century Gothic" w:cs="Century Gothic"/>
                <w:b w:val="0"/>
                <w:bCs w:val="0"/>
              </w:rPr>
              <w:t xml:space="preserve">Dimensiones </w:t>
            </w:r>
          </w:p>
        </w:tc>
        <w:tc>
          <w:tcPr>
            <w:tcW w:w="1245" w:type="dxa"/>
          </w:tcPr>
          <w:p w14:paraId="640F27FC"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b w:val="0"/>
                <w:bCs w:val="0"/>
              </w:rPr>
              <w:t xml:space="preserve">Peso </w:t>
            </w:r>
          </w:p>
        </w:tc>
        <w:tc>
          <w:tcPr>
            <w:tcW w:w="4995" w:type="dxa"/>
          </w:tcPr>
          <w:p w14:paraId="347DC9D0" w14:textId="77777777" w:rsidR="0017225B" w:rsidRDefault="0017225B" w:rsidP="000068F8">
            <w:pPr>
              <w:cnfStyle w:val="100000000000" w:firstRow="1"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 Valor global de la aplicación en una dimensión</w:t>
            </w:r>
          </w:p>
        </w:tc>
      </w:tr>
      <w:tr w:rsidR="0017225B" w14:paraId="0AD823E2"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099ED588" w14:textId="77777777" w:rsidR="0017225B" w:rsidRDefault="0017225B" w:rsidP="000068F8">
            <w:r w:rsidRPr="5FACC698">
              <w:rPr>
                <w:rFonts w:ascii="Century Gothic" w:eastAsia="Century Gothic" w:hAnsi="Century Gothic" w:cs="Century Gothic"/>
                <w:b w:val="0"/>
                <w:bCs w:val="0"/>
              </w:rPr>
              <w:t xml:space="preserve">Plausibilidad </w:t>
            </w:r>
          </w:p>
        </w:tc>
        <w:tc>
          <w:tcPr>
            <w:tcW w:w="1245" w:type="dxa"/>
          </w:tcPr>
          <w:p w14:paraId="2D727163"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1A74B889"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VCj = (8.16,8.55,8.97,8.97) </w:t>
            </w:r>
          </w:p>
        </w:tc>
      </w:tr>
      <w:tr w:rsidR="0017225B" w14:paraId="1955220D"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20E54CDA" w14:textId="77777777" w:rsidR="0017225B" w:rsidRDefault="0017225B" w:rsidP="000068F8">
            <w:r w:rsidRPr="5FACC698">
              <w:rPr>
                <w:rFonts w:ascii="Century Gothic" w:eastAsia="Century Gothic" w:hAnsi="Century Gothic" w:cs="Century Gothic"/>
                <w:b w:val="0"/>
                <w:bCs w:val="0"/>
              </w:rPr>
              <w:t xml:space="preserve">Justificación </w:t>
            </w:r>
          </w:p>
        </w:tc>
        <w:tc>
          <w:tcPr>
            <w:tcW w:w="1245" w:type="dxa"/>
          </w:tcPr>
          <w:p w14:paraId="17C20012"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3</w:t>
            </w:r>
          </w:p>
        </w:tc>
        <w:tc>
          <w:tcPr>
            <w:tcW w:w="4995" w:type="dxa"/>
          </w:tcPr>
          <w:p w14:paraId="088960D9"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 xml:space="preserve">VCj = (7.8,8.8,10,10) </w:t>
            </w:r>
          </w:p>
        </w:tc>
      </w:tr>
      <w:tr w:rsidR="0017225B" w14:paraId="02A52E0A"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72080F8E" w14:textId="77777777" w:rsidR="0017225B" w:rsidRDefault="0017225B" w:rsidP="000068F8">
            <w:r w:rsidRPr="5FACC698">
              <w:rPr>
                <w:rFonts w:ascii="Century Gothic" w:eastAsia="Century Gothic" w:hAnsi="Century Gothic" w:cs="Century Gothic"/>
                <w:b w:val="0"/>
                <w:bCs w:val="0"/>
              </w:rPr>
              <w:t xml:space="preserve">Adecuación </w:t>
            </w:r>
          </w:p>
        </w:tc>
        <w:tc>
          <w:tcPr>
            <w:tcW w:w="1245" w:type="dxa"/>
          </w:tcPr>
          <w:p w14:paraId="3A49BBB0"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8</w:t>
            </w:r>
          </w:p>
        </w:tc>
        <w:tc>
          <w:tcPr>
            <w:tcW w:w="4995" w:type="dxa"/>
          </w:tcPr>
          <w:p w14:paraId="39B22794"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VCj = (5.86,7.03,8.2,8.73) </w:t>
            </w:r>
          </w:p>
        </w:tc>
      </w:tr>
      <w:tr w:rsidR="0017225B" w14:paraId="588E2307" w14:textId="77777777" w:rsidTr="000068F8">
        <w:trPr>
          <w:jc w:val="center"/>
        </w:trPr>
        <w:tc>
          <w:tcPr>
            <w:cnfStyle w:val="001000000000" w:firstRow="0" w:lastRow="0" w:firstColumn="1" w:lastColumn="0" w:oddVBand="0" w:evenVBand="0" w:oddHBand="0" w:evenHBand="0" w:firstRowFirstColumn="0" w:firstRowLastColumn="0" w:lastRowFirstColumn="0" w:lastRowLastColumn="0"/>
            <w:tcW w:w="3120" w:type="dxa"/>
          </w:tcPr>
          <w:p w14:paraId="15E3DDDF" w14:textId="77777777" w:rsidR="0017225B" w:rsidRDefault="0017225B" w:rsidP="000068F8">
            <w:r w:rsidRPr="5FACC698">
              <w:rPr>
                <w:rFonts w:ascii="Century Gothic" w:eastAsia="Century Gothic" w:hAnsi="Century Gothic" w:cs="Century Gothic"/>
                <w:b w:val="0"/>
                <w:bCs w:val="0"/>
              </w:rPr>
              <w:t xml:space="preserve">Éxito </w:t>
            </w:r>
          </w:p>
        </w:tc>
        <w:tc>
          <w:tcPr>
            <w:tcW w:w="1245" w:type="dxa"/>
          </w:tcPr>
          <w:p w14:paraId="61C37C3E"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5</w:t>
            </w:r>
          </w:p>
        </w:tc>
        <w:tc>
          <w:tcPr>
            <w:tcW w:w="4995" w:type="dxa"/>
          </w:tcPr>
          <w:p w14:paraId="23824B44" w14:textId="77777777" w:rsidR="0017225B" w:rsidRDefault="0017225B" w:rsidP="000068F8">
            <w:pPr>
              <w:cnfStyle w:val="000000000000" w:firstRow="0" w:lastRow="0" w:firstColumn="0" w:lastColumn="0" w:oddVBand="0" w:evenVBand="0" w:oddHBand="0" w:evenHBand="0" w:firstRowFirstColumn="0" w:firstRowLastColumn="0" w:lastRowFirstColumn="0" w:lastRowLastColumn="0"/>
            </w:pPr>
            <w:r w:rsidRPr="5FACC698">
              <w:rPr>
                <w:rFonts w:ascii="Century Gothic" w:eastAsia="Century Gothic" w:hAnsi="Century Gothic" w:cs="Century Gothic"/>
              </w:rPr>
              <w:t>VCj = (6.11,7,8.2,8.86)</w:t>
            </w:r>
          </w:p>
        </w:tc>
      </w:tr>
      <w:tr w:rsidR="0017225B" w14:paraId="5C04DA83" w14:textId="77777777" w:rsidTr="000068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0" w:type="dxa"/>
          </w:tcPr>
          <w:p w14:paraId="5FE2ADA4" w14:textId="77777777" w:rsidR="0017225B" w:rsidRDefault="0017225B" w:rsidP="000068F8">
            <w:r w:rsidRPr="5FACC698">
              <w:rPr>
                <w:rFonts w:ascii="Century Gothic" w:eastAsia="Century Gothic" w:hAnsi="Century Gothic" w:cs="Century Gothic"/>
                <w:b w:val="0"/>
                <w:bCs w:val="0"/>
              </w:rPr>
              <w:t xml:space="preserve">Valor final </w:t>
            </w:r>
          </w:p>
        </w:tc>
        <w:tc>
          <w:tcPr>
            <w:tcW w:w="1245" w:type="dxa"/>
          </w:tcPr>
          <w:p w14:paraId="162C4E36"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p>
        </w:tc>
        <w:tc>
          <w:tcPr>
            <w:tcW w:w="4995" w:type="dxa"/>
          </w:tcPr>
          <w:p w14:paraId="3CC13B18" w14:textId="77777777" w:rsidR="0017225B" w:rsidRDefault="0017225B" w:rsidP="000068F8">
            <w:pPr>
              <w:cnfStyle w:val="000000100000" w:firstRow="0" w:lastRow="0" w:firstColumn="0" w:lastColumn="0" w:oddVBand="0" w:evenVBand="0" w:oddHBand="1" w:evenHBand="0" w:firstRowFirstColumn="0" w:firstRowLastColumn="0" w:lastRowFirstColumn="0" w:lastRowLastColumn="0"/>
            </w:pPr>
            <w:r w:rsidRPr="5FACC698">
              <w:rPr>
                <w:rFonts w:ascii="Century Gothic" w:eastAsia="Century Gothic" w:hAnsi="Century Gothic" w:cs="Century Gothic"/>
              </w:rPr>
              <w:t xml:space="preserve">VF = (6.92,7.75,8.68,8.99) </w:t>
            </w:r>
          </w:p>
        </w:tc>
      </w:tr>
    </w:tbl>
    <w:p w14:paraId="413FC8C7" w14:textId="77777777" w:rsidR="0017225B" w:rsidRDefault="0017225B" w:rsidP="0017225B"/>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44FF60A" w14:textId="77777777" w:rsidR="004B5F95" w:rsidRPr="003E63BD" w:rsidRDefault="004B5F95" w:rsidP="004B5F95">
      <w:pPr>
        <w:rPr>
          <w:lang w:val="es-ES"/>
        </w:rPr>
      </w:pPr>
    </w:p>
    <w:p w14:paraId="0F5497CB" w14:textId="42FD7D58" w:rsidR="0017225B" w:rsidRPr="004B5F95" w:rsidRDefault="0017225B" w:rsidP="004B5F95">
      <w:pP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4</w:t>
            </w:r>
          </w:p>
        </w:tc>
      </w:tr>
      <w:tr w:rsidR="009F5C2A"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35E5D2A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V(plausibilidad)</w:t>
            </w:r>
          </w:p>
          <w:p w14:paraId="56F2F518" w14:textId="451AF2EA" w:rsidR="00A44B83" w:rsidRPr="009F5C2A" w:rsidRDefault="00A44B83" w:rsidP="004C5B81">
            <w:pPr>
              <w:jc w:val="center"/>
              <w:rPr>
                <w:sz w:val="20"/>
                <w:shd w:val="clear" w:color="auto" w:fill="FFFFFF"/>
              </w:rPr>
            </w:pPr>
            <w:r w:rsidRPr="009F5C2A">
              <w:rPr>
                <w:color w:val="7030A0"/>
                <w:sz w:val="20"/>
                <w:shd w:val="clear" w:color="auto" w:fill="FFFFFF"/>
              </w:rPr>
              <w:t>44</w:t>
            </w:r>
          </w:p>
        </w:tc>
      </w:tr>
    </w:tbl>
    <w:p w14:paraId="16A19137" w14:textId="77777777" w:rsidR="009F5C2A" w:rsidRDefault="009F5C2A" w:rsidP="00574A43">
      <w:pPr>
        <w:rPr>
          <w:b/>
          <w:lang w:val="es-ES"/>
        </w:rPr>
      </w:pP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9F5C2A" w:rsidRPr="009F5C2A" w:rsidRDefault="009F5C2A" w:rsidP="009F5C2A">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4266C414"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009F5C2A" w:rsidRPr="009F5C2A">
              <w:rPr>
                <w:sz w:val="20"/>
                <w:shd w:val="clear" w:color="auto" w:fill="FFFFFF"/>
              </w:rPr>
              <w:t>simo</w:t>
            </w:r>
          </w:p>
        </w:tc>
      </w:tr>
      <w:tr w:rsidR="009F5C2A"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9F5C2A" w:rsidRPr="009F5C2A" w:rsidRDefault="009F5C2A" w:rsidP="009F5C2A">
            <w:pPr>
              <w:jc w:val="center"/>
              <w:rPr>
                <w:b w:val="0"/>
                <w:sz w:val="20"/>
                <w:shd w:val="clear" w:color="auto" w:fill="FFFFFF"/>
              </w:rPr>
            </w:pPr>
            <w:r w:rsidRPr="009F5C2A">
              <w:rPr>
                <w:b w:val="0"/>
                <w:sz w:val="20"/>
                <w:shd w:val="clear" w:color="auto" w:fill="FFFFFF"/>
              </w:rPr>
              <w:t>Se espera una alta tasa de recuperación de la inversión</w:t>
            </w:r>
          </w:p>
        </w:tc>
        <w:tc>
          <w:tcPr>
            <w:tcW w:w="1093" w:type="pct"/>
            <w:vAlign w:val="center"/>
            <w:hideMark/>
          </w:tcPr>
          <w:p w14:paraId="56F08A5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r>
      <w:tr w:rsidR="009F5C2A"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9F5C2A" w:rsidRPr="009F5C2A" w:rsidRDefault="009F5C2A" w:rsidP="009F5C2A">
            <w:pPr>
              <w:jc w:val="center"/>
              <w:rPr>
                <w:b w:val="0"/>
                <w:sz w:val="20"/>
                <w:shd w:val="clear" w:color="auto" w:fill="FFFFFF"/>
              </w:rPr>
            </w:pPr>
            <w:r w:rsidRPr="009F5C2A">
              <w:rPr>
                <w:b w:val="0"/>
                <w:sz w:val="20"/>
                <w:shd w:val="clear" w:color="auto" w:fill="FFFFFF"/>
              </w:rPr>
              <w:lastRenderedPageBreak/>
              <w:t>Hay escasez de experiencia humana</w:t>
            </w:r>
          </w:p>
        </w:tc>
        <w:tc>
          <w:tcPr>
            <w:tcW w:w="1093" w:type="pct"/>
            <w:vAlign w:val="center"/>
            <w:hideMark/>
          </w:tcPr>
          <w:p w14:paraId="65BEA672"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9F5C2A" w:rsidRPr="009F5C2A" w:rsidRDefault="009F5C2A" w:rsidP="009F5C2A">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0B43D6AD"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9F5C2A" w:rsidRPr="009F5C2A" w:rsidRDefault="009F5C2A" w:rsidP="009F5C2A">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4936DDF0" w:rsidR="009F5C2A" w:rsidRPr="009F5C2A" w:rsidRDefault="00AF153E"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9F5C2A" w:rsidRPr="009F5C2A" w:rsidRDefault="009F5C2A" w:rsidP="009F5C2A">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9F5C2A" w:rsidRPr="009F5C2A" w:rsidRDefault="009F5C2A" w:rsidP="009F5C2A">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7777777" w:rsidR="009F5C2A" w:rsidRPr="009F5C2A" w:rsidRDefault="009F5C2A" w:rsidP="009F5C2A">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6192F462" w14:textId="77777777" w:rsidR="00A44B83" w:rsidRPr="009F5C2A" w:rsidRDefault="00A44B83" w:rsidP="009F5C2A">
            <w:pPr>
              <w:jc w:val="center"/>
              <w:rPr>
                <w:b w:val="0"/>
                <w:bCs w:val="0"/>
                <w:color w:val="7030A0"/>
                <w:sz w:val="20"/>
                <w:shd w:val="clear" w:color="auto" w:fill="FFFFFF"/>
              </w:rPr>
            </w:pPr>
            <w:r w:rsidRPr="009F5C2A">
              <w:rPr>
                <w:color w:val="7030A0"/>
                <w:sz w:val="20"/>
                <w:shd w:val="clear" w:color="auto" w:fill="FFFFFF"/>
              </w:rPr>
              <w:t>V(Justificación)</w:t>
            </w:r>
          </w:p>
          <w:p w14:paraId="1B9A367E" w14:textId="1E05DA43" w:rsidR="00A44B83" w:rsidRPr="009F5C2A" w:rsidRDefault="00A44B83" w:rsidP="009F5C2A">
            <w:pPr>
              <w:jc w:val="center"/>
              <w:rPr>
                <w:sz w:val="20"/>
                <w:shd w:val="clear" w:color="auto" w:fill="FFFFFF"/>
              </w:rPr>
            </w:pPr>
            <w:r w:rsidRPr="009F5C2A">
              <w:rPr>
                <w:color w:val="7030A0"/>
                <w:sz w:val="20"/>
                <w:shd w:val="clear" w:color="auto" w:fill="FFFFFF"/>
              </w:rPr>
              <w:t>59</w:t>
            </w:r>
          </w:p>
        </w:tc>
      </w:tr>
    </w:tbl>
    <w:p w14:paraId="14AD2313" w14:textId="77777777" w:rsidR="004C5B81" w:rsidRDefault="004C5B81" w:rsidP="00574A43">
      <w:pPr>
        <w:rPr>
          <w:lang w:val="es-ES"/>
        </w:rPr>
      </w:pP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9F5C2A"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nada</w:t>
            </w:r>
          </w:p>
        </w:tc>
      </w:tr>
      <w:tr w:rsidR="009F5C2A"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espera que la tarea continúe sin cambios significativos durante un largo período de tiempo </w:t>
            </w:r>
          </w:p>
        </w:tc>
        <w:tc>
          <w:tcPr>
            <w:tcW w:w="684" w:type="pct"/>
            <w:vAlign w:val="center"/>
            <w:hideMark/>
          </w:tcPr>
          <w:p w14:paraId="224BE4A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mucho</w:t>
            </w:r>
          </w:p>
        </w:tc>
      </w:tr>
      <w:tr w:rsidR="009F5C2A"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problema es relativamente simple o puede descomponerse en subproblemas </w:t>
            </w:r>
          </w:p>
        </w:tc>
        <w:tc>
          <w:tcPr>
            <w:tcW w:w="684" w:type="pct"/>
            <w:vAlign w:val="center"/>
            <w:hideMark/>
          </w:tcPr>
          <w:p w14:paraId="3160C13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regular</w:t>
            </w:r>
          </w:p>
        </w:tc>
      </w:tr>
      <w:tr w:rsidR="009F5C2A"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acepta la técnica prototipado gradual </w:t>
            </w:r>
          </w:p>
        </w:tc>
        <w:tc>
          <w:tcPr>
            <w:tcW w:w="684" w:type="pct"/>
            <w:vAlign w:val="center"/>
            <w:hideMark/>
          </w:tcPr>
          <w:p w14:paraId="06811C8B"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9F5C2A" w:rsidRPr="009F5C2A" w:rsidRDefault="009F5C2A" w:rsidP="004C5B81">
            <w:pPr>
              <w:jc w:val="center"/>
              <w:rPr>
                <w:b w:val="0"/>
                <w:sz w:val="20"/>
                <w:shd w:val="clear" w:color="auto" w:fill="FFFFFF"/>
              </w:rPr>
            </w:pPr>
            <w:r w:rsidRPr="009F5C2A">
              <w:rPr>
                <w:b w:val="0"/>
                <w:sz w:val="20"/>
                <w:shd w:val="clear" w:color="auto" w:fill="FFFFFF"/>
              </w:rPr>
              <w:lastRenderedPageBreak/>
              <w:t xml:space="preserve">El experto resuelve el problema a veces con información incompleta o incierta </w:t>
            </w:r>
          </w:p>
        </w:tc>
        <w:tc>
          <w:tcPr>
            <w:tcW w:w="684" w:type="pct"/>
            <w:vAlign w:val="center"/>
            <w:hideMark/>
          </w:tcPr>
          <w:p w14:paraId="6E3F4DA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1D1A588D" w:rsidR="009F5C2A" w:rsidRPr="009F5C2A"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poco</w:t>
            </w:r>
          </w:p>
        </w:tc>
      </w:tr>
      <w:tr w:rsidR="009F5C2A"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w:t>
            </w:r>
          </w:p>
        </w:tc>
      </w:tr>
      <w:tr w:rsidR="009F5C2A"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9F5C2A" w:rsidRPr="009F5C2A" w:rsidRDefault="009F5C2A" w:rsidP="004C5B81">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9F5C2A" w:rsidRPr="009F5C2A"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76E6EA07" w:rsidR="009F5C2A" w:rsidRPr="009F5C2A" w:rsidRDefault="00E84881"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773E6CCD" w14:textId="77777777" w:rsidR="00A44B83" w:rsidRPr="009F5C2A" w:rsidRDefault="00A44B83" w:rsidP="004C5B81">
            <w:pPr>
              <w:jc w:val="center"/>
              <w:rPr>
                <w:b w:val="0"/>
                <w:bCs w:val="0"/>
                <w:color w:val="7030A0"/>
                <w:sz w:val="20"/>
                <w:shd w:val="clear" w:color="auto" w:fill="FFFFFF"/>
              </w:rPr>
            </w:pPr>
            <w:r w:rsidRPr="009F5C2A">
              <w:rPr>
                <w:color w:val="7030A0"/>
                <w:sz w:val="20"/>
                <w:shd w:val="clear" w:color="auto" w:fill="FFFFFF"/>
              </w:rPr>
              <w:t>V(Adecuación)</w:t>
            </w:r>
          </w:p>
          <w:p w14:paraId="0BDA0400" w14:textId="0D8D0D28" w:rsidR="00A44B83" w:rsidRPr="009F5C2A" w:rsidRDefault="00A44B83" w:rsidP="004C5B81">
            <w:pPr>
              <w:jc w:val="center"/>
              <w:rPr>
                <w:color w:val="7030A0"/>
                <w:sz w:val="20"/>
                <w:shd w:val="clear" w:color="auto" w:fill="FFFFFF"/>
              </w:rPr>
            </w:pPr>
            <w:r w:rsidRPr="009F5C2A">
              <w:rPr>
                <w:color w:val="7030A0"/>
                <w:sz w:val="20"/>
                <w:shd w:val="clear" w:color="auto" w:fill="FFFFFF"/>
              </w:rPr>
              <w:t>94</w:t>
            </w:r>
          </w:p>
        </w:tc>
      </w:tr>
    </w:tbl>
    <w:p w14:paraId="7A626ED8" w14:textId="77777777" w:rsidR="009F5C2A" w:rsidRDefault="009F5C2A" w:rsidP="00574A43">
      <w:pPr>
        <w:rPr>
          <w:b/>
          <w:lang w:val="es-ES"/>
        </w:rPr>
      </w:pPr>
    </w:p>
    <w:p w14:paraId="249AE9D0" w14:textId="77777777" w:rsidR="00A44B83" w:rsidRDefault="00A44B83" w:rsidP="00574A43">
      <w:pPr>
        <w:rPr>
          <w:b/>
          <w:lang w:val="es-ES"/>
        </w:rPr>
      </w:pPr>
    </w:p>
    <w:p w14:paraId="66089FE9" w14:textId="77777777" w:rsidR="00A44B83" w:rsidRDefault="00A44B83" w:rsidP="00574A43">
      <w:pPr>
        <w:rPr>
          <w:b/>
          <w:lang w:val="es-ES"/>
        </w:rPr>
      </w:pPr>
    </w:p>
    <w:p w14:paraId="73EB9531" w14:textId="77777777" w:rsidR="00A44B83" w:rsidRDefault="00A44B83" w:rsidP="00574A43">
      <w:pPr>
        <w:rPr>
          <w:b/>
          <w:lang w:val="es-ES"/>
        </w:rPr>
      </w:pPr>
    </w:p>
    <w:p w14:paraId="7B298240" w14:textId="77777777" w:rsidR="00FA519B" w:rsidRDefault="00FA519B"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9F5C2A"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problema es similar a otros a los que resultó imposible aplicar esta tecnología </w:t>
            </w:r>
          </w:p>
        </w:tc>
        <w:tc>
          <w:tcPr>
            <w:tcW w:w="684" w:type="pct"/>
            <w:vAlign w:val="center"/>
            <w:hideMark/>
          </w:tcPr>
          <w:p w14:paraId="674A369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no</w:t>
            </w:r>
          </w:p>
        </w:tc>
      </w:tr>
      <w:tr w:rsidR="009F5C2A"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9F5C2A" w:rsidRPr="00A44B83" w:rsidRDefault="009F5C2A" w:rsidP="004C5B81">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72768AD7"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poco</w:t>
            </w:r>
          </w:p>
        </w:tc>
      </w:tr>
      <w:tr w:rsidR="009F5C2A"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08D60584"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77ACE9B0"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43460BD5"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5C780CBB"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9F5C2A" w:rsidRPr="00A44B83" w:rsidRDefault="009F5C2A" w:rsidP="004C5B81">
            <w:pPr>
              <w:jc w:val="center"/>
              <w:rPr>
                <w:b w:val="0"/>
                <w:sz w:val="20"/>
                <w:shd w:val="clear" w:color="auto" w:fill="FFFFFF"/>
              </w:rPr>
            </w:pPr>
            <w:r w:rsidRPr="00A44B83">
              <w:rPr>
                <w:b w:val="0"/>
                <w:sz w:val="20"/>
                <w:shd w:val="clear" w:color="auto" w:fill="FFFFFF"/>
              </w:rPr>
              <w:lastRenderedPageBreak/>
              <w:t xml:space="preserve">Los objetivos del sistema son claros y evaluables </w:t>
            </w:r>
          </w:p>
        </w:tc>
        <w:tc>
          <w:tcPr>
            <w:tcW w:w="684" w:type="pct"/>
            <w:vAlign w:val="center"/>
            <w:hideMark/>
          </w:tcPr>
          <w:p w14:paraId="15D1871A"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3AA51C4F"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9F5C2A"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regular</w:t>
            </w:r>
          </w:p>
        </w:tc>
      </w:tr>
      <w:tr w:rsidR="009F5C2A"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6F639003"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54F06156" w:rsidR="009F5C2A" w:rsidRPr="00A44B83" w:rsidRDefault="00AF153E"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sz w:val="20"/>
                <w:shd w:val="clear" w:color="auto" w:fill="FFFFFF"/>
              </w:rPr>
              <w:t>muchí</w:t>
            </w:r>
            <w:r w:rsidRPr="009F5C2A">
              <w:rPr>
                <w:sz w:val="20"/>
                <w:shd w:val="clear" w:color="auto" w:fill="FFFFFF"/>
              </w:rPr>
              <w:t>simo</w:t>
            </w:r>
          </w:p>
        </w:tc>
      </w:tr>
      <w:tr w:rsidR="009F5C2A"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El proyecto forma parte de un camino crítico con otros sistemas </w:t>
            </w:r>
          </w:p>
        </w:tc>
        <w:tc>
          <w:tcPr>
            <w:tcW w:w="684" w:type="pct"/>
            <w:vAlign w:val="center"/>
            <w:hideMark/>
          </w:tcPr>
          <w:p w14:paraId="50D119F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nada</w:t>
            </w:r>
          </w:p>
        </w:tc>
      </w:tr>
      <w:tr w:rsidR="009F5C2A"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mucho</w:t>
            </w:r>
          </w:p>
        </w:tc>
      </w:tr>
      <w:tr w:rsidR="009F5C2A"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9F5C2A" w:rsidRPr="00A44B83" w:rsidRDefault="009F5C2A" w:rsidP="004C5B81">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7777777" w:rsidR="009F5C2A" w:rsidRPr="00A44B83" w:rsidRDefault="009F5C2A" w:rsidP="004C5B81">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w:t>
            </w:r>
          </w:p>
        </w:tc>
      </w:tr>
      <w:tr w:rsidR="00A44B83" w:rsidRPr="00A44B83" w14:paraId="6FDDFB2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2594E89" w14:textId="77777777" w:rsidR="00A44B83" w:rsidRPr="00A44B83" w:rsidRDefault="00A44B83" w:rsidP="004C5B81">
            <w:pPr>
              <w:jc w:val="center"/>
              <w:rPr>
                <w:b w:val="0"/>
                <w:bCs w:val="0"/>
                <w:color w:val="7030A0"/>
                <w:sz w:val="20"/>
                <w:shd w:val="clear" w:color="auto" w:fill="FFFFFF"/>
              </w:rPr>
            </w:pPr>
            <w:r w:rsidRPr="00A44B83">
              <w:rPr>
                <w:color w:val="7030A0"/>
                <w:sz w:val="20"/>
                <w:shd w:val="clear" w:color="auto" w:fill="FFFFFF"/>
              </w:rPr>
              <w:t>V(Éxito)</w:t>
            </w:r>
          </w:p>
          <w:p w14:paraId="4FC2665E" w14:textId="4F1ACDE3" w:rsidR="00A44B83" w:rsidRPr="00A44B83" w:rsidRDefault="00A44B83" w:rsidP="004C5B81">
            <w:pPr>
              <w:jc w:val="center"/>
              <w:rPr>
                <w:sz w:val="20"/>
                <w:shd w:val="clear" w:color="auto" w:fill="FFFFFF"/>
              </w:rPr>
            </w:pPr>
            <w:r w:rsidRPr="00A44B83">
              <w:rPr>
                <w:color w:val="7030A0"/>
                <w:sz w:val="20"/>
                <w:shd w:val="clear" w:color="auto" w:fill="FFFFFF"/>
              </w:rPr>
              <w:t>141</w:t>
            </w:r>
          </w:p>
        </w:tc>
      </w:tr>
    </w:tbl>
    <w:p w14:paraId="12B3EADF" w14:textId="77777777" w:rsidR="004C5B81" w:rsidRDefault="004C5B81" w:rsidP="00574A43">
      <w:pPr>
        <w:rPr>
          <w:shd w:val="clear" w:color="auto" w:fill="FFFFFF"/>
        </w:rPr>
      </w:pPr>
    </w:p>
    <w:p w14:paraId="1500891B" w14:textId="4ED41A71" w:rsidR="00096688"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(5,58;</w:t>
      </w:r>
      <w:r w:rsidRPr="00096688">
        <w:t xml:space="preserve"> </w:t>
      </w:r>
      <w:r w:rsidRPr="00FA519B">
        <w:t>5,92;</w:t>
      </w:r>
      <w:r w:rsidRPr="00096688">
        <w:t xml:space="preserve"> </w:t>
      </w:r>
      <w:r w:rsidRPr="00FA519B">
        <w:t>6,33;</w:t>
      </w:r>
      <w:r w:rsidRPr="00096688">
        <w:t xml:space="preserve"> </w:t>
      </w:r>
      <w:r w:rsidRPr="00FA519B">
        <w:t>6,67)</w:t>
      </w:r>
    </w:p>
    <w:p w14:paraId="50988376" w14:textId="3A0735DF" w:rsidR="00096688" w:rsidRPr="00554DCD" w:rsidRDefault="00096688" w:rsidP="00FA519B">
      <w:pPr>
        <w:autoSpaceDE w:val="0"/>
        <w:autoSpaceDN w:val="0"/>
        <w:adjustRightInd w:val="0"/>
        <w:jc w:val="left"/>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(6,00; 6,57; 7,47; 7,74)</w:t>
      </w:r>
    </w:p>
    <w:p w14:paraId="05F8179E" w14:textId="6EE4E956" w:rsidR="00096688" w:rsidRPr="00554DCD" w:rsidRDefault="00096688" w:rsidP="00FA519B">
      <w:pPr>
        <w:autoSpaceDE w:val="0"/>
        <w:autoSpaceDN w:val="0"/>
        <w:adjustRightInd w:val="0"/>
        <w:jc w:val="left"/>
        <w:rPr>
          <w:i/>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(5,7; 6,03; 6,86; 7,52)</w:t>
      </w:r>
    </w:p>
    <w:p w14:paraId="19AEC265" w14:textId="031C4738" w:rsidR="00096688" w:rsidRDefault="00096688" w:rsidP="00FA519B">
      <w:pPr>
        <w:autoSpaceDE w:val="0"/>
        <w:autoSpaceDN w:val="0"/>
        <w:adjustRightInd w:val="0"/>
        <w:jc w:val="left"/>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sidRPr="00FA519B">
        <w:t>4,97; 5,62; 6,5; 6,98)</w:t>
      </w:r>
    </w:p>
    <w:p w14:paraId="5F655E00" w14:textId="77777777" w:rsidR="00FA519B" w:rsidRPr="00554DCD" w:rsidRDefault="00FA519B" w:rsidP="00096688">
      <w:pPr>
        <w:autoSpaceDE w:val="0"/>
        <w:autoSpaceDN w:val="0"/>
        <w:adjustRightInd w:val="0"/>
        <w:rPr>
          <w:rFonts w:ascii="Segoe UI" w:eastAsiaTheme="minorHAnsi" w:hAnsi="Segoe UI" w:cs="Segoe UI"/>
          <w:i/>
          <w:color w:val="000000"/>
          <w:sz w:val="20"/>
          <w:szCs w:val="20"/>
          <w:lang w:eastAsia="en-US"/>
        </w:rPr>
      </w:pPr>
    </w:p>
    <w:p w14:paraId="06C86C3E" w14:textId="77777777" w:rsidR="00096688" w:rsidRPr="00B82D3D" w:rsidRDefault="00096688" w:rsidP="00096688">
      <w:r w:rsidRPr="00B82D3D">
        <w:t>Aplicación de la fórmula para calcular el valor de la viabilidad:</w:t>
      </w:r>
    </w:p>
    <w:p w14:paraId="123C01AE" w14:textId="6E4A494F" w:rsidR="00096688" w:rsidRPr="00051683" w:rsidRDefault="00096688" w:rsidP="00FA519B">
      <w:pPr>
        <w:jc w:val="left"/>
        <w:rPr>
          <w:i/>
          <w:lang w:val="en-US" w:eastAsia="en-US"/>
        </w:rPr>
      </w:pPr>
      <w:r w:rsidRPr="00051683">
        <w:rPr>
          <w:i/>
          <w:lang w:val="en-US"/>
        </w:rPr>
        <w:t>V</w:t>
      </w:r>
      <w:r w:rsidR="00051683" w:rsidRPr="00051683">
        <w:rPr>
          <w:vertAlign w:val="subscript"/>
          <w:lang w:val="en-US"/>
        </w:rPr>
        <w:t xml:space="preserve"> F</w:t>
      </w:r>
      <w:r w:rsidR="00051683"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25F8FAFF" w14:textId="11592CED" w:rsidR="0030663E" w:rsidRPr="0030663E" w:rsidRDefault="00096688" w:rsidP="00FA519B">
      <w:pPr>
        <w:jc w:val="left"/>
        <w:rPr>
          <w:rFonts w:ascii="Calibri" w:eastAsia="Times New Roman" w:hAnsi="Calibri" w:cs="Times New Roman"/>
          <w:color w:val="000000"/>
          <w:lang w:eastAsia="es-AR"/>
        </w:rPr>
      </w:pPr>
      <w:r w:rsidRPr="00B82D3D">
        <w:rPr>
          <w:i/>
        </w:rPr>
        <w:t>V</w:t>
      </w:r>
      <w:r w:rsidR="00051683" w:rsidRPr="00051683">
        <w:rPr>
          <w:vertAlign w:val="subscript"/>
        </w:rPr>
        <w:t xml:space="preserve"> </w:t>
      </w:r>
      <w:r w:rsidR="00051683">
        <w:rPr>
          <w:vertAlign w:val="subscript"/>
        </w:rPr>
        <w:t>F</w:t>
      </w:r>
      <w:r w:rsidR="00051683"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FA519B">
        <w:t>5,55; 6,06; 6,77; 7,22</w:t>
      </w:r>
      <w:r w:rsidRPr="005151C6">
        <w:rPr>
          <w:rFonts w:ascii="Cambria Math" w:hAnsi="Cambria Math"/>
          <w:i/>
          <w:sz w:val="18"/>
          <w:szCs w:val="18"/>
        </w:rPr>
        <w:t>)</w:t>
      </w:r>
      <w:r w:rsidR="0030663E">
        <w:rPr>
          <w:rFonts w:ascii="Cambria Math" w:hAnsi="Cambria Math"/>
          <w:i/>
          <w:sz w:val="18"/>
          <w:szCs w:val="18"/>
        </w:rPr>
        <w:t xml:space="preserve"> = </w:t>
      </w:r>
      <w:r w:rsidR="0030663E" w:rsidRPr="0030663E">
        <w:rPr>
          <w:rFonts w:ascii="Calibri" w:eastAsia="Times New Roman" w:hAnsi="Calibri" w:cs="Times New Roman"/>
          <w:color w:val="000000"/>
          <w:lang w:eastAsia="es-AR"/>
        </w:rPr>
        <w:t>6,57</w:t>
      </w:r>
    </w:p>
    <w:p w14:paraId="4117393F" w14:textId="716FB7B3" w:rsidR="00096688" w:rsidRPr="003E63BD" w:rsidRDefault="00096688" w:rsidP="00096688">
      <w:pPr>
        <w:rPr>
          <w:lang w:val="es-ES"/>
        </w:rPr>
      </w:pPr>
    </w:p>
    <w:p w14:paraId="16270176" w14:textId="0D89F3F2"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 xml:space="preserve">la cual nos dice si el desarrollo de un Sistema Basado en Conocimiento es posible, está justificado, es apropiado y su construcción va a tener éxito. El valor obtenido en el test fue de 6,57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3E63BD" w:rsidRPr="003E63BD">
            <w:rPr>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17"/>
      <w:footerReference w:type="default" r:id="rId18"/>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A8470" w14:textId="77777777" w:rsidR="00FD6B80" w:rsidRDefault="00FD6B80" w:rsidP="00CD1C2D">
      <w:pPr>
        <w:spacing w:after="0" w:line="240" w:lineRule="auto"/>
      </w:pPr>
      <w:r>
        <w:separator/>
      </w:r>
    </w:p>
  </w:endnote>
  <w:endnote w:type="continuationSeparator" w:id="0">
    <w:p w14:paraId="0A05D86D" w14:textId="77777777" w:rsidR="00FD6B80" w:rsidRDefault="00FD6B80" w:rsidP="00CD1C2D">
      <w:pPr>
        <w:spacing w:after="0" w:line="240" w:lineRule="auto"/>
      </w:pPr>
      <w:r>
        <w:continuationSeparator/>
      </w:r>
    </w:p>
  </w:endnote>
  <w:endnote w:type="continuationNotice" w:id="1">
    <w:p w14:paraId="1D286EBF" w14:textId="77777777" w:rsidR="00FD6B80" w:rsidRDefault="00FD6B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893511" w:rsidRDefault="00893511" w:rsidP="00915403">
    <w:pPr>
      <w:pStyle w:val="Encabezado"/>
      <w:pBdr>
        <w:top w:val="single" w:sz="6" w:space="10" w:color="F07F09" w:themeColor="accent1"/>
      </w:pBdr>
      <w:spacing w:before="240"/>
      <w:rPr>
        <w:color w:val="F07F09" w:themeColor="accent1"/>
      </w:rPr>
    </w:pPr>
    <w:r w:rsidRPr="009F1210">
      <w:rPr>
        <w:noProof/>
        <w:color w:val="F07F09" w:themeColor="accent1"/>
        <w:lang w:eastAsia="es-AR"/>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8F08EB" w:rsidRPr="008F08EB">
      <w:rPr>
        <w:noProof/>
        <w:color w:val="F07F09" w:themeColor="accent1"/>
        <w:lang w:val="es-ES"/>
      </w:rPr>
      <w:t>15</w:t>
    </w:r>
    <w:r>
      <w:rPr>
        <w:color w:val="F07F09" w:themeColor="accent1"/>
      </w:rPr>
      <w:fldChar w:fldCharType="end"/>
    </w:r>
    <w:r>
      <w:rPr>
        <w:color w:val="F07F09" w:themeColor="accent1"/>
        <w:lang w:val="es-ES"/>
      </w:rPr>
      <w:t xml:space="preserve"> de </w:t>
    </w:r>
    <w:r w:rsidR="00FD6B80">
      <w:fldChar w:fldCharType="begin"/>
    </w:r>
    <w:r w:rsidR="00FD6B80">
      <w:instrText>NUMPAGES  \* Arabic  \* MERGEFORMAT</w:instrText>
    </w:r>
    <w:r w:rsidR="00FD6B80">
      <w:fldChar w:fldCharType="separate"/>
    </w:r>
    <w:r w:rsidR="008F08EB" w:rsidRPr="008F08EB">
      <w:rPr>
        <w:noProof/>
        <w:color w:val="F07F09" w:themeColor="accent1"/>
        <w:lang w:val="es-ES"/>
      </w:rPr>
      <w:t>15</w:t>
    </w:r>
    <w:r w:rsidR="00FD6B80">
      <w:rPr>
        <w:noProof/>
        <w:color w:val="F07F09" w:themeColor="accent1"/>
        <w:lang w:val="es-ES"/>
      </w:rPr>
      <w:fldChar w:fldCharType="end"/>
    </w:r>
  </w:p>
  <w:p w14:paraId="09AA867C" w14:textId="77777777" w:rsidR="00893511" w:rsidRPr="00915403" w:rsidRDefault="00893511"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C5044" w14:textId="77777777" w:rsidR="00FD6B80" w:rsidRDefault="00FD6B80" w:rsidP="00CD1C2D">
      <w:pPr>
        <w:spacing w:after="0" w:line="240" w:lineRule="auto"/>
      </w:pPr>
      <w:r>
        <w:separator/>
      </w:r>
    </w:p>
  </w:footnote>
  <w:footnote w:type="continuationSeparator" w:id="0">
    <w:p w14:paraId="51D01934" w14:textId="77777777" w:rsidR="00FD6B80" w:rsidRDefault="00FD6B80" w:rsidP="00CD1C2D">
      <w:pPr>
        <w:spacing w:after="0" w:line="240" w:lineRule="auto"/>
      </w:pPr>
      <w:r>
        <w:continuationSeparator/>
      </w:r>
    </w:p>
  </w:footnote>
  <w:footnote w:type="continuationNotice" w:id="1">
    <w:p w14:paraId="06F8D6B2" w14:textId="77777777" w:rsidR="00FD6B80" w:rsidRDefault="00FD6B8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893511" w:rsidRPr="001E2C89" w:rsidRDefault="00FD6B80"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893511">
          <w:t>Propuesta de Proyecto Final</w:t>
        </w:r>
      </w:sdtContent>
    </w:sdt>
    <w:r w:rsidR="00893511">
      <w:rPr>
        <w:color w:val="F07F09" w:themeColor="accent1"/>
        <w:lang w:val="es-ES"/>
      </w:rPr>
      <w:t xml:space="preserve"> |</w:t>
    </w:r>
    <w:r w:rsidR="00893511" w:rsidRPr="001E2C89">
      <w:rPr>
        <w:color w:val="F07F09" w:themeColor="accent1"/>
        <w:lang w:val="es-ES"/>
      </w:rPr>
      <w:t xml:space="preserve"> “Comunicación Hablada y Autodidacta para Personas con </w:t>
    </w:r>
    <w:r w:rsidR="00893511">
      <w:rPr>
        <w:color w:val="F07F09" w:themeColor="accent1"/>
        <w:lang w:val="es-ES"/>
      </w:rPr>
      <w:t>TEA</w:t>
    </w:r>
    <w:r w:rsidR="00893511"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1000CC"/>
    <w:rsid w:val="001212A6"/>
    <w:rsid w:val="001219B2"/>
    <w:rsid w:val="00132620"/>
    <w:rsid w:val="0017225B"/>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22159"/>
    <w:rsid w:val="004259BB"/>
    <w:rsid w:val="00430527"/>
    <w:rsid w:val="00432E5C"/>
    <w:rsid w:val="00441A76"/>
    <w:rsid w:val="00446E2B"/>
    <w:rsid w:val="00450719"/>
    <w:rsid w:val="00452872"/>
    <w:rsid w:val="004619FD"/>
    <w:rsid w:val="0046346B"/>
    <w:rsid w:val="004726AB"/>
    <w:rsid w:val="00483055"/>
    <w:rsid w:val="004860E2"/>
    <w:rsid w:val="00486E78"/>
    <w:rsid w:val="00490305"/>
    <w:rsid w:val="004A17A3"/>
    <w:rsid w:val="004A191E"/>
    <w:rsid w:val="004A7487"/>
    <w:rsid w:val="004A7FDD"/>
    <w:rsid w:val="004B25B5"/>
    <w:rsid w:val="004B4C36"/>
    <w:rsid w:val="004B5F95"/>
    <w:rsid w:val="004C4EBD"/>
    <w:rsid w:val="004C5B81"/>
    <w:rsid w:val="004C5BA7"/>
    <w:rsid w:val="004D26BC"/>
    <w:rsid w:val="004E1796"/>
    <w:rsid w:val="004E3794"/>
    <w:rsid w:val="004E4AC5"/>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20BF7"/>
    <w:rsid w:val="00725BB8"/>
    <w:rsid w:val="0073030E"/>
    <w:rsid w:val="00736134"/>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8058C7"/>
    <w:rsid w:val="008071A9"/>
    <w:rsid w:val="00812C5D"/>
    <w:rsid w:val="00835F6E"/>
    <w:rsid w:val="008378D3"/>
    <w:rsid w:val="00846B2C"/>
    <w:rsid w:val="00847FEF"/>
    <w:rsid w:val="0085148B"/>
    <w:rsid w:val="0086166C"/>
    <w:rsid w:val="0086439A"/>
    <w:rsid w:val="00864AEF"/>
    <w:rsid w:val="00893511"/>
    <w:rsid w:val="00893D77"/>
    <w:rsid w:val="00897D65"/>
    <w:rsid w:val="008B44CE"/>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5C2A"/>
    <w:rsid w:val="00A06E62"/>
    <w:rsid w:val="00A11390"/>
    <w:rsid w:val="00A2149D"/>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82D76"/>
    <w:rsid w:val="00D9232C"/>
    <w:rsid w:val="00DB1378"/>
    <w:rsid w:val="00DB53E1"/>
    <w:rsid w:val="00DE715D"/>
    <w:rsid w:val="00DF6935"/>
    <w:rsid w:val="00E00EFD"/>
    <w:rsid w:val="00E06C83"/>
    <w:rsid w:val="00E11B28"/>
    <w:rsid w:val="00E121B8"/>
    <w:rsid w:val="00E20BF6"/>
    <w:rsid w:val="00E221A8"/>
    <w:rsid w:val="00E417FE"/>
    <w:rsid w:val="00E4404B"/>
    <w:rsid w:val="00E4720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54C0"/>
    <w:rsid w:val="00FC70C0"/>
    <w:rsid w:val="00FD66C6"/>
    <w:rsid w:val="00FD6B80"/>
    <w:rsid w:val="00FE32C6"/>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C26"/>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19</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23</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24</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25</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26</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22</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27</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28</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29</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21</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30</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20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5F3D3413-13D4-4632-8CF5-6F4FAE4DE634}">
  <ds:schemaRefs>
    <ds:schemaRef ds:uri="http://schemas.openxmlformats.org/officeDocument/2006/bibliography"/>
  </ds:schemaRefs>
</ds:datastoreItem>
</file>

<file path=customXml/itemProps4.xml><?xml version="1.0" encoding="utf-8"?>
<ds:datastoreItem xmlns:ds="http://schemas.openxmlformats.org/officeDocument/2006/customXml" ds:itemID="{EE7F420A-9586-44E6-A6D2-8DAAE269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315</TotalTime>
  <Pages>16</Pages>
  <Words>5441</Words>
  <Characters>29931</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Rafaela Cordoba</cp:lastModifiedBy>
  <cp:revision>29</cp:revision>
  <dcterms:created xsi:type="dcterms:W3CDTF">2015-04-25T13:41:00Z</dcterms:created>
  <dcterms:modified xsi:type="dcterms:W3CDTF">2015-04-25T23:12:00Z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